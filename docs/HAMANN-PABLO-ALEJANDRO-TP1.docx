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862535" w14:textId="77777777" w:rsidR="000660E2" w:rsidRPr="00E26D63" w:rsidRDefault="00D27BC1" w:rsidP="00E26D63">
      <w:pPr>
        <w:widowControl w:val="0"/>
        <w:pBdr>
          <w:top w:val="nil"/>
          <w:left w:val="nil"/>
          <w:bottom w:val="nil"/>
          <w:right w:val="nil"/>
          <w:between w:val="nil"/>
        </w:pBdr>
        <w:spacing w:line="276" w:lineRule="auto"/>
        <w:jc w:val="left"/>
      </w:pPr>
      <w:r>
        <w:rPr>
          <w:noProof/>
        </w:rPr>
        <mc:AlternateContent>
          <mc:Choice Requires="wps">
            <w:drawing>
              <wp:anchor distT="0" distB="0" distL="114300" distR="114300" simplePos="0" relativeHeight="251661312" behindDoc="0" locked="0" layoutInCell="1" hidden="0" allowOverlap="1" wp14:anchorId="2E8436A3" wp14:editId="2130D70B">
                <wp:simplePos x="0" y="0"/>
                <wp:positionH relativeFrom="page">
                  <wp:posOffset>5499749</wp:posOffset>
                </wp:positionH>
                <wp:positionV relativeFrom="page">
                  <wp:posOffset>-407142</wp:posOffset>
                </wp:positionV>
                <wp:extent cx="2062661" cy="11112607"/>
                <wp:effectExtent l="0" t="0" r="0" b="0"/>
                <wp:wrapNone/>
                <wp:docPr id="486" name="Rectángulo 486"/>
                <wp:cNvGraphicFramePr/>
                <a:graphic xmlns:a="http://schemas.openxmlformats.org/drawingml/2006/main">
                  <a:graphicData uri="http://schemas.microsoft.com/office/word/2010/wordprocessingShape">
                    <wps:wsp>
                      <wps:cNvSpPr/>
                      <wps:spPr>
                        <a:xfrm>
                          <a:off x="0" y="0"/>
                          <a:ext cx="2062661" cy="11112607"/>
                        </a:xfrm>
                        <a:prstGeom prst="rect">
                          <a:avLst/>
                        </a:prstGeom>
                        <a:solidFill>
                          <a:srgbClr val="006666"/>
                        </a:solidFill>
                        <a:ln>
                          <a:noFill/>
                        </a:ln>
                      </wps:spPr>
                      <wps:txbx>
                        <w:txbxContent>
                          <w:p w14:paraId="3A1DE5BF" w14:textId="77777777" w:rsidR="000660E2" w:rsidRDefault="000660E2" w:rsidP="000660E2">
                            <w:pPr>
                              <w:spacing w:after="160" w:line="258" w:lineRule="auto"/>
                              <w:textDirection w:val="btLr"/>
                            </w:pPr>
                          </w:p>
                        </w:txbxContent>
                      </wps:txbx>
                      <wps:bodyPr spcFirstLastPara="1" wrap="square" lIns="182875" tIns="45700" rIns="182875" bIns="45700" anchor="ctr" anchorCtr="0">
                        <a:noAutofit/>
                      </wps:bodyPr>
                    </wps:wsp>
                  </a:graphicData>
                </a:graphic>
                <wp14:sizeRelH relativeFrom="margin">
                  <wp14:pctWidth>0</wp14:pctWidth>
                </wp14:sizeRelH>
                <wp14:sizeRelV relativeFrom="margin">
                  <wp14:pctHeight>0</wp14:pctHeight>
                </wp14:sizeRelV>
              </wp:anchor>
            </w:drawing>
          </mc:Choice>
          <mc:Fallback>
            <w:pict>
              <v:rect w14:anchorId="2E8436A3" id="Rectángulo 486" o:spid="_x0000_s1026" style="position:absolute;margin-left:433.05pt;margin-top:-32.05pt;width:162.4pt;height:87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" fillcolor="#066" stroked="f">
                <v:textbox inset="5.07986mm,1.2694mm,5.07986mm,1.2694mm">
                  <w:txbxContent>
                    <w:p w14:paraId="3A1DE5BF" w14:textId="77777777" w:rsidR="000660E2" w:rsidRDefault="000660E2" w:rsidP="000660E2">
                      <w:pPr>
                        <w:spacing w:after="160" w:line="258" w:lineRule="auto"/>
                        <w:textDirection w:val="btLr"/>
                      </w:pPr>
                    </w:p>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hidden="0" allowOverlap="1" wp14:anchorId="69B693F1" wp14:editId="1C566151">
                <wp:simplePos x="0" y="0"/>
                <wp:positionH relativeFrom="page">
                  <wp:align>left</wp:align>
                </wp:positionH>
                <wp:positionV relativeFrom="page">
                  <wp:align>top</wp:align>
                </wp:positionV>
                <wp:extent cx="5499735" cy="10685145"/>
                <wp:effectExtent l="0" t="0" r="5715" b="1905"/>
                <wp:wrapNone/>
                <wp:docPr id="487" name="Rectángulo 487"/>
                <wp:cNvGraphicFramePr/>
                <a:graphic xmlns:a="http://schemas.openxmlformats.org/drawingml/2006/main">
                  <a:graphicData uri="http://schemas.microsoft.com/office/word/2010/wordprocessingShape">
                    <wps:wsp>
                      <wps:cNvSpPr/>
                      <wps:spPr>
                        <a:xfrm>
                          <a:off x="0" y="0"/>
                          <a:ext cx="5499735" cy="10685145"/>
                        </a:xfrm>
                        <a:prstGeom prst="rect">
                          <a:avLst/>
                        </a:prstGeom>
                        <a:solidFill>
                          <a:srgbClr val="339966"/>
                        </a:solidFill>
                        <a:ln>
                          <a:noFill/>
                        </a:ln>
                      </wps:spPr>
                      <wps:txbx>
                        <w:txbxContent>
                          <w:p w14:paraId="2D1CA1F9" w14:textId="77777777" w:rsidR="000660E2" w:rsidRDefault="003E6131" w:rsidP="00E138F0">
                            <w:pPr>
                              <w:spacing w:line="215" w:lineRule="auto"/>
                              <w:jc w:val="right"/>
                              <w:textDirection w:val="btLr"/>
                            </w:pPr>
                            <w:r>
                              <w:rPr>
                                <w:smallCaps/>
                                <w:color w:val="FFFFFF"/>
                                <w:sz w:val="80"/>
                              </w:rPr>
                              <w:t>redes</w:t>
                            </w:r>
                          </w:p>
                          <w:p w14:paraId="3E7E8B20" w14:textId="77777777" w:rsidR="000660E2" w:rsidRDefault="00E138F0" w:rsidP="000660E2">
                            <w:pPr>
                              <w:spacing w:before="240"/>
                              <w:ind w:left="1008" w:firstLine="2016"/>
                              <w:jc w:val="right"/>
                              <w:textDirection w:val="btLr"/>
                              <w:rPr>
                                <w:color w:val="FFFFFF"/>
                                <w:sz w:val="40"/>
                              </w:rPr>
                            </w:pPr>
                            <w:r>
                              <w:rPr>
                                <w:color w:val="FFFFFF"/>
                                <w:sz w:val="40"/>
                              </w:rPr>
                              <w:t>Licenciatura en Informática</w:t>
                            </w:r>
                          </w:p>
                          <w:p w14:paraId="17AC10E9" w14:textId="77777777" w:rsidR="00E138F0" w:rsidRPr="007668C5" w:rsidRDefault="009D35B8" w:rsidP="00AB4FE6">
                            <w:pPr>
                              <w:jc w:val="right"/>
                              <w:textDirection w:val="btLr"/>
                              <w:rPr>
                                <w:color w:val="FFFFFF"/>
                                <w:sz w:val="38"/>
                                <w:szCs w:val="38"/>
                              </w:rPr>
                            </w:pPr>
                            <w:r>
                              <w:rPr>
                                <w:color w:val="FFFFFF"/>
                                <w:sz w:val="38"/>
                                <w:szCs w:val="38"/>
                              </w:rPr>
                              <w:t>Trabajo Práctico 1</w:t>
                            </w:r>
                          </w:p>
                          <w:p w14:paraId="3F117CA8" w14:textId="77777777" w:rsidR="00E138F0" w:rsidRDefault="00E138F0" w:rsidP="000D6B1F">
                            <w:pPr>
                              <w:jc w:val="right"/>
                              <w:textDirection w:val="btLr"/>
                              <w:rPr>
                                <w:color w:val="FFFFFF"/>
                                <w:sz w:val="40"/>
                              </w:rPr>
                            </w:pPr>
                          </w:p>
                          <w:p w14:paraId="1CE813D9" w14:textId="77777777" w:rsidR="00E138F0" w:rsidRDefault="00E138F0" w:rsidP="000D6B1F">
                            <w:pPr>
                              <w:jc w:val="right"/>
                              <w:textDirection w:val="btLr"/>
                              <w:rPr>
                                <w:color w:val="FFFFFF"/>
                                <w:sz w:val="40"/>
                              </w:rPr>
                            </w:pPr>
                          </w:p>
                          <w:p w14:paraId="0E4E2501" w14:textId="77777777" w:rsidR="00E138F0" w:rsidRDefault="00E138F0" w:rsidP="000D6B1F">
                            <w:pPr>
                              <w:jc w:val="right"/>
                              <w:textDirection w:val="btLr"/>
                              <w:rPr>
                                <w:color w:val="FFFFFF"/>
                                <w:sz w:val="40"/>
                              </w:rPr>
                            </w:pPr>
                          </w:p>
                          <w:p w14:paraId="66EE618A" w14:textId="77777777" w:rsidR="000D6B1F" w:rsidRDefault="000D6B1F" w:rsidP="000D6B1F">
                            <w:pPr>
                              <w:jc w:val="right"/>
                              <w:textDirection w:val="btLr"/>
                              <w:rPr>
                                <w:b/>
                                <w:color w:val="FFFFFF"/>
                                <w:sz w:val="36"/>
                              </w:rPr>
                            </w:pPr>
                            <w:r>
                              <w:rPr>
                                <w:b/>
                                <w:color w:val="FFFFFF"/>
                                <w:sz w:val="36"/>
                              </w:rPr>
                              <w:t>Prof</w:t>
                            </w:r>
                            <w:r w:rsidR="009D35B8">
                              <w:rPr>
                                <w:b/>
                                <w:color w:val="FFFFFF"/>
                                <w:sz w:val="36"/>
                              </w:rPr>
                              <w:t>. Titular Disciplinar</w:t>
                            </w:r>
                            <w:r w:rsidR="007668C5">
                              <w:rPr>
                                <w:b/>
                                <w:color w:val="FFFFFF"/>
                                <w:sz w:val="36"/>
                              </w:rPr>
                              <w:t>:</w:t>
                            </w:r>
                            <w:r w:rsidR="008D0D1B">
                              <w:rPr>
                                <w:b/>
                                <w:color w:val="FFFFFF"/>
                                <w:sz w:val="36"/>
                              </w:rPr>
                              <w:t xml:space="preserve"> </w:t>
                            </w:r>
                            <w:r w:rsidR="003E6131" w:rsidRPr="003E6131">
                              <w:rPr>
                                <w:b/>
                                <w:color w:val="FFFFFF"/>
                                <w:sz w:val="36"/>
                              </w:rPr>
                              <w:t>Javier Grando</w:t>
                            </w:r>
                          </w:p>
                          <w:p w14:paraId="6220E497" w14:textId="77777777" w:rsidR="009D35B8" w:rsidRDefault="009D35B8" w:rsidP="009D35B8">
                            <w:pPr>
                              <w:jc w:val="right"/>
                              <w:textDirection w:val="btLr"/>
                              <w:rPr>
                                <w:b/>
                                <w:color w:val="FFFFFF"/>
                                <w:sz w:val="36"/>
                              </w:rPr>
                            </w:pPr>
                            <w:r>
                              <w:rPr>
                                <w:b/>
                                <w:color w:val="FFFFFF"/>
                                <w:sz w:val="36"/>
                              </w:rPr>
                              <w:t xml:space="preserve">Prof. Titular Experto: </w:t>
                            </w:r>
                            <w:r w:rsidR="003E6131" w:rsidRPr="003E6131">
                              <w:rPr>
                                <w:b/>
                                <w:color w:val="FFFFFF"/>
                                <w:sz w:val="36"/>
                              </w:rPr>
                              <w:t>Mariano Schvartzman</w:t>
                            </w:r>
                          </w:p>
                          <w:p w14:paraId="22EE5F8E" w14:textId="77777777" w:rsidR="000D6B1F" w:rsidRDefault="007668C5" w:rsidP="000D6B1F">
                            <w:pPr>
                              <w:jc w:val="right"/>
                              <w:textDirection w:val="btLr"/>
                            </w:pPr>
                            <w:r>
                              <w:rPr>
                                <w:b/>
                                <w:color w:val="FFFFFF"/>
                                <w:sz w:val="36"/>
                              </w:rPr>
                              <w:t xml:space="preserve">Alumno: </w:t>
                            </w:r>
                            <w:r w:rsidR="002D29B6">
                              <w:rPr>
                                <w:b/>
                                <w:color w:val="FFFFFF"/>
                                <w:sz w:val="36"/>
                              </w:rPr>
                              <w:t>Pablo Alejandro Hamann</w:t>
                            </w:r>
                          </w:p>
                          <w:p w14:paraId="2DD4973D" w14:textId="77777777" w:rsidR="000D6B1F" w:rsidRDefault="007668C5" w:rsidP="000D6B1F">
                            <w:pPr>
                              <w:jc w:val="right"/>
                              <w:textDirection w:val="btLr"/>
                            </w:pPr>
                            <w:r>
                              <w:rPr>
                                <w:b/>
                                <w:color w:val="FFFFFF"/>
                                <w:sz w:val="36"/>
                              </w:rPr>
                              <w:t xml:space="preserve">Legajo: </w:t>
                            </w:r>
                            <w:r w:rsidR="008D0D1B" w:rsidRPr="008D0D1B">
                              <w:rPr>
                                <w:b/>
                                <w:color w:val="FFFFFF"/>
                                <w:sz w:val="36"/>
                              </w:rPr>
                              <w:t>VINF010782</w:t>
                            </w:r>
                          </w:p>
                          <w:p w14:paraId="4FBAD208" w14:textId="77777777" w:rsidR="000D6B1F" w:rsidRDefault="000D6B1F" w:rsidP="000D6B1F">
                            <w:pPr>
                              <w:ind w:left="1008" w:firstLine="2016"/>
                              <w:jc w:val="right"/>
                              <w:textDirection w:val="btLr"/>
                            </w:pPr>
                            <w:r>
                              <w:rPr>
                                <w:b/>
                                <w:color w:val="FFFFFF"/>
                                <w:sz w:val="44"/>
                              </w:rPr>
                              <w:t>Año</w:t>
                            </w:r>
                            <w:r w:rsidR="007668C5">
                              <w:rPr>
                                <w:b/>
                                <w:color w:val="FFFFFF"/>
                                <w:sz w:val="44"/>
                              </w:rPr>
                              <w:t>:</w:t>
                            </w:r>
                            <w:r>
                              <w:rPr>
                                <w:b/>
                                <w:color w:val="FFFFFF"/>
                                <w:sz w:val="44"/>
                              </w:rPr>
                              <w:t xml:space="preserve"> 202</w:t>
                            </w:r>
                            <w:r w:rsidR="009D35B8">
                              <w:rPr>
                                <w:b/>
                                <w:color w:val="FFFFFF"/>
                                <w:sz w:val="44"/>
                              </w:rPr>
                              <w:t>5</w:t>
                            </w:r>
                          </w:p>
                        </w:txbxContent>
                      </wps:txbx>
                      <wps:bodyPr spcFirstLastPara="1" wrap="square" lIns="274300" tIns="914400" rIns="274300" bIns="45700" anchor="ctr" anchorCtr="0">
                        <a:noAutofit/>
                      </wps:bodyPr>
                    </wps:wsp>
                  </a:graphicData>
                </a:graphic>
                <wp14:sizeRelH relativeFrom="margin">
                  <wp14:pctWidth>0</wp14:pctWidth>
                </wp14:sizeRelH>
                <wp14:sizeRelV relativeFrom="margin">
                  <wp14:pctHeight>0</wp14:pctHeight>
                </wp14:sizeRelV>
              </wp:anchor>
            </w:drawing>
          </mc:Choice>
          <mc:Fallback>
            <w:pict>
              <v:rect w14:anchorId="69B693F1" id="Rectángulo 487" o:spid="_x0000_s1027" style="position:absolute;margin-left:0;margin-top:0;width:433.05pt;height:841.35pt;z-index:251660288;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" fillcolor="#396" stroked="f">
                <v:textbox inset="7.61944mm,1in,7.61944mm,1.2694mm">
                  <w:txbxContent>
                    <w:p w14:paraId="2D1CA1F9" w14:textId="77777777" w:rsidR="000660E2" w:rsidRDefault="003E6131" w:rsidP="00E138F0">
                      <w:pPr>
                        <w:spacing w:line="215" w:lineRule="auto"/>
                        <w:jc w:val="right"/>
                        <w:textDirection w:val="btLr"/>
                      </w:pPr>
                      <w:r>
                        <w:rPr>
                          <w:smallCaps/>
                          <w:color w:val="FFFFFF"/>
                          <w:sz w:val="80"/>
                        </w:rPr>
                        <w:t>redes</w:t>
                      </w:r>
                    </w:p>
                    <w:p w14:paraId="3E7E8B20" w14:textId="77777777" w:rsidR="000660E2" w:rsidRDefault="00E138F0" w:rsidP="000660E2">
                      <w:pPr>
                        <w:spacing w:before="240"/>
                        <w:ind w:left="1008" w:firstLine="2016"/>
                        <w:jc w:val="right"/>
                        <w:textDirection w:val="btLr"/>
                        <w:rPr>
                          <w:color w:val="FFFFFF"/>
                          <w:sz w:val="40"/>
                        </w:rPr>
                      </w:pPr>
                      <w:r>
                        <w:rPr>
                          <w:color w:val="FFFFFF"/>
                          <w:sz w:val="40"/>
                        </w:rPr>
                        <w:t>Licenciatura en Informática</w:t>
                      </w:r>
                    </w:p>
                    <w:p w14:paraId="17AC10E9" w14:textId="77777777" w:rsidR="00E138F0" w:rsidRPr="007668C5" w:rsidRDefault="009D35B8" w:rsidP="00AB4FE6">
                      <w:pPr>
                        <w:jc w:val="right"/>
                        <w:textDirection w:val="btLr"/>
                        <w:rPr>
                          <w:color w:val="FFFFFF"/>
                          <w:sz w:val="38"/>
                          <w:szCs w:val="38"/>
                        </w:rPr>
                      </w:pPr>
                      <w:r>
                        <w:rPr>
                          <w:color w:val="FFFFFF"/>
                          <w:sz w:val="38"/>
                          <w:szCs w:val="38"/>
                        </w:rPr>
                        <w:t>Trabajo Práctico 1</w:t>
                      </w:r>
                    </w:p>
                    <w:p w14:paraId="3F117CA8" w14:textId="77777777" w:rsidR="00E138F0" w:rsidRDefault="00E138F0" w:rsidP="000D6B1F">
                      <w:pPr>
                        <w:jc w:val="right"/>
                        <w:textDirection w:val="btLr"/>
                        <w:rPr>
                          <w:color w:val="FFFFFF"/>
                          <w:sz w:val="40"/>
                        </w:rPr>
                      </w:pPr>
                    </w:p>
                    <w:p w14:paraId="1CE813D9" w14:textId="77777777" w:rsidR="00E138F0" w:rsidRDefault="00E138F0" w:rsidP="000D6B1F">
                      <w:pPr>
                        <w:jc w:val="right"/>
                        <w:textDirection w:val="btLr"/>
                        <w:rPr>
                          <w:color w:val="FFFFFF"/>
                          <w:sz w:val="40"/>
                        </w:rPr>
                      </w:pPr>
                    </w:p>
                    <w:p w14:paraId="0E4E2501" w14:textId="77777777" w:rsidR="00E138F0" w:rsidRDefault="00E138F0" w:rsidP="000D6B1F">
                      <w:pPr>
                        <w:jc w:val="right"/>
                        <w:textDirection w:val="btLr"/>
                        <w:rPr>
                          <w:color w:val="FFFFFF"/>
                          <w:sz w:val="40"/>
                        </w:rPr>
                      </w:pPr>
                    </w:p>
                    <w:p w14:paraId="66EE618A" w14:textId="77777777" w:rsidR="000D6B1F" w:rsidRDefault="000D6B1F" w:rsidP="000D6B1F">
                      <w:pPr>
                        <w:jc w:val="right"/>
                        <w:textDirection w:val="btLr"/>
                        <w:rPr>
                          <w:b/>
                          <w:color w:val="FFFFFF"/>
                          <w:sz w:val="36"/>
                        </w:rPr>
                      </w:pPr>
                      <w:r>
                        <w:rPr>
                          <w:b/>
                          <w:color w:val="FFFFFF"/>
                          <w:sz w:val="36"/>
                        </w:rPr>
                        <w:t>Prof</w:t>
                      </w:r>
                      <w:r w:rsidR="009D35B8">
                        <w:rPr>
                          <w:b/>
                          <w:color w:val="FFFFFF"/>
                          <w:sz w:val="36"/>
                        </w:rPr>
                        <w:t>. Titular Disciplinar</w:t>
                      </w:r>
                      <w:r w:rsidR="007668C5">
                        <w:rPr>
                          <w:b/>
                          <w:color w:val="FFFFFF"/>
                          <w:sz w:val="36"/>
                        </w:rPr>
                        <w:t>:</w:t>
                      </w:r>
                      <w:r w:rsidR="008D0D1B">
                        <w:rPr>
                          <w:b/>
                          <w:color w:val="FFFFFF"/>
                          <w:sz w:val="36"/>
                        </w:rPr>
                        <w:t xml:space="preserve"> </w:t>
                      </w:r>
                      <w:r w:rsidR="003E6131" w:rsidRPr="003E6131">
                        <w:rPr>
                          <w:b/>
                          <w:color w:val="FFFFFF"/>
                          <w:sz w:val="36"/>
                        </w:rPr>
                        <w:t>Javier Grando</w:t>
                      </w:r>
                    </w:p>
                    <w:p w14:paraId="6220E497" w14:textId="77777777" w:rsidR="009D35B8" w:rsidRDefault="009D35B8" w:rsidP="009D35B8">
                      <w:pPr>
                        <w:jc w:val="right"/>
                        <w:textDirection w:val="btLr"/>
                        <w:rPr>
                          <w:b/>
                          <w:color w:val="FFFFFF"/>
                          <w:sz w:val="36"/>
                        </w:rPr>
                      </w:pPr>
                      <w:r>
                        <w:rPr>
                          <w:b/>
                          <w:color w:val="FFFFFF"/>
                          <w:sz w:val="36"/>
                        </w:rPr>
                        <w:t xml:space="preserve">Prof. Titular Experto: </w:t>
                      </w:r>
                      <w:r w:rsidR="003E6131" w:rsidRPr="003E6131">
                        <w:rPr>
                          <w:b/>
                          <w:color w:val="FFFFFF"/>
                          <w:sz w:val="36"/>
                        </w:rPr>
                        <w:t>Mariano Schvartzman</w:t>
                      </w:r>
                    </w:p>
                    <w:p w14:paraId="22EE5F8E" w14:textId="77777777" w:rsidR="000D6B1F" w:rsidRDefault="007668C5" w:rsidP="000D6B1F">
                      <w:pPr>
                        <w:jc w:val="right"/>
                        <w:textDirection w:val="btLr"/>
                      </w:pPr>
                      <w:r>
                        <w:rPr>
                          <w:b/>
                          <w:color w:val="FFFFFF"/>
                          <w:sz w:val="36"/>
                        </w:rPr>
                        <w:t xml:space="preserve">Alumno: </w:t>
                      </w:r>
                      <w:r w:rsidR="002D29B6">
                        <w:rPr>
                          <w:b/>
                          <w:color w:val="FFFFFF"/>
                          <w:sz w:val="36"/>
                        </w:rPr>
                        <w:t>Pablo Alejandro Hamann</w:t>
                      </w:r>
                    </w:p>
                    <w:p w14:paraId="2DD4973D" w14:textId="77777777" w:rsidR="000D6B1F" w:rsidRDefault="007668C5" w:rsidP="000D6B1F">
                      <w:pPr>
                        <w:jc w:val="right"/>
                        <w:textDirection w:val="btLr"/>
                      </w:pPr>
                      <w:r>
                        <w:rPr>
                          <w:b/>
                          <w:color w:val="FFFFFF"/>
                          <w:sz w:val="36"/>
                        </w:rPr>
                        <w:t xml:space="preserve">Legajo: </w:t>
                      </w:r>
                      <w:r w:rsidR="008D0D1B" w:rsidRPr="008D0D1B">
                        <w:rPr>
                          <w:b/>
                          <w:color w:val="FFFFFF"/>
                          <w:sz w:val="36"/>
                        </w:rPr>
                        <w:t>VINF010782</w:t>
                      </w:r>
                    </w:p>
                    <w:p w14:paraId="4FBAD208" w14:textId="77777777" w:rsidR="000D6B1F" w:rsidRDefault="000D6B1F" w:rsidP="000D6B1F">
                      <w:pPr>
                        <w:ind w:left="1008" w:firstLine="2016"/>
                        <w:jc w:val="right"/>
                        <w:textDirection w:val="btLr"/>
                      </w:pPr>
                      <w:r>
                        <w:rPr>
                          <w:b/>
                          <w:color w:val="FFFFFF"/>
                          <w:sz w:val="44"/>
                        </w:rPr>
                        <w:t>Año</w:t>
                      </w:r>
                      <w:r w:rsidR="007668C5">
                        <w:rPr>
                          <w:b/>
                          <w:color w:val="FFFFFF"/>
                          <w:sz w:val="44"/>
                        </w:rPr>
                        <w:t>:</w:t>
                      </w:r>
                      <w:r>
                        <w:rPr>
                          <w:b/>
                          <w:color w:val="FFFFFF"/>
                          <w:sz w:val="44"/>
                        </w:rPr>
                        <w:t xml:space="preserve"> 202</w:t>
                      </w:r>
                      <w:r w:rsidR="009D35B8">
                        <w:rPr>
                          <w:b/>
                          <w:color w:val="FFFFFF"/>
                          <w:sz w:val="44"/>
                        </w:rPr>
                        <w:t>5</w:t>
                      </w:r>
                    </w:p>
                  </w:txbxContent>
                </v:textbox>
                <w10:wrap anchorx="page" anchory="page"/>
              </v:rect>
            </w:pict>
          </mc:Fallback>
        </mc:AlternateContent>
      </w:r>
      <w:r w:rsidR="00E138F0" w:rsidRPr="00E138F0">
        <w:rPr>
          <w:noProof/>
        </w:rPr>
        <w:drawing>
          <wp:anchor distT="0" distB="0" distL="114300" distR="114300" simplePos="0" relativeHeight="251663360" behindDoc="0" locked="0" layoutInCell="1" hidden="0" allowOverlap="1" wp14:anchorId="38E00EF5" wp14:editId="06AA9F21">
            <wp:simplePos x="0" y="0"/>
            <wp:positionH relativeFrom="column">
              <wp:posOffset>4629785</wp:posOffset>
            </wp:positionH>
            <wp:positionV relativeFrom="paragraph">
              <wp:posOffset>-845820</wp:posOffset>
            </wp:positionV>
            <wp:extent cx="1657350" cy="568227"/>
            <wp:effectExtent l="0" t="0" r="0" b="3810"/>
            <wp:wrapNone/>
            <wp:docPr id="1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1657350" cy="568227"/>
                    </a:xfrm>
                    <a:prstGeom prst="rect">
                      <a:avLst/>
                    </a:prstGeom>
                    <a:ln/>
                  </pic:spPr>
                </pic:pic>
              </a:graphicData>
            </a:graphic>
            <wp14:sizeRelH relativeFrom="margin">
              <wp14:pctWidth>0</wp14:pctWidth>
            </wp14:sizeRelH>
            <wp14:sizeRelV relativeFrom="margin">
              <wp14:pctHeight>0</wp14:pctHeight>
            </wp14:sizeRelV>
          </wp:anchor>
        </w:drawing>
      </w:r>
    </w:p>
    <w:p w14:paraId="244E2E02" w14:textId="77777777" w:rsidR="000660E2" w:rsidRDefault="000660E2" w:rsidP="00FE2809">
      <w:pPr>
        <w:spacing w:after="100"/>
        <w:jc w:val="center"/>
        <w:rPr>
          <w:b/>
          <w:color w:val="C3BD96"/>
          <w:sz w:val="32"/>
          <w:szCs w:val="32"/>
        </w:rPr>
      </w:pPr>
    </w:p>
    <w:p w14:paraId="6647CEB4" w14:textId="77777777" w:rsidR="000660E2" w:rsidRDefault="000660E2" w:rsidP="00FE2809">
      <w:pPr>
        <w:spacing w:after="100"/>
        <w:jc w:val="center"/>
        <w:rPr>
          <w:b/>
          <w:color w:val="C3BD96"/>
          <w:sz w:val="32"/>
          <w:szCs w:val="32"/>
        </w:rPr>
      </w:pPr>
    </w:p>
    <w:p w14:paraId="6BD1B045" w14:textId="77777777" w:rsidR="00E26D63" w:rsidRDefault="00E26D63">
      <w:pPr>
        <w:spacing w:after="200" w:line="360" w:lineRule="auto"/>
        <w:rPr>
          <w:b/>
          <w:color w:val="C3BD96"/>
          <w:sz w:val="32"/>
          <w:szCs w:val="32"/>
        </w:rPr>
      </w:pPr>
      <w:r>
        <w:rPr>
          <w:b/>
          <w:color w:val="C3BD96"/>
          <w:sz w:val="32"/>
          <w:szCs w:val="32"/>
        </w:rPr>
        <w:br w:type="page"/>
      </w:r>
    </w:p>
    <w:sdt>
      <w:sdtPr>
        <w:rPr>
          <w:rFonts w:eastAsiaTheme="minorEastAsia" w:cs="Calibri"/>
          <w:b w:val="0"/>
          <w:bCs w:val="0"/>
          <w:sz w:val="24"/>
          <w:szCs w:val="24"/>
          <w:lang w:val="es-AR" w:eastAsia="es-AR"/>
        </w:rPr>
        <w:id w:val="-1842546294"/>
        <w:docPartObj>
          <w:docPartGallery w:val="Table of Contents"/>
          <w:docPartUnique/>
        </w:docPartObj>
      </w:sdtPr>
      <w:sdtEndPr>
        <w:rPr>
          <w:sz w:val="20"/>
        </w:rPr>
      </w:sdtEndPr>
      <w:sdtContent>
        <w:p w14:paraId="666441F2" w14:textId="77777777" w:rsidR="00FE2809" w:rsidRDefault="00FE2809" w:rsidP="00FE2809">
          <w:pPr>
            <w:pStyle w:val="TtuloTDC"/>
          </w:pPr>
          <w:r>
            <w:t>Tabla de contenido</w:t>
          </w:r>
        </w:p>
        <w:p w14:paraId="712B023E" w14:textId="5763A34B" w:rsidR="00CA2A6C" w:rsidRDefault="00FE2809">
          <w:pPr>
            <w:pStyle w:val="TDC1"/>
            <w:tabs>
              <w:tab w:val="right" w:leader="dot" w:pos="8835"/>
            </w:tabs>
            <w:rPr>
              <w:rFonts w:asciiTheme="minorHAnsi" w:hAnsiTheme="minorHAnsi" w:cstheme="minorBidi"/>
              <w:noProof/>
              <w:kern w:val="2"/>
              <w:sz w:val="24"/>
              <w14:ligatures w14:val="standardContextual"/>
            </w:rPr>
          </w:pPr>
          <w:r>
            <w:rPr>
              <w:b/>
              <w:bCs/>
              <w:lang w:val="es-ES"/>
            </w:rPr>
            <w:fldChar w:fldCharType="begin"/>
          </w:r>
          <w:r>
            <w:rPr>
              <w:b/>
              <w:bCs/>
              <w:lang w:val="es-ES"/>
            </w:rPr>
            <w:instrText xml:space="preserve"> TOC \o "1-3" \h \z \u </w:instrText>
          </w:r>
          <w:r>
            <w:rPr>
              <w:b/>
              <w:bCs/>
              <w:lang w:val="es-ES"/>
            </w:rPr>
            <w:fldChar w:fldCharType="separate"/>
          </w:r>
          <w:hyperlink w:anchor="_Toc195409942" w:history="1">
            <w:r w:rsidR="00CA2A6C" w:rsidRPr="003D5F3D">
              <w:rPr>
                <w:rStyle w:val="Hipervnculo"/>
                <w:noProof/>
              </w:rPr>
              <w:t>Introducción</w:t>
            </w:r>
            <w:r w:rsidR="00CA2A6C">
              <w:rPr>
                <w:noProof/>
                <w:webHidden/>
              </w:rPr>
              <w:tab/>
            </w:r>
            <w:r w:rsidR="00CA2A6C">
              <w:rPr>
                <w:noProof/>
                <w:webHidden/>
              </w:rPr>
              <w:fldChar w:fldCharType="begin"/>
            </w:r>
            <w:r w:rsidR="00CA2A6C">
              <w:rPr>
                <w:noProof/>
                <w:webHidden/>
              </w:rPr>
              <w:instrText xml:space="preserve"> PAGEREF _Toc195409942 \h </w:instrText>
            </w:r>
            <w:r w:rsidR="00CA2A6C">
              <w:rPr>
                <w:noProof/>
                <w:webHidden/>
              </w:rPr>
            </w:r>
            <w:r w:rsidR="00CA2A6C">
              <w:rPr>
                <w:noProof/>
                <w:webHidden/>
              </w:rPr>
              <w:fldChar w:fldCharType="separate"/>
            </w:r>
            <w:r w:rsidR="00CA2A6C">
              <w:rPr>
                <w:noProof/>
                <w:webHidden/>
              </w:rPr>
              <w:t>1</w:t>
            </w:r>
            <w:r w:rsidR="00CA2A6C">
              <w:rPr>
                <w:noProof/>
                <w:webHidden/>
              </w:rPr>
              <w:fldChar w:fldCharType="end"/>
            </w:r>
          </w:hyperlink>
        </w:p>
        <w:p w14:paraId="1A01FB70" w14:textId="7326C3FF" w:rsidR="00CA2A6C" w:rsidRDefault="00CA2A6C">
          <w:pPr>
            <w:pStyle w:val="TDC1"/>
            <w:tabs>
              <w:tab w:val="right" w:leader="dot" w:pos="8835"/>
            </w:tabs>
            <w:rPr>
              <w:rFonts w:asciiTheme="minorHAnsi" w:hAnsiTheme="minorHAnsi" w:cstheme="minorBidi"/>
              <w:noProof/>
              <w:kern w:val="2"/>
              <w:sz w:val="24"/>
              <w14:ligatures w14:val="standardContextual"/>
            </w:rPr>
          </w:pPr>
          <w:hyperlink w:anchor="_Toc195409943" w:history="1">
            <w:r w:rsidRPr="003D5F3D">
              <w:rPr>
                <w:rStyle w:val="Hipervnculo"/>
                <w:noProof/>
              </w:rPr>
              <w:t>Descripción de la red actual</w:t>
            </w:r>
            <w:r>
              <w:rPr>
                <w:noProof/>
                <w:webHidden/>
              </w:rPr>
              <w:tab/>
            </w:r>
            <w:r>
              <w:rPr>
                <w:noProof/>
                <w:webHidden/>
              </w:rPr>
              <w:fldChar w:fldCharType="begin"/>
            </w:r>
            <w:r>
              <w:rPr>
                <w:noProof/>
                <w:webHidden/>
              </w:rPr>
              <w:instrText xml:space="preserve"> PAGEREF _Toc195409943 \h </w:instrText>
            </w:r>
            <w:r>
              <w:rPr>
                <w:noProof/>
                <w:webHidden/>
              </w:rPr>
            </w:r>
            <w:r>
              <w:rPr>
                <w:noProof/>
                <w:webHidden/>
              </w:rPr>
              <w:fldChar w:fldCharType="separate"/>
            </w:r>
            <w:r>
              <w:rPr>
                <w:noProof/>
                <w:webHidden/>
              </w:rPr>
              <w:t>1</w:t>
            </w:r>
            <w:r>
              <w:rPr>
                <w:noProof/>
                <w:webHidden/>
              </w:rPr>
              <w:fldChar w:fldCharType="end"/>
            </w:r>
          </w:hyperlink>
        </w:p>
        <w:p w14:paraId="5917B55A" w14:textId="09118996" w:rsidR="00CA2A6C" w:rsidRDefault="00CA2A6C">
          <w:pPr>
            <w:pStyle w:val="TDC2"/>
            <w:tabs>
              <w:tab w:val="right" w:leader="dot" w:pos="8835"/>
            </w:tabs>
            <w:rPr>
              <w:rFonts w:asciiTheme="minorHAnsi" w:hAnsiTheme="minorHAnsi" w:cstheme="minorBidi"/>
              <w:noProof/>
              <w:kern w:val="2"/>
              <w:sz w:val="24"/>
              <w14:ligatures w14:val="standardContextual"/>
            </w:rPr>
          </w:pPr>
          <w:hyperlink w:anchor="_Toc195409944" w:history="1">
            <w:r w:rsidRPr="003D5F3D">
              <w:rPr>
                <w:rStyle w:val="Hipervnculo"/>
                <w:noProof/>
              </w:rPr>
              <w:t>Esquemas de las vistas lógicas</w:t>
            </w:r>
            <w:r>
              <w:rPr>
                <w:noProof/>
                <w:webHidden/>
              </w:rPr>
              <w:tab/>
            </w:r>
            <w:r>
              <w:rPr>
                <w:noProof/>
                <w:webHidden/>
              </w:rPr>
              <w:fldChar w:fldCharType="begin"/>
            </w:r>
            <w:r>
              <w:rPr>
                <w:noProof/>
                <w:webHidden/>
              </w:rPr>
              <w:instrText xml:space="preserve"> PAGEREF _Toc195409944 \h </w:instrText>
            </w:r>
            <w:r>
              <w:rPr>
                <w:noProof/>
                <w:webHidden/>
              </w:rPr>
            </w:r>
            <w:r>
              <w:rPr>
                <w:noProof/>
                <w:webHidden/>
              </w:rPr>
              <w:fldChar w:fldCharType="separate"/>
            </w:r>
            <w:r>
              <w:rPr>
                <w:noProof/>
                <w:webHidden/>
              </w:rPr>
              <w:t>1</w:t>
            </w:r>
            <w:r>
              <w:rPr>
                <w:noProof/>
                <w:webHidden/>
              </w:rPr>
              <w:fldChar w:fldCharType="end"/>
            </w:r>
          </w:hyperlink>
        </w:p>
        <w:p w14:paraId="7D952A57" w14:textId="6B3F2170" w:rsidR="00CA2A6C" w:rsidRDefault="00CA2A6C">
          <w:pPr>
            <w:pStyle w:val="TDC3"/>
            <w:tabs>
              <w:tab w:val="right" w:leader="dot" w:pos="8835"/>
            </w:tabs>
            <w:rPr>
              <w:rFonts w:asciiTheme="minorHAnsi" w:hAnsiTheme="minorHAnsi" w:cstheme="minorBidi"/>
              <w:noProof/>
              <w:kern w:val="2"/>
              <w:sz w:val="24"/>
              <w14:ligatures w14:val="standardContextual"/>
            </w:rPr>
          </w:pPr>
          <w:hyperlink w:anchor="_Toc195409945" w:history="1">
            <w:r w:rsidRPr="003D5F3D">
              <w:rPr>
                <w:rStyle w:val="Hipervnculo"/>
                <w:noProof/>
              </w:rPr>
              <w:t>Sucursal Córdoba</w:t>
            </w:r>
            <w:r>
              <w:rPr>
                <w:noProof/>
                <w:webHidden/>
              </w:rPr>
              <w:tab/>
            </w:r>
            <w:r>
              <w:rPr>
                <w:noProof/>
                <w:webHidden/>
              </w:rPr>
              <w:fldChar w:fldCharType="begin"/>
            </w:r>
            <w:r>
              <w:rPr>
                <w:noProof/>
                <w:webHidden/>
              </w:rPr>
              <w:instrText xml:space="preserve"> PAGEREF _Toc195409945 \h </w:instrText>
            </w:r>
            <w:r>
              <w:rPr>
                <w:noProof/>
                <w:webHidden/>
              </w:rPr>
            </w:r>
            <w:r>
              <w:rPr>
                <w:noProof/>
                <w:webHidden/>
              </w:rPr>
              <w:fldChar w:fldCharType="separate"/>
            </w:r>
            <w:r>
              <w:rPr>
                <w:noProof/>
                <w:webHidden/>
              </w:rPr>
              <w:t>1</w:t>
            </w:r>
            <w:r>
              <w:rPr>
                <w:noProof/>
                <w:webHidden/>
              </w:rPr>
              <w:fldChar w:fldCharType="end"/>
            </w:r>
          </w:hyperlink>
        </w:p>
        <w:p w14:paraId="5E8633FB" w14:textId="5C18F00A" w:rsidR="00CA2A6C" w:rsidRDefault="00CA2A6C">
          <w:pPr>
            <w:pStyle w:val="TDC3"/>
            <w:tabs>
              <w:tab w:val="right" w:leader="dot" w:pos="8835"/>
            </w:tabs>
            <w:rPr>
              <w:rFonts w:asciiTheme="minorHAnsi" w:hAnsiTheme="minorHAnsi" w:cstheme="minorBidi"/>
              <w:noProof/>
              <w:kern w:val="2"/>
              <w:sz w:val="24"/>
              <w14:ligatures w14:val="standardContextual"/>
            </w:rPr>
          </w:pPr>
          <w:hyperlink w:anchor="_Toc195409946" w:history="1">
            <w:r w:rsidRPr="003D5F3D">
              <w:rPr>
                <w:rStyle w:val="Hipervnculo"/>
                <w:noProof/>
              </w:rPr>
              <w:t>Sucursal Rosario</w:t>
            </w:r>
            <w:r>
              <w:rPr>
                <w:noProof/>
                <w:webHidden/>
              </w:rPr>
              <w:tab/>
            </w:r>
            <w:r>
              <w:rPr>
                <w:noProof/>
                <w:webHidden/>
              </w:rPr>
              <w:fldChar w:fldCharType="begin"/>
            </w:r>
            <w:r>
              <w:rPr>
                <w:noProof/>
                <w:webHidden/>
              </w:rPr>
              <w:instrText xml:space="preserve"> PAGEREF _Toc195409946 \h </w:instrText>
            </w:r>
            <w:r>
              <w:rPr>
                <w:noProof/>
                <w:webHidden/>
              </w:rPr>
            </w:r>
            <w:r>
              <w:rPr>
                <w:noProof/>
                <w:webHidden/>
              </w:rPr>
              <w:fldChar w:fldCharType="separate"/>
            </w:r>
            <w:r>
              <w:rPr>
                <w:noProof/>
                <w:webHidden/>
              </w:rPr>
              <w:t>2</w:t>
            </w:r>
            <w:r>
              <w:rPr>
                <w:noProof/>
                <w:webHidden/>
              </w:rPr>
              <w:fldChar w:fldCharType="end"/>
            </w:r>
          </w:hyperlink>
        </w:p>
        <w:p w14:paraId="5D84FF12" w14:textId="28B598C8" w:rsidR="00CA2A6C" w:rsidRDefault="00CA2A6C">
          <w:pPr>
            <w:pStyle w:val="TDC2"/>
            <w:tabs>
              <w:tab w:val="right" w:leader="dot" w:pos="8835"/>
            </w:tabs>
            <w:rPr>
              <w:rFonts w:asciiTheme="minorHAnsi" w:hAnsiTheme="minorHAnsi" w:cstheme="minorBidi"/>
              <w:noProof/>
              <w:kern w:val="2"/>
              <w:sz w:val="24"/>
              <w14:ligatures w14:val="standardContextual"/>
            </w:rPr>
          </w:pPr>
          <w:hyperlink w:anchor="_Toc195409947" w:history="1">
            <w:r w:rsidRPr="003D5F3D">
              <w:rPr>
                <w:rStyle w:val="Hipervnculo"/>
                <w:noProof/>
              </w:rPr>
              <w:t>Soporte de cableado</w:t>
            </w:r>
            <w:r>
              <w:rPr>
                <w:noProof/>
                <w:webHidden/>
              </w:rPr>
              <w:tab/>
            </w:r>
            <w:r>
              <w:rPr>
                <w:noProof/>
                <w:webHidden/>
              </w:rPr>
              <w:fldChar w:fldCharType="begin"/>
            </w:r>
            <w:r>
              <w:rPr>
                <w:noProof/>
                <w:webHidden/>
              </w:rPr>
              <w:instrText xml:space="preserve"> PAGEREF _Toc195409947 \h </w:instrText>
            </w:r>
            <w:r>
              <w:rPr>
                <w:noProof/>
                <w:webHidden/>
              </w:rPr>
            </w:r>
            <w:r>
              <w:rPr>
                <w:noProof/>
                <w:webHidden/>
              </w:rPr>
              <w:fldChar w:fldCharType="separate"/>
            </w:r>
            <w:r>
              <w:rPr>
                <w:noProof/>
                <w:webHidden/>
              </w:rPr>
              <w:t>3</w:t>
            </w:r>
            <w:r>
              <w:rPr>
                <w:noProof/>
                <w:webHidden/>
              </w:rPr>
              <w:fldChar w:fldCharType="end"/>
            </w:r>
          </w:hyperlink>
        </w:p>
        <w:p w14:paraId="523A3C0A" w14:textId="3640FAFE" w:rsidR="00CA2A6C" w:rsidRDefault="00CA2A6C">
          <w:pPr>
            <w:pStyle w:val="TDC2"/>
            <w:tabs>
              <w:tab w:val="right" w:leader="dot" w:pos="8835"/>
            </w:tabs>
            <w:rPr>
              <w:rFonts w:asciiTheme="minorHAnsi" w:hAnsiTheme="minorHAnsi" w:cstheme="minorBidi"/>
              <w:noProof/>
              <w:kern w:val="2"/>
              <w:sz w:val="24"/>
              <w14:ligatures w14:val="standardContextual"/>
            </w:rPr>
          </w:pPr>
          <w:hyperlink w:anchor="_Toc195409948" w:history="1">
            <w:r w:rsidRPr="003D5F3D">
              <w:rPr>
                <w:rStyle w:val="Hipervnculo"/>
                <w:noProof/>
              </w:rPr>
              <w:t>Justificación de implementación de velocidades de la red</w:t>
            </w:r>
            <w:r>
              <w:rPr>
                <w:noProof/>
                <w:webHidden/>
              </w:rPr>
              <w:tab/>
            </w:r>
            <w:r>
              <w:rPr>
                <w:noProof/>
                <w:webHidden/>
              </w:rPr>
              <w:fldChar w:fldCharType="begin"/>
            </w:r>
            <w:r>
              <w:rPr>
                <w:noProof/>
                <w:webHidden/>
              </w:rPr>
              <w:instrText xml:space="preserve"> PAGEREF _Toc195409948 \h </w:instrText>
            </w:r>
            <w:r>
              <w:rPr>
                <w:noProof/>
                <w:webHidden/>
              </w:rPr>
            </w:r>
            <w:r>
              <w:rPr>
                <w:noProof/>
                <w:webHidden/>
              </w:rPr>
              <w:fldChar w:fldCharType="separate"/>
            </w:r>
            <w:r>
              <w:rPr>
                <w:noProof/>
                <w:webHidden/>
              </w:rPr>
              <w:t>3</w:t>
            </w:r>
            <w:r>
              <w:rPr>
                <w:noProof/>
                <w:webHidden/>
              </w:rPr>
              <w:fldChar w:fldCharType="end"/>
            </w:r>
          </w:hyperlink>
        </w:p>
        <w:p w14:paraId="1F1E380E" w14:textId="72C976B2" w:rsidR="00CA2A6C" w:rsidRDefault="00CA2A6C">
          <w:pPr>
            <w:pStyle w:val="TDC2"/>
            <w:tabs>
              <w:tab w:val="right" w:leader="dot" w:pos="8835"/>
            </w:tabs>
            <w:rPr>
              <w:rFonts w:asciiTheme="minorHAnsi" w:hAnsiTheme="minorHAnsi" w:cstheme="minorBidi"/>
              <w:noProof/>
              <w:kern w:val="2"/>
              <w:sz w:val="24"/>
              <w14:ligatures w14:val="standardContextual"/>
            </w:rPr>
          </w:pPr>
          <w:hyperlink w:anchor="_Toc195409949" w:history="1">
            <w:r w:rsidRPr="003D5F3D">
              <w:rPr>
                <w:rStyle w:val="Hipervnculo"/>
                <w:noProof/>
              </w:rPr>
              <w:t>Sobre cómo se produce la comunicación de red</w:t>
            </w:r>
            <w:r>
              <w:rPr>
                <w:noProof/>
                <w:webHidden/>
              </w:rPr>
              <w:tab/>
            </w:r>
            <w:r>
              <w:rPr>
                <w:noProof/>
                <w:webHidden/>
              </w:rPr>
              <w:fldChar w:fldCharType="begin"/>
            </w:r>
            <w:r>
              <w:rPr>
                <w:noProof/>
                <w:webHidden/>
              </w:rPr>
              <w:instrText xml:space="preserve"> PAGEREF _Toc195409949 \h </w:instrText>
            </w:r>
            <w:r>
              <w:rPr>
                <w:noProof/>
                <w:webHidden/>
              </w:rPr>
            </w:r>
            <w:r>
              <w:rPr>
                <w:noProof/>
                <w:webHidden/>
              </w:rPr>
              <w:fldChar w:fldCharType="separate"/>
            </w:r>
            <w:r>
              <w:rPr>
                <w:noProof/>
                <w:webHidden/>
              </w:rPr>
              <w:t>3</w:t>
            </w:r>
            <w:r>
              <w:rPr>
                <w:noProof/>
                <w:webHidden/>
              </w:rPr>
              <w:fldChar w:fldCharType="end"/>
            </w:r>
          </w:hyperlink>
        </w:p>
        <w:p w14:paraId="6559448E" w14:textId="43BDA3E3" w:rsidR="00CA2A6C" w:rsidRDefault="00CA2A6C">
          <w:pPr>
            <w:pStyle w:val="TDC3"/>
            <w:tabs>
              <w:tab w:val="right" w:leader="dot" w:pos="8835"/>
            </w:tabs>
            <w:rPr>
              <w:rFonts w:asciiTheme="minorHAnsi" w:hAnsiTheme="minorHAnsi" w:cstheme="minorBidi"/>
              <w:noProof/>
              <w:kern w:val="2"/>
              <w:sz w:val="24"/>
              <w14:ligatures w14:val="standardContextual"/>
            </w:rPr>
          </w:pPr>
          <w:hyperlink w:anchor="_Toc195409950" w:history="1">
            <w:r w:rsidRPr="003D5F3D">
              <w:rPr>
                <w:rStyle w:val="Hipervnculo"/>
                <w:noProof/>
              </w:rPr>
              <w:t>Trama ethernet</w:t>
            </w:r>
            <w:r>
              <w:rPr>
                <w:noProof/>
                <w:webHidden/>
              </w:rPr>
              <w:tab/>
            </w:r>
            <w:r>
              <w:rPr>
                <w:noProof/>
                <w:webHidden/>
              </w:rPr>
              <w:fldChar w:fldCharType="begin"/>
            </w:r>
            <w:r>
              <w:rPr>
                <w:noProof/>
                <w:webHidden/>
              </w:rPr>
              <w:instrText xml:space="preserve"> PAGEREF _Toc195409950 \h </w:instrText>
            </w:r>
            <w:r>
              <w:rPr>
                <w:noProof/>
                <w:webHidden/>
              </w:rPr>
            </w:r>
            <w:r>
              <w:rPr>
                <w:noProof/>
                <w:webHidden/>
              </w:rPr>
              <w:fldChar w:fldCharType="separate"/>
            </w:r>
            <w:r>
              <w:rPr>
                <w:noProof/>
                <w:webHidden/>
              </w:rPr>
              <w:t>3</w:t>
            </w:r>
            <w:r>
              <w:rPr>
                <w:noProof/>
                <w:webHidden/>
              </w:rPr>
              <w:fldChar w:fldCharType="end"/>
            </w:r>
          </w:hyperlink>
        </w:p>
        <w:p w14:paraId="2CA7E2C4" w14:textId="3E6EC393" w:rsidR="00CA2A6C" w:rsidRDefault="00CA2A6C">
          <w:pPr>
            <w:pStyle w:val="TDC3"/>
            <w:tabs>
              <w:tab w:val="right" w:leader="dot" w:pos="8835"/>
            </w:tabs>
            <w:rPr>
              <w:rFonts w:asciiTheme="minorHAnsi" w:hAnsiTheme="minorHAnsi" w:cstheme="minorBidi"/>
              <w:noProof/>
              <w:kern w:val="2"/>
              <w:sz w:val="24"/>
              <w14:ligatures w14:val="standardContextual"/>
            </w:rPr>
          </w:pPr>
          <w:hyperlink w:anchor="_Toc195409951" w:history="1">
            <w:r w:rsidRPr="003D5F3D">
              <w:rPr>
                <w:rStyle w:val="Hipervnculo"/>
                <w:noProof/>
              </w:rPr>
              <w:t>Proceso de Comunicación</w:t>
            </w:r>
            <w:r>
              <w:rPr>
                <w:noProof/>
                <w:webHidden/>
              </w:rPr>
              <w:tab/>
            </w:r>
            <w:r>
              <w:rPr>
                <w:noProof/>
                <w:webHidden/>
              </w:rPr>
              <w:fldChar w:fldCharType="begin"/>
            </w:r>
            <w:r>
              <w:rPr>
                <w:noProof/>
                <w:webHidden/>
              </w:rPr>
              <w:instrText xml:space="preserve"> PAGEREF _Toc195409951 \h </w:instrText>
            </w:r>
            <w:r>
              <w:rPr>
                <w:noProof/>
                <w:webHidden/>
              </w:rPr>
            </w:r>
            <w:r>
              <w:rPr>
                <w:noProof/>
                <w:webHidden/>
              </w:rPr>
              <w:fldChar w:fldCharType="separate"/>
            </w:r>
            <w:r>
              <w:rPr>
                <w:noProof/>
                <w:webHidden/>
              </w:rPr>
              <w:t>4</w:t>
            </w:r>
            <w:r>
              <w:rPr>
                <w:noProof/>
                <w:webHidden/>
              </w:rPr>
              <w:fldChar w:fldCharType="end"/>
            </w:r>
          </w:hyperlink>
        </w:p>
        <w:p w14:paraId="3FB33140" w14:textId="4A4EB6DB" w:rsidR="00CA2A6C" w:rsidRDefault="00CA2A6C">
          <w:pPr>
            <w:pStyle w:val="TDC3"/>
            <w:tabs>
              <w:tab w:val="right" w:leader="dot" w:pos="8835"/>
            </w:tabs>
            <w:rPr>
              <w:rFonts w:asciiTheme="minorHAnsi" w:hAnsiTheme="minorHAnsi" w:cstheme="minorBidi"/>
              <w:noProof/>
              <w:kern w:val="2"/>
              <w:sz w:val="24"/>
              <w14:ligatures w14:val="standardContextual"/>
            </w:rPr>
          </w:pPr>
          <w:hyperlink w:anchor="_Toc195409952" w:history="1">
            <w:r w:rsidRPr="003D5F3D">
              <w:rPr>
                <w:rStyle w:val="Hipervnculo"/>
                <w:noProof/>
              </w:rPr>
              <w:t>Identificación a Nivel de Enlace de Datos</w:t>
            </w:r>
            <w:r>
              <w:rPr>
                <w:noProof/>
                <w:webHidden/>
              </w:rPr>
              <w:tab/>
            </w:r>
            <w:r>
              <w:rPr>
                <w:noProof/>
                <w:webHidden/>
              </w:rPr>
              <w:fldChar w:fldCharType="begin"/>
            </w:r>
            <w:r>
              <w:rPr>
                <w:noProof/>
                <w:webHidden/>
              </w:rPr>
              <w:instrText xml:space="preserve"> PAGEREF _Toc195409952 \h </w:instrText>
            </w:r>
            <w:r>
              <w:rPr>
                <w:noProof/>
                <w:webHidden/>
              </w:rPr>
            </w:r>
            <w:r>
              <w:rPr>
                <w:noProof/>
                <w:webHidden/>
              </w:rPr>
              <w:fldChar w:fldCharType="separate"/>
            </w:r>
            <w:r>
              <w:rPr>
                <w:noProof/>
                <w:webHidden/>
              </w:rPr>
              <w:t>5</w:t>
            </w:r>
            <w:r>
              <w:rPr>
                <w:noProof/>
                <w:webHidden/>
              </w:rPr>
              <w:fldChar w:fldCharType="end"/>
            </w:r>
          </w:hyperlink>
        </w:p>
        <w:p w14:paraId="587538FE" w14:textId="32C3BF68" w:rsidR="00CA2A6C" w:rsidRDefault="00CA2A6C">
          <w:pPr>
            <w:pStyle w:val="TDC1"/>
            <w:tabs>
              <w:tab w:val="right" w:leader="dot" w:pos="8835"/>
            </w:tabs>
            <w:rPr>
              <w:rFonts w:asciiTheme="minorHAnsi" w:hAnsiTheme="minorHAnsi" w:cstheme="minorBidi"/>
              <w:noProof/>
              <w:kern w:val="2"/>
              <w:sz w:val="24"/>
              <w14:ligatures w14:val="standardContextual"/>
            </w:rPr>
          </w:pPr>
          <w:hyperlink w:anchor="_Toc195409953" w:history="1">
            <w:r w:rsidRPr="003D5F3D">
              <w:rPr>
                <w:rStyle w:val="Hipervnculo"/>
                <w:noProof/>
              </w:rPr>
              <w:t>Anexos</w:t>
            </w:r>
            <w:r>
              <w:rPr>
                <w:noProof/>
                <w:webHidden/>
              </w:rPr>
              <w:tab/>
            </w:r>
            <w:r>
              <w:rPr>
                <w:noProof/>
                <w:webHidden/>
              </w:rPr>
              <w:fldChar w:fldCharType="begin"/>
            </w:r>
            <w:r>
              <w:rPr>
                <w:noProof/>
                <w:webHidden/>
              </w:rPr>
              <w:instrText xml:space="preserve"> PAGEREF _Toc195409953 \h </w:instrText>
            </w:r>
            <w:r>
              <w:rPr>
                <w:noProof/>
                <w:webHidden/>
              </w:rPr>
            </w:r>
            <w:r>
              <w:rPr>
                <w:noProof/>
                <w:webHidden/>
              </w:rPr>
              <w:fldChar w:fldCharType="separate"/>
            </w:r>
            <w:r>
              <w:rPr>
                <w:noProof/>
                <w:webHidden/>
              </w:rPr>
              <w:t>6</w:t>
            </w:r>
            <w:r>
              <w:rPr>
                <w:noProof/>
                <w:webHidden/>
              </w:rPr>
              <w:fldChar w:fldCharType="end"/>
            </w:r>
          </w:hyperlink>
        </w:p>
        <w:p w14:paraId="241852D3" w14:textId="67F1EB24" w:rsidR="00CA2A6C" w:rsidRDefault="00CA2A6C">
          <w:pPr>
            <w:pStyle w:val="TDC2"/>
            <w:tabs>
              <w:tab w:val="left" w:pos="720"/>
              <w:tab w:val="right" w:leader="dot" w:pos="8835"/>
            </w:tabs>
            <w:rPr>
              <w:rFonts w:asciiTheme="minorHAnsi" w:hAnsiTheme="minorHAnsi" w:cstheme="minorBidi"/>
              <w:noProof/>
              <w:kern w:val="2"/>
              <w:sz w:val="24"/>
              <w14:ligatures w14:val="standardContextual"/>
            </w:rPr>
          </w:pPr>
          <w:hyperlink w:anchor="_Toc195409954" w:history="1">
            <w:r w:rsidRPr="003D5F3D">
              <w:rPr>
                <w:rStyle w:val="Hipervnculo"/>
                <w:rFonts w:ascii="Symbol" w:hAnsi="Symbol"/>
                <w:noProof/>
              </w:rPr>
              <w:t></w:t>
            </w:r>
            <w:r>
              <w:rPr>
                <w:rFonts w:asciiTheme="minorHAnsi" w:hAnsiTheme="minorHAnsi" w:cstheme="minorBidi"/>
                <w:noProof/>
                <w:kern w:val="2"/>
                <w:sz w:val="24"/>
                <w14:ligatures w14:val="standardContextual"/>
              </w:rPr>
              <w:tab/>
            </w:r>
            <w:r w:rsidRPr="003D5F3D">
              <w:rPr>
                <w:rStyle w:val="Hipervnculo"/>
                <w:noProof/>
              </w:rPr>
              <w:t>Archivo de CISCO Packet Tracer</w:t>
            </w:r>
            <w:r>
              <w:rPr>
                <w:noProof/>
                <w:webHidden/>
              </w:rPr>
              <w:tab/>
            </w:r>
            <w:r>
              <w:rPr>
                <w:noProof/>
                <w:webHidden/>
              </w:rPr>
              <w:fldChar w:fldCharType="begin"/>
            </w:r>
            <w:r>
              <w:rPr>
                <w:noProof/>
                <w:webHidden/>
              </w:rPr>
              <w:instrText xml:space="preserve"> PAGEREF _Toc195409954 \h </w:instrText>
            </w:r>
            <w:r>
              <w:rPr>
                <w:noProof/>
                <w:webHidden/>
              </w:rPr>
            </w:r>
            <w:r>
              <w:rPr>
                <w:noProof/>
                <w:webHidden/>
              </w:rPr>
              <w:fldChar w:fldCharType="separate"/>
            </w:r>
            <w:r>
              <w:rPr>
                <w:noProof/>
                <w:webHidden/>
              </w:rPr>
              <w:t>6</w:t>
            </w:r>
            <w:r>
              <w:rPr>
                <w:noProof/>
                <w:webHidden/>
              </w:rPr>
              <w:fldChar w:fldCharType="end"/>
            </w:r>
          </w:hyperlink>
        </w:p>
        <w:p w14:paraId="2E120D87" w14:textId="542E275E" w:rsidR="00FE2809" w:rsidRDefault="00FE2809" w:rsidP="00FE2809">
          <w:pPr>
            <w:rPr>
              <w:b/>
              <w:bCs/>
              <w:lang w:val="es-ES"/>
            </w:rPr>
          </w:pPr>
          <w:r>
            <w:rPr>
              <w:b/>
              <w:bCs/>
              <w:lang w:val="es-ES"/>
            </w:rPr>
            <w:fldChar w:fldCharType="end"/>
          </w:r>
        </w:p>
      </w:sdtContent>
    </w:sdt>
    <w:p w14:paraId="059DC305" w14:textId="77777777" w:rsidR="005A0631" w:rsidRPr="005A0631" w:rsidRDefault="005A0631" w:rsidP="006C6138"/>
    <w:p w14:paraId="104F5B87" w14:textId="77777777" w:rsidR="005A0631" w:rsidRDefault="005A0631" w:rsidP="005A0631"/>
    <w:p w14:paraId="4F77132C" w14:textId="77777777" w:rsidR="005A0631" w:rsidRPr="005A0631" w:rsidRDefault="005A0631" w:rsidP="005A0631">
      <w:pPr>
        <w:sectPr w:rsidR="005A0631" w:rsidRPr="005A0631" w:rsidSect="00463CD3">
          <w:headerReference w:type="default" r:id="rId10"/>
          <w:footerReference w:type="default" r:id="rId11"/>
          <w:pgSz w:w="11906" w:h="16838" w:code="9"/>
          <w:pgMar w:top="2127" w:right="1247" w:bottom="1701" w:left="1814" w:header="709" w:footer="709" w:gutter="0"/>
          <w:pgNumType w:start="1"/>
          <w:cols w:space="720"/>
          <w:titlePg/>
          <w:docGrid w:linePitch="326"/>
        </w:sectPr>
      </w:pPr>
    </w:p>
    <w:p w14:paraId="2627639D" w14:textId="77777777" w:rsidR="005C1D3E" w:rsidRPr="0021458E" w:rsidRDefault="00393C52" w:rsidP="006223DE">
      <w:pPr>
        <w:pStyle w:val="Ttulo1"/>
      </w:pPr>
      <w:bookmarkStart w:id="0" w:name="_Toc195409942"/>
      <w:r w:rsidRPr="0021458E">
        <w:lastRenderedPageBreak/>
        <w:t>Introducción</w:t>
      </w:r>
      <w:bookmarkEnd w:id="0"/>
    </w:p>
    <w:p w14:paraId="502555B3" w14:textId="77777777" w:rsidR="003D33BA" w:rsidRDefault="003D33BA" w:rsidP="003D33BA">
      <w:r>
        <w:rPr>
          <w:rFonts w:eastAsia="Arial Unicode MS"/>
          <w:lang w:eastAsia="es-ES"/>
        </w:rPr>
        <w:t xml:space="preserve">Trabajaremos sobre una </w:t>
      </w:r>
      <w:r w:rsidRPr="003D33BA">
        <w:rPr>
          <w:rFonts w:eastAsia="Arial Unicode MS"/>
          <w:lang w:eastAsia="es-ES"/>
        </w:rPr>
        <w:t xml:space="preserve">empresa ficticia </w:t>
      </w:r>
      <w:r>
        <w:rPr>
          <w:rFonts w:eastAsia="Arial Unicode MS"/>
          <w:lang w:eastAsia="es-ES"/>
        </w:rPr>
        <w:t xml:space="preserve">llamada </w:t>
      </w:r>
      <w:r w:rsidRPr="003D33BA">
        <w:rPr>
          <w:rFonts w:eastAsia="Arial Unicode MS"/>
          <w:i/>
          <w:iCs/>
          <w:lang w:eastAsia="es-ES"/>
        </w:rPr>
        <w:t>Todo Sport</w:t>
      </w:r>
      <w:r>
        <w:t>, que cuenta con oficinas en 2 localidades (con sus respectivas áreas) definidas como sigue:</w:t>
      </w:r>
    </w:p>
    <w:p w14:paraId="4355A1CC" w14:textId="77777777" w:rsidR="003D33BA" w:rsidRPr="003D33BA" w:rsidRDefault="003D33BA">
      <w:pPr>
        <w:pStyle w:val="Prrafodelista"/>
        <w:numPr>
          <w:ilvl w:val="0"/>
          <w:numId w:val="1"/>
        </w:numPr>
      </w:pPr>
      <w:r w:rsidRPr="003D33BA">
        <w:rPr>
          <w:b/>
          <w:bCs/>
        </w:rPr>
        <w:t>Casa central en Córdoba</w:t>
      </w:r>
      <w:r>
        <w:rPr>
          <w:b/>
          <w:bCs/>
        </w:rPr>
        <w:t>:</w:t>
      </w:r>
    </w:p>
    <w:p w14:paraId="472CECEB" w14:textId="77777777" w:rsidR="003D33BA" w:rsidRDefault="003D33BA">
      <w:pPr>
        <w:pStyle w:val="Prrafodelista"/>
        <w:numPr>
          <w:ilvl w:val="1"/>
          <w:numId w:val="1"/>
        </w:numPr>
      </w:pPr>
      <w:r>
        <w:t>Gerencia</w:t>
      </w:r>
    </w:p>
    <w:p w14:paraId="2189DD19" w14:textId="77777777" w:rsidR="003D33BA" w:rsidRDefault="003D33BA">
      <w:pPr>
        <w:pStyle w:val="Prrafodelista"/>
        <w:numPr>
          <w:ilvl w:val="1"/>
          <w:numId w:val="1"/>
        </w:numPr>
      </w:pPr>
      <w:r>
        <w:t>Marketing</w:t>
      </w:r>
    </w:p>
    <w:p w14:paraId="40F3C6DF" w14:textId="77777777" w:rsidR="003D33BA" w:rsidRDefault="003D33BA">
      <w:pPr>
        <w:pStyle w:val="Prrafodelista"/>
        <w:numPr>
          <w:ilvl w:val="1"/>
          <w:numId w:val="1"/>
        </w:numPr>
      </w:pPr>
      <w:r>
        <w:t>Ventas</w:t>
      </w:r>
    </w:p>
    <w:p w14:paraId="63213B17" w14:textId="77777777" w:rsidR="003D33BA" w:rsidRDefault="003D33BA">
      <w:pPr>
        <w:pStyle w:val="Prrafodelista"/>
        <w:numPr>
          <w:ilvl w:val="1"/>
          <w:numId w:val="1"/>
        </w:numPr>
      </w:pPr>
      <w:r>
        <w:t>Compras</w:t>
      </w:r>
    </w:p>
    <w:p w14:paraId="0CE4D8A5" w14:textId="77777777" w:rsidR="003D33BA" w:rsidRDefault="003D33BA">
      <w:pPr>
        <w:pStyle w:val="Prrafodelista"/>
        <w:numPr>
          <w:ilvl w:val="1"/>
          <w:numId w:val="1"/>
        </w:numPr>
      </w:pPr>
      <w:r>
        <w:t>Operaciones</w:t>
      </w:r>
    </w:p>
    <w:p w14:paraId="4257EC03" w14:textId="77777777" w:rsidR="003D33BA" w:rsidRPr="003D33BA" w:rsidRDefault="003D33BA">
      <w:pPr>
        <w:pStyle w:val="Prrafodelista"/>
        <w:numPr>
          <w:ilvl w:val="0"/>
          <w:numId w:val="1"/>
        </w:numPr>
      </w:pPr>
      <w:r w:rsidRPr="003D33BA">
        <w:rPr>
          <w:b/>
          <w:bCs/>
        </w:rPr>
        <w:t>Sede sucursal en Rosario</w:t>
      </w:r>
      <w:r>
        <w:rPr>
          <w:b/>
          <w:bCs/>
        </w:rPr>
        <w:t>:</w:t>
      </w:r>
    </w:p>
    <w:p w14:paraId="4206002A" w14:textId="77777777" w:rsidR="003D33BA" w:rsidRDefault="003D33BA">
      <w:pPr>
        <w:pStyle w:val="Prrafodelista"/>
        <w:numPr>
          <w:ilvl w:val="1"/>
          <w:numId w:val="1"/>
        </w:numPr>
      </w:pPr>
      <w:r>
        <w:t>Logística</w:t>
      </w:r>
    </w:p>
    <w:p w14:paraId="7B411343" w14:textId="77777777" w:rsidR="00E56677" w:rsidRDefault="003D33BA">
      <w:pPr>
        <w:pStyle w:val="Prrafodelista"/>
        <w:numPr>
          <w:ilvl w:val="1"/>
          <w:numId w:val="1"/>
        </w:numPr>
      </w:pPr>
      <w:r>
        <w:t>Legales</w:t>
      </w:r>
    </w:p>
    <w:p w14:paraId="0A8CE089" w14:textId="77777777" w:rsidR="003D33BA" w:rsidRPr="004039E4" w:rsidRDefault="003D33BA" w:rsidP="003D33BA"/>
    <w:p w14:paraId="598EB086" w14:textId="0D44A8B5" w:rsidR="005C1D3E" w:rsidRDefault="008A7362" w:rsidP="00800130">
      <w:pPr>
        <w:pStyle w:val="Ttulo1"/>
      </w:pPr>
      <w:bookmarkStart w:id="1" w:name="_Toc195409943"/>
      <w:r>
        <w:t xml:space="preserve">Descripción de la </w:t>
      </w:r>
      <w:r w:rsidR="003D33BA">
        <w:t>red</w:t>
      </w:r>
      <w:r>
        <w:t xml:space="preserve"> actual</w:t>
      </w:r>
      <w:bookmarkEnd w:id="1"/>
    </w:p>
    <w:p w14:paraId="5216ECD4" w14:textId="77777777" w:rsidR="003D33BA" w:rsidRDefault="003D33BA" w:rsidP="00E56677">
      <w:r>
        <w:t>La empresa fue evolucionando su red. Actualmente el diseño de la misma se refleja en l</w:t>
      </w:r>
      <w:r w:rsidR="001C2471">
        <w:t>os</w:t>
      </w:r>
      <w:r>
        <w:t xml:space="preserve"> siguiente</w:t>
      </w:r>
      <w:r w:rsidR="001C2471">
        <w:t>s</w:t>
      </w:r>
      <w:r>
        <w:t xml:space="preserve"> esquema</w:t>
      </w:r>
      <w:r w:rsidR="001C2471">
        <w:t>s</w:t>
      </w:r>
      <w:r>
        <w:t>:</w:t>
      </w:r>
    </w:p>
    <w:p w14:paraId="3B51585C" w14:textId="63B3BAC8" w:rsidR="008A7362" w:rsidRDefault="008A7362" w:rsidP="008A7362">
      <w:pPr>
        <w:pStyle w:val="Ttulo2"/>
      </w:pPr>
      <w:bookmarkStart w:id="2" w:name="_Toc195409944"/>
      <w:r>
        <w:t>Esquemas de las vistas lógicas</w:t>
      </w:r>
      <w:bookmarkEnd w:id="2"/>
    </w:p>
    <w:p w14:paraId="54886D49" w14:textId="77777777" w:rsidR="003D33BA" w:rsidRDefault="001C2471" w:rsidP="001C2471">
      <w:pPr>
        <w:pStyle w:val="Ttulo3"/>
      </w:pPr>
      <w:bookmarkStart w:id="3" w:name="_Toc195409945"/>
      <w:r>
        <w:t>Sucursal Córdoba</w:t>
      </w:r>
      <w:bookmarkEnd w:id="3"/>
    </w:p>
    <w:p w14:paraId="10D5756B" w14:textId="2A8847AE" w:rsidR="001C2471" w:rsidRDefault="0029787F" w:rsidP="00E56677">
      <w:r>
        <w:rPr>
          <w:noProof/>
        </w:rPr>
        <w:drawing>
          <wp:inline distT="0" distB="0" distL="0" distR="0" wp14:anchorId="4932A924" wp14:editId="6D09D697">
            <wp:extent cx="5616575" cy="3754755"/>
            <wp:effectExtent l="0" t="0" r="3175" b="0"/>
            <wp:docPr id="407076280" name="Imagen 1" descr="Gráfico, Gráfico radial&#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076280" name="Imagen 1" descr="Gráfico, Gráfico radial&#10;&#10;El contenido generado por IA puede ser incorrecto."/>
                    <pic:cNvPicPr/>
                  </pic:nvPicPr>
                  <pic:blipFill>
                    <a:blip r:embed="rId12"/>
                    <a:stretch>
                      <a:fillRect/>
                    </a:stretch>
                  </pic:blipFill>
                  <pic:spPr>
                    <a:xfrm>
                      <a:off x="0" y="0"/>
                      <a:ext cx="5616575" cy="3754755"/>
                    </a:xfrm>
                    <a:prstGeom prst="rect">
                      <a:avLst/>
                    </a:prstGeom>
                  </pic:spPr>
                </pic:pic>
              </a:graphicData>
            </a:graphic>
          </wp:inline>
        </w:drawing>
      </w:r>
    </w:p>
    <w:p w14:paraId="486A2D8B" w14:textId="62533C41" w:rsidR="0029787F" w:rsidRDefault="0029787F" w:rsidP="0029787F">
      <w:r>
        <w:t xml:space="preserve">La imagen es una captura de la simulación de </w:t>
      </w:r>
      <w:r w:rsidRPr="0029787F">
        <w:rPr>
          <w:i/>
          <w:iCs/>
        </w:rPr>
        <w:t>CISCO Packet Tracer</w:t>
      </w:r>
      <w:r>
        <w:t>. En la misma no se aprecian la cantidad total de estaciones indicadas, pero en cada caso, se puede deducir la cantidad total de estaciones para cada área, mirando en los nombres de los hosts, cuál es el más alto (por ej</w:t>
      </w:r>
      <w:r w:rsidR="008A7362">
        <w:t>emplo</w:t>
      </w:r>
      <w:r>
        <w:t xml:space="preserve">: </w:t>
      </w:r>
      <w:r w:rsidRPr="008A7362">
        <w:rPr>
          <w:rFonts w:asciiTheme="majorHAnsi" w:hAnsiTheme="majorHAnsi" w:cstheme="majorHAnsi"/>
          <w:shd w:val="clear" w:color="auto" w:fill="F2F2F2" w:themeFill="background1" w:themeFillShade="F2"/>
        </w:rPr>
        <w:t>pc-compras30</w:t>
      </w:r>
      <w:r>
        <w:t xml:space="preserve"> </w:t>
      </w:r>
      <w:r w:rsidR="008A7362">
        <w:t xml:space="preserve">es un indicativo de </w:t>
      </w:r>
      <w:r>
        <w:t>que son 30 estaciones de trabajo</w:t>
      </w:r>
      <w:r w:rsidR="008A7362">
        <w:t xml:space="preserve"> en el área de Compras</w:t>
      </w:r>
      <w:r>
        <w:t>).</w:t>
      </w:r>
    </w:p>
    <w:p w14:paraId="46C226EF" w14:textId="77777777" w:rsidR="008A7362" w:rsidRDefault="008A7362" w:rsidP="0029787F"/>
    <w:p w14:paraId="145D2165" w14:textId="706184A5" w:rsidR="008A7362" w:rsidRDefault="008A7362" w:rsidP="0029787F">
      <w:r>
        <w:lastRenderedPageBreak/>
        <w:t xml:space="preserve">A partir de la situación planteada en el TP1, se sabemos que los </w:t>
      </w:r>
      <w:r w:rsidRPr="008A7362">
        <w:rPr>
          <w:i/>
          <w:iCs/>
        </w:rPr>
        <w:t>switches</w:t>
      </w:r>
      <w:r>
        <w:t xml:space="preserve"> utilizados para la conexión fueron </w:t>
      </w:r>
      <w:r w:rsidRPr="008A7362">
        <w:rPr>
          <w:i/>
          <w:iCs/>
        </w:rPr>
        <w:t>switches</w:t>
      </w:r>
      <w:r>
        <w:t xml:space="preserve"> </w:t>
      </w:r>
      <w:r w:rsidRPr="008A7362">
        <w:t>giga Ethernet</w:t>
      </w:r>
      <w:r>
        <w:t xml:space="preserve">, (por lo que se desea hacer a futuro deducimos que) son administrables de capa 2 (al menos). Asumimos también, que los 32 puertos son RJ45 para cable de cobre, y que los puertos </w:t>
      </w:r>
      <w:proofErr w:type="spellStart"/>
      <w:r w:rsidRPr="008A7362">
        <w:rPr>
          <w:i/>
          <w:iCs/>
        </w:rPr>
        <w:t>uplinks</w:t>
      </w:r>
      <w:proofErr w:type="spellEnd"/>
      <w:r>
        <w:t xml:space="preserve"> son de FO </w:t>
      </w:r>
      <w:proofErr w:type="gramStart"/>
      <w:r>
        <w:t>y</w:t>
      </w:r>
      <w:proofErr w:type="gramEnd"/>
      <w:r>
        <w:t xml:space="preserve"> sobre todo, que no se contabilizan entre esos 32 puertos ya mencionados (es decir, no se trata de puertos “combo”). Todo esto, para justificar la cantidad de </w:t>
      </w:r>
      <w:r w:rsidRPr="008A7362">
        <w:rPr>
          <w:i/>
          <w:iCs/>
        </w:rPr>
        <w:t>switches</w:t>
      </w:r>
      <w:r>
        <w:t xml:space="preserve"> utilizados</w:t>
      </w:r>
      <w:r w:rsidR="00422156">
        <w:t>, los cuales se detallan en la siguiente tabla, que resume</w:t>
      </w:r>
      <w:r w:rsidR="004811FD">
        <w:t>,</w:t>
      </w:r>
      <w:r w:rsidR="00422156">
        <w:t xml:space="preserve"> además, la cantidad de estaciones de trabajo, y otros dispositivos de la red, agrupados por área.</w:t>
      </w:r>
    </w:p>
    <w:tbl>
      <w:tblPr>
        <w:tblStyle w:val="Tablaconcuadrcula"/>
        <w:tblW w:w="0" w:type="auto"/>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Look w:val="04A0" w:firstRow="1" w:lastRow="0" w:firstColumn="1" w:lastColumn="0" w:noHBand="0" w:noVBand="1"/>
      </w:tblPr>
      <w:tblGrid>
        <w:gridCol w:w="1428"/>
        <w:gridCol w:w="1216"/>
        <w:gridCol w:w="1238"/>
        <w:gridCol w:w="1240"/>
        <w:gridCol w:w="1237"/>
        <w:gridCol w:w="1433"/>
      </w:tblGrid>
      <w:tr w:rsidR="004811FD" w14:paraId="6E8120D2" w14:textId="77777777" w:rsidTr="004811FD">
        <w:tc>
          <w:tcPr>
            <w:tcW w:w="1428" w:type="dxa"/>
            <w:shd w:val="clear" w:color="auto" w:fill="4F81BD" w:themeFill="accent1"/>
          </w:tcPr>
          <w:p w14:paraId="06D4B9DA" w14:textId="45B1FB8F" w:rsidR="004811FD" w:rsidRPr="00422156" w:rsidRDefault="004811FD" w:rsidP="004811FD">
            <w:pPr>
              <w:jc w:val="center"/>
              <w:rPr>
                <w:b/>
                <w:bCs/>
                <w:color w:val="F2F2F2" w:themeColor="background1" w:themeShade="F2"/>
              </w:rPr>
            </w:pPr>
            <w:r>
              <w:rPr>
                <w:b/>
                <w:bCs/>
                <w:color w:val="F2F2F2" w:themeColor="background1" w:themeShade="F2"/>
              </w:rPr>
              <w:t>Área / Disp.</w:t>
            </w:r>
          </w:p>
        </w:tc>
        <w:tc>
          <w:tcPr>
            <w:tcW w:w="1216" w:type="dxa"/>
            <w:shd w:val="clear" w:color="auto" w:fill="4F81BD" w:themeFill="accent1"/>
          </w:tcPr>
          <w:p w14:paraId="29EA9E3D" w14:textId="07D9A901" w:rsidR="004811FD" w:rsidRPr="00422156" w:rsidRDefault="004811FD" w:rsidP="004811FD">
            <w:pPr>
              <w:jc w:val="center"/>
              <w:rPr>
                <w:b/>
                <w:bCs/>
                <w:color w:val="F2F2F2" w:themeColor="background1" w:themeShade="F2"/>
              </w:rPr>
            </w:pPr>
            <w:r>
              <w:rPr>
                <w:b/>
                <w:bCs/>
                <w:color w:val="F2F2F2" w:themeColor="background1" w:themeShade="F2"/>
              </w:rPr>
              <w:t>PC</w:t>
            </w:r>
          </w:p>
        </w:tc>
        <w:tc>
          <w:tcPr>
            <w:tcW w:w="1238" w:type="dxa"/>
            <w:shd w:val="clear" w:color="auto" w:fill="4F81BD" w:themeFill="accent1"/>
          </w:tcPr>
          <w:p w14:paraId="28C54CEC" w14:textId="63526B3C" w:rsidR="004811FD" w:rsidRPr="00422156" w:rsidRDefault="004811FD" w:rsidP="004811FD">
            <w:pPr>
              <w:jc w:val="center"/>
              <w:rPr>
                <w:b/>
                <w:bCs/>
                <w:color w:val="F2F2F2" w:themeColor="background1" w:themeShade="F2"/>
              </w:rPr>
            </w:pPr>
            <w:r>
              <w:rPr>
                <w:b/>
                <w:bCs/>
                <w:color w:val="F2F2F2" w:themeColor="background1" w:themeShade="F2"/>
              </w:rPr>
              <w:t>Server</w:t>
            </w:r>
          </w:p>
        </w:tc>
        <w:tc>
          <w:tcPr>
            <w:tcW w:w="1240" w:type="dxa"/>
            <w:shd w:val="clear" w:color="auto" w:fill="4F81BD" w:themeFill="accent1"/>
          </w:tcPr>
          <w:p w14:paraId="3424CD81" w14:textId="39B0FECF" w:rsidR="004811FD" w:rsidRPr="00422156" w:rsidRDefault="004811FD" w:rsidP="004811FD">
            <w:pPr>
              <w:jc w:val="center"/>
              <w:rPr>
                <w:b/>
                <w:bCs/>
                <w:color w:val="F2F2F2" w:themeColor="background1" w:themeShade="F2"/>
              </w:rPr>
            </w:pPr>
            <w:r>
              <w:rPr>
                <w:b/>
                <w:bCs/>
                <w:color w:val="F2F2F2" w:themeColor="background1" w:themeShade="F2"/>
              </w:rPr>
              <w:t>Switch</w:t>
            </w:r>
          </w:p>
        </w:tc>
        <w:tc>
          <w:tcPr>
            <w:tcW w:w="1237" w:type="dxa"/>
            <w:shd w:val="clear" w:color="auto" w:fill="4F81BD" w:themeFill="accent1"/>
          </w:tcPr>
          <w:p w14:paraId="02ECAA8E" w14:textId="03ED4572" w:rsidR="004811FD" w:rsidRPr="00422156" w:rsidRDefault="004811FD" w:rsidP="004811FD">
            <w:pPr>
              <w:jc w:val="center"/>
              <w:rPr>
                <w:b/>
                <w:bCs/>
                <w:color w:val="F2F2F2" w:themeColor="background1" w:themeShade="F2"/>
              </w:rPr>
            </w:pPr>
            <w:r>
              <w:rPr>
                <w:b/>
                <w:bCs/>
                <w:color w:val="F2F2F2" w:themeColor="background1" w:themeShade="F2"/>
              </w:rPr>
              <w:t>Router</w:t>
            </w:r>
          </w:p>
        </w:tc>
        <w:tc>
          <w:tcPr>
            <w:tcW w:w="1433" w:type="dxa"/>
            <w:shd w:val="clear" w:color="auto" w:fill="4F81BD" w:themeFill="accent1"/>
          </w:tcPr>
          <w:p w14:paraId="4C57B126" w14:textId="264BA9D4" w:rsidR="004811FD" w:rsidRPr="00422156" w:rsidRDefault="004811FD" w:rsidP="004811FD">
            <w:pPr>
              <w:jc w:val="center"/>
              <w:rPr>
                <w:b/>
                <w:bCs/>
                <w:color w:val="F2F2F2" w:themeColor="background1" w:themeShade="F2"/>
              </w:rPr>
            </w:pPr>
            <w:r>
              <w:rPr>
                <w:b/>
                <w:bCs/>
                <w:color w:val="F2F2F2" w:themeColor="background1" w:themeShade="F2"/>
              </w:rPr>
              <w:t xml:space="preserve">ISP </w:t>
            </w:r>
            <w:proofErr w:type="spellStart"/>
            <w:r>
              <w:rPr>
                <w:b/>
                <w:bCs/>
                <w:color w:val="F2F2F2" w:themeColor="background1" w:themeShade="F2"/>
              </w:rPr>
              <w:t>Device</w:t>
            </w:r>
            <w:proofErr w:type="spellEnd"/>
          </w:p>
        </w:tc>
      </w:tr>
      <w:tr w:rsidR="004811FD" w14:paraId="4D7F9543" w14:textId="77777777" w:rsidTr="004811FD">
        <w:tc>
          <w:tcPr>
            <w:tcW w:w="1428" w:type="dxa"/>
            <w:shd w:val="clear" w:color="auto" w:fill="4F81BD" w:themeFill="accent1"/>
          </w:tcPr>
          <w:p w14:paraId="6AD514F8" w14:textId="79803791" w:rsidR="004811FD" w:rsidRPr="00422156" w:rsidRDefault="004811FD" w:rsidP="0029787F">
            <w:pPr>
              <w:rPr>
                <w:b/>
                <w:bCs/>
                <w:color w:val="F2F2F2" w:themeColor="background1" w:themeShade="F2"/>
              </w:rPr>
            </w:pPr>
            <w:r w:rsidRPr="00422156">
              <w:rPr>
                <w:b/>
                <w:bCs/>
                <w:color w:val="F2F2F2" w:themeColor="background1" w:themeShade="F2"/>
              </w:rPr>
              <w:t>Datacenter</w:t>
            </w:r>
          </w:p>
        </w:tc>
        <w:tc>
          <w:tcPr>
            <w:tcW w:w="1216" w:type="dxa"/>
          </w:tcPr>
          <w:p w14:paraId="0B925187" w14:textId="7D6623FE" w:rsidR="004811FD" w:rsidRDefault="004811FD" w:rsidP="004811FD">
            <w:pPr>
              <w:jc w:val="right"/>
            </w:pPr>
            <w:r>
              <w:t>0</w:t>
            </w:r>
          </w:p>
        </w:tc>
        <w:tc>
          <w:tcPr>
            <w:tcW w:w="1238" w:type="dxa"/>
          </w:tcPr>
          <w:p w14:paraId="074E5D05" w14:textId="4CD9EEE1" w:rsidR="004811FD" w:rsidRDefault="004811FD" w:rsidP="004811FD">
            <w:pPr>
              <w:jc w:val="right"/>
            </w:pPr>
            <w:r>
              <w:t>1 (DHCP)</w:t>
            </w:r>
          </w:p>
        </w:tc>
        <w:tc>
          <w:tcPr>
            <w:tcW w:w="1240" w:type="dxa"/>
          </w:tcPr>
          <w:p w14:paraId="64534C66" w14:textId="1FF33BFB" w:rsidR="004811FD" w:rsidRDefault="004811FD" w:rsidP="004811FD">
            <w:pPr>
              <w:jc w:val="right"/>
            </w:pPr>
            <w:r>
              <w:t>1</w:t>
            </w:r>
          </w:p>
        </w:tc>
        <w:tc>
          <w:tcPr>
            <w:tcW w:w="1237" w:type="dxa"/>
          </w:tcPr>
          <w:p w14:paraId="6AA6DF1C" w14:textId="018EB375" w:rsidR="004811FD" w:rsidRDefault="004811FD" w:rsidP="004811FD">
            <w:pPr>
              <w:jc w:val="right"/>
            </w:pPr>
            <w:r>
              <w:t>1</w:t>
            </w:r>
          </w:p>
        </w:tc>
        <w:tc>
          <w:tcPr>
            <w:tcW w:w="1433" w:type="dxa"/>
          </w:tcPr>
          <w:p w14:paraId="1ECA3141" w14:textId="65575C67" w:rsidR="004811FD" w:rsidRDefault="004811FD" w:rsidP="004811FD">
            <w:pPr>
              <w:jc w:val="right"/>
            </w:pPr>
            <w:r>
              <w:t>1</w:t>
            </w:r>
          </w:p>
        </w:tc>
      </w:tr>
      <w:tr w:rsidR="004811FD" w14:paraId="59CDD047" w14:textId="77777777" w:rsidTr="004811FD">
        <w:tc>
          <w:tcPr>
            <w:tcW w:w="1428" w:type="dxa"/>
            <w:shd w:val="clear" w:color="auto" w:fill="4F81BD" w:themeFill="accent1"/>
          </w:tcPr>
          <w:p w14:paraId="328E0B53" w14:textId="049C94CB" w:rsidR="004811FD" w:rsidRPr="00422156" w:rsidRDefault="004811FD" w:rsidP="0029787F">
            <w:pPr>
              <w:rPr>
                <w:b/>
                <w:bCs/>
                <w:color w:val="F2F2F2" w:themeColor="background1" w:themeShade="F2"/>
              </w:rPr>
            </w:pPr>
            <w:r w:rsidRPr="00422156">
              <w:rPr>
                <w:b/>
                <w:bCs/>
                <w:color w:val="F2F2F2" w:themeColor="background1" w:themeShade="F2"/>
              </w:rPr>
              <w:t>Gerencia</w:t>
            </w:r>
          </w:p>
        </w:tc>
        <w:tc>
          <w:tcPr>
            <w:tcW w:w="1216" w:type="dxa"/>
          </w:tcPr>
          <w:p w14:paraId="0E553CC8" w14:textId="09F4F201" w:rsidR="004811FD" w:rsidRDefault="004811FD" w:rsidP="004811FD">
            <w:pPr>
              <w:jc w:val="right"/>
            </w:pPr>
            <w:r>
              <w:t>8</w:t>
            </w:r>
          </w:p>
        </w:tc>
        <w:tc>
          <w:tcPr>
            <w:tcW w:w="1238" w:type="dxa"/>
          </w:tcPr>
          <w:p w14:paraId="77097F06" w14:textId="3CAEEFA5" w:rsidR="004811FD" w:rsidRDefault="004811FD" w:rsidP="004811FD">
            <w:pPr>
              <w:jc w:val="right"/>
            </w:pPr>
            <w:r>
              <w:t>0</w:t>
            </w:r>
          </w:p>
        </w:tc>
        <w:tc>
          <w:tcPr>
            <w:tcW w:w="1240" w:type="dxa"/>
          </w:tcPr>
          <w:p w14:paraId="425AF620" w14:textId="75E0EFE2" w:rsidR="004811FD" w:rsidRDefault="004811FD" w:rsidP="004811FD">
            <w:pPr>
              <w:jc w:val="right"/>
            </w:pPr>
            <w:r>
              <w:t>1</w:t>
            </w:r>
          </w:p>
        </w:tc>
        <w:tc>
          <w:tcPr>
            <w:tcW w:w="1237" w:type="dxa"/>
          </w:tcPr>
          <w:p w14:paraId="36A107A9" w14:textId="5A873484" w:rsidR="004811FD" w:rsidRDefault="004811FD" w:rsidP="004811FD">
            <w:pPr>
              <w:jc w:val="right"/>
            </w:pPr>
            <w:r>
              <w:t>0</w:t>
            </w:r>
          </w:p>
        </w:tc>
        <w:tc>
          <w:tcPr>
            <w:tcW w:w="1433" w:type="dxa"/>
          </w:tcPr>
          <w:p w14:paraId="5AAFB6A9" w14:textId="6380BF85" w:rsidR="004811FD" w:rsidRDefault="004811FD" w:rsidP="004811FD">
            <w:pPr>
              <w:jc w:val="right"/>
            </w:pPr>
            <w:r>
              <w:t>0</w:t>
            </w:r>
          </w:p>
        </w:tc>
      </w:tr>
      <w:tr w:rsidR="004811FD" w14:paraId="6B008251" w14:textId="77777777" w:rsidTr="004811FD">
        <w:tc>
          <w:tcPr>
            <w:tcW w:w="1428" w:type="dxa"/>
            <w:shd w:val="clear" w:color="auto" w:fill="4F81BD" w:themeFill="accent1"/>
          </w:tcPr>
          <w:p w14:paraId="47BC2084" w14:textId="00935C63" w:rsidR="004811FD" w:rsidRPr="00422156" w:rsidRDefault="004811FD" w:rsidP="0029787F">
            <w:pPr>
              <w:rPr>
                <w:b/>
                <w:bCs/>
                <w:color w:val="F2F2F2" w:themeColor="background1" w:themeShade="F2"/>
              </w:rPr>
            </w:pPr>
            <w:r w:rsidRPr="00422156">
              <w:rPr>
                <w:b/>
                <w:bCs/>
                <w:color w:val="F2F2F2" w:themeColor="background1" w:themeShade="F2"/>
              </w:rPr>
              <w:t>Marketing</w:t>
            </w:r>
          </w:p>
        </w:tc>
        <w:tc>
          <w:tcPr>
            <w:tcW w:w="1216" w:type="dxa"/>
          </w:tcPr>
          <w:p w14:paraId="173830F0" w14:textId="0C88869A" w:rsidR="004811FD" w:rsidRDefault="004811FD" w:rsidP="004811FD">
            <w:pPr>
              <w:jc w:val="right"/>
            </w:pPr>
            <w:r>
              <w:t>25</w:t>
            </w:r>
          </w:p>
        </w:tc>
        <w:tc>
          <w:tcPr>
            <w:tcW w:w="1238" w:type="dxa"/>
          </w:tcPr>
          <w:p w14:paraId="61BA1784" w14:textId="1E2C54A6" w:rsidR="004811FD" w:rsidRDefault="004811FD" w:rsidP="004811FD">
            <w:pPr>
              <w:jc w:val="right"/>
            </w:pPr>
            <w:r>
              <w:t>0</w:t>
            </w:r>
          </w:p>
        </w:tc>
        <w:tc>
          <w:tcPr>
            <w:tcW w:w="1240" w:type="dxa"/>
          </w:tcPr>
          <w:p w14:paraId="3B2502DD" w14:textId="515FB772" w:rsidR="004811FD" w:rsidRDefault="004811FD" w:rsidP="004811FD">
            <w:pPr>
              <w:jc w:val="right"/>
            </w:pPr>
            <w:r>
              <w:t>1</w:t>
            </w:r>
          </w:p>
        </w:tc>
        <w:tc>
          <w:tcPr>
            <w:tcW w:w="1237" w:type="dxa"/>
          </w:tcPr>
          <w:p w14:paraId="15EB9EF2" w14:textId="0FF6A1D2" w:rsidR="004811FD" w:rsidRDefault="004811FD" w:rsidP="004811FD">
            <w:pPr>
              <w:jc w:val="right"/>
            </w:pPr>
            <w:r>
              <w:t>0</w:t>
            </w:r>
          </w:p>
        </w:tc>
        <w:tc>
          <w:tcPr>
            <w:tcW w:w="1433" w:type="dxa"/>
          </w:tcPr>
          <w:p w14:paraId="0B3D6868" w14:textId="5D4044EE" w:rsidR="004811FD" w:rsidRDefault="004811FD" w:rsidP="004811FD">
            <w:pPr>
              <w:jc w:val="right"/>
            </w:pPr>
            <w:r>
              <w:t>0</w:t>
            </w:r>
          </w:p>
        </w:tc>
      </w:tr>
      <w:tr w:rsidR="004811FD" w14:paraId="256560E9" w14:textId="77777777" w:rsidTr="004811FD">
        <w:tc>
          <w:tcPr>
            <w:tcW w:w="1428" w:type="dxa"/>
            <w:shd w:val="clear" w:color="auto" w:fill="4F81BD" w:themeFill="accent1"/>
          </w:tcPr>
          <w:p w14:paraId="0D943C5D" w14:textId="4022C32A" w:rsidR="004811FD" w:rsidRPr="00422156" w:rsidRDefault="004811FD" w:rsidP="0029787F">
            <w:pPr>
              <w:rPr>
                <w:b/>
                <w:bCs/>
                <w:color w:val="F2F2F2" w:themeColor="background1" w:themeShade="F2"/>
              </w:rPr>
            </w:pPr>
            <w:r w:rsidRPr="00422156">
              <w:rPr>
                <w:b/>
                <w:bCs/>
                <w:color w:val="F2F2F2" w:themeColor="background1" w:themeShade="F2"/>
              </w:rPr>
              <w:t>Ventas</w:t>
            </w:r>
          </w:p>
        </w:tc>
        <w:tc>
          <w:tcPr>
            <w:tcW w:w="1216" w:type="dxa"/>
          </w:tcPr>
          <w:p w14:paraId="0ADC74A9" w14:textId="61BFEDAC" w:rsidR="004811FD" w:rsidRDefault="004811FD" w:rsidP="004811FD">
            <w:pPr>
              <w:jc w:val="right"/>
            </w:pPr>
            <w:r>
              <w:t>20</w:t>
            </w:r>
          </w:p>
        </w:tc>
        <w:tc>
          <w:tcPr>
            <w:tcW w:w="1238" w:type="dxa"/>
          </w:tcPr>
          <w:p w14:paraId="467425B3" w14:textId="25B837A0" w:rsidR="004811FD" w:rsidRDefault="004811FD" w:rsidP="004811FD">
            <w:pPr>
              <w:jc w:val="right"/>
            </w:pPr>
            <w:r>
              <w:t>0</w:t>
            </w:r>
          </w:p>
        </w:tc>
        <w:tc>
          <w:tcPr>
            <w:tcW w:w="1240" w:type="dxa"/>
          </w:tcPr>
          <w:p w14:paraId="70D7279B" w14:textId="600D847A" w:rsidR="004811FD" w:rsidRDefault="004811FD" w:rsidP="004811FD">
            <w:pPr>
              <w:jc w:val="right"/>
            </w:pPr>
            <w:r>
              <w:t>1</w:t>
            </w:r>
          </w:p>
        </w:tc>
        <w:tc>
          <w:tcPr>
            <w:tcW w:w="1237" w:type="dxa"/>
          </w:tcPr>
          <w:p w14:paraId="09174E83" w14:textId="03AAA985" w:rsidR="004811FD" w:rsidRDefault="004811FD" w:rsidP="004811FD">
            <w:pPr>
              <w:jc w:val="right"/>
            </w:pPr>
            <w:r>
              <w:t>0</w:t>
            </w:r>
          </w:p>
        </w:tc>
        <w:tc>
          <w:tcPr>
            <w:tcW w:w="1433" w:type="dxa"/>
          </w:tcPr>
          <w:p w14:paraId="5E2BABF7" w14:textId="05A142B8" w:rsidR="004811FD" w:rsidRDefault="004811FD" w:rsidP="004811FD">
            <w:pPr>
              <w:jc w:val="right"/>
            </w:pPr>
            <w:r>
              <w:t>0</w:t>
            </w:r>
          </w:p>
        </w:tc>
      </w:tr>
      <w:tr w:rsidR="004811FD" w14:paraId="7F6DC3E1" w14:textId="77777777" w:rsidTr="004811FD">
        <w:tc>
          <w:tcPr>
            <w:tcW w:w="1428" w:type="dxa"/>
            <w:shd w:val="clear" w:color="auto" w:fill="4F81BD" w:themeFill="accent1"/>
          </w:tcPr>
          <w:p w14:paraId="3D439D5E" w14:textId="42CE078D" w:rsidR="004811FD" w:rsidRPr="00422156" w:rsidRDefault="004811FD" w:rsidP="0029787F">
            <w:pPr>
              <w:rPr>
                <w:b/>
                <w:bCs/>
                <w:color w:val="F2F2F2" w:themeColor="background1" w:themeShade="F2"/>
              </w:rPr>
            </w:pPr>
            <w:r w:rsidRPr="00422156">
              <w:rPr>
                <w:b/>
                <w:bCs/>
                <w:color w:val="F2F2F2" w:themeColor="background1" w:themeShade="F2"/>
              </w:rPr>
              <w:t>Compras</w:t>
            </w:r>
          </w:p>
        </w:tc>
        <w:tc>
          <w:tcPr>
            <w:tcW w:w="1216" w:type="dxa"/>
          </w:tcPr>
          <w:p w14:paraId="65F8E701" w14:textId="7CF24420" w:rsidR="004811FD" w:rsidRDefault="004811FD" w:rsidP="004811FD">
            <w:pPr>
              <w:jc w:val="right"/>
            </w:pPr>
            <w:r>
              <w:t>30</w:t>
            </w:r>
          </w:p>
        </w:tc>
        <w:tc>
          <w:tcPr>
            <w:tcW w:w="1238" w:type="dxa"/>
          </w:tcPr>
          <w:p w14:paraId="18C2F29F" w14:textId="273ACE5E" w:rsidR="004811FD" w:rsidRDefault="004811FD" w:rsidP="004811FD">
            <w:pPr>
              <w:jc w:val="right"/>
            </w:pPr>
            <w:r>
              <w:t>0</w:t>
            </w:r>
          </w:p>
        </w:tc>
        <w:tc>
          <w:tcPr>
            <w:tcW w:w="1240" w:type="dxa"/>
          </w:tcPr>
          <w:p w14:paraId="09E28EC3" w14:textId="01A02406" w:rsidR="004811FD" w:rsidRDefault="004811FD" w:rsidP="004811FD">
            <w:pPr>
              <w:jc w:val="right"/>
            </w:pPr>
            <w:r>
              <w:t>1</w:t>
            </w:r>
          </w:p>
        </w:tc>
        <w:tc>
          <w:tcPr>
            <w:tcW w:w="1237" w:type="dxa"/>
          </w:tcPr>
          <w:p w14:paraId="538B8FE0" w14:textId="4535F795" w:rsidR="004811FD" w:rsidRDefault="004811FD" w:rsidP="004811FD">
            <w:pPr>
              <w:jc w:val="right"/>
            </w:pPr>
            <w:r>
              <w:t>0</w:t>
            </w:r>
          </w:p>
        </w:tc>
        <w:tc>
          <w:tcPr>
            <w:tcW w:w="1433" w:type="dxa"/>
          </w:tcPr>
          <w:p w14:paraId="2C1B77B1" w14:textId="168941AC" w:rsidR="004811FD" w:rsidRDefault="004811FD" w:rsidP="004811FD">
            <w:pPr>
              <w:jc w:val="right"/>
            </w:pPr>
            <w:r>
              <w:t>0</w:t>
            </w:r>
          </w:p>
        </w:tc>
      </w:tr>
      <w:tr w:rsidR="004811FD" w14:paraId="4A27DC6D" w14:textId="77777777" w:rsidTr="004811FD">
        <w:tc>
          <w:tcPr>
            <w:tcW w:w="1428" w:type="dxa"/>
            <w:shd w:val="clear" w:color="auto" w:fill="4F81BD" w:themeFill="accent1"/>
          </w:tcPr>
          <w:p w14:paraId="29C32049" w14:textId="46DAFD10" w:rsidR="004811FD" w:rsidRPr="00422156" w:rsidRDefault="004811FD" w:rsidP="0029787F">
            <w:pPr>
              <w:rPr>
                <w:b/>
                <w:bCs/>
                <w:color w:val="F2F2F2" w:themeColor="background1" w:themeShade="F2"/>
              </w:rPr>
            </w:pPr>
            <w:r w:rsidRPr="00422156">
              <w:rPr>
                <w:b/>
                <w:bCs/>
                <w:color w:val="F2F2F2" w:themeColor="background1" w:themeShade="F2"/>
              </w:rPr>
              <w:t>Operaciones</w:t>
            </w:r>
          </w:p>
        </w:tc>
        <w:tc>
          <w:tcPr>
            <w:tcW w:w="1216" w:type="dxa"/>
          </w:tcPr>
          <w:p w14:paraId="3DBA5D82" w14:textId="467E81C8" w:rsidR="004811FD" w:rsidRDefault="004811FD" w:rsidP="004811FD">
            <w:pPr>
              <w:jc w:val="right"/>
            </w:pPr>
            <w:r>
              <w:t>40</w:t>
            </w:r>
          </w:p>
        </w:tc>
        <w:tc>
          <w:tcPr>
            <w:tcW w:w="1238" w:type="dxa"/>
          </w:tcPr>
          <w:p w14:paraId="31A22346" w14:textId="160BAC71" w:rsidR="004811FD" w:rsidRDefault="004811FD" w:rsidP="004811FD">
            <w:pPr>
              <w:jc w:val="right"/>
            </w:pPr>
            <w:r>
              <w:t>0</w:t>
            </w:r>
          </w:p>
        </w:tc>
        <w:tc>
          <w:tcPr>
            <w:tcW w:w="1240" w:type="dxa"/>
          </w:tcPr>
          <w:p w14:paraId="34300AE6" w14:textId="7792BCA3" w:rsidR="004811FD" w:rsidRDefault="004811FD" w:rsidP="004811FD">
            <w:pPr>
              <w:jc w:val="right"/>
            </w:pPr>
            <w:r>
              <w:t>2</w:t>
            </w:r>
          </w:p>
        </w:tc>
        <w:tc>
          <w:tcPr>
            <w:tcW w:w="1237" w:type="dxa"/>
          </w:tcPr>
          <w:p w14:paraId="321EE48F" w14:textId="4267E5AC" w:rsidR="004811FD" w:rsidRDefault="004811FD" w:rsidP="004811FD">
            <w:pPr>
              <w:jc w:val="right"/>
            </w:pPr>
            <w:r>
              <w:t>0</w:t>
            </w:r>
          </w:p>
        </w:tc>
        <w:tc>
          <w:tcPr>
            <w:tcW w:w="1433" w:type="dxa"/>
          </w:tcPr>
          <w:p w14:paraId="663314F8" w14:textId="49AA4CFD" w:rsidR="004811FD" w:rsidRDefault="004811FD" w:rsidP="004811FD">
            <w:pPr>
              <w:jc w:val="right"/>
            </w:pPr>
            <w:r>
              <w:t>0</w:t>
            </w:r>
          </w:p>
        </w:tc>
      </w:tr>
      <w:tr w:rsidR="004811FD" w14:paraId="775E0ED4" w14:textId="77777777" w:rsidTr="004811FD">
        <w:tc>
          <w:tcPr>
            <w:tcW w:w="1428" w:type="dxa"/>
            <w:shd w:val="clear" w:color="auto" w:fill="B8CCE4" w:themeFill="accent1" w:themeFillTint="66"/>
          </w:tcPr>
          <w:p w14:paraId="48426B89" w14:textId="700A9E7F" w:rsidR="004811FD" w:rsidRPr="004811FD" w:rsidRDefault="004811FD" w:rsidP="0029787F">
            <w:pPr>
              <w:rPr>
                <w:b/>
                <w:bCs/>
              </w:rPr>
            </w:pPr>
            <w:r w:rsidRPr="004811FD">
              <w:rPr>
                <w:b/>
                <w:bCs/>
              </w:rPr>
              <w:t>TOTAL</w:t>
            </w:r>
          </w:p>
        </w:tc>
        <w:tc>
          <w:tcPr>
            <w:tcW w:w="1216" w:type="dxa"/>
            <w:shd w:val="clear" w:color="auto" w:fill="B8CCE4" w:themeFill="accent1" w:themeFillTint="66"/>
          </w:tcPr>
          <w:p w14:paraId="37243C6A" w14:textId="4C3587FE" w:rsidR="004811FD" w:rsidRPr="004811FD" w:rsidRDefault="004811FD" w:rsidP="004811FD">
            <w:pPr>
              <w:jc w:val="right"/>
              <w:rPr>
                <w:b/>
                <w:bCs/>
              </w:rPr>
            </w:pPr>
            <w:r w:rsidRPr="004811FD">
              <w:rPr>
                <w:b/>
                <w:bCs/>
              </w:rPr>
              <w:t>123</w:t>
            </w:r>
          </w:p>
        </w:tc>
        <w:tc>
          <w:tcPr>
            <w:tcW w:w="1238" w:type="dxa"/>
            <w:shd w:val="clear" w:color="auto" w:fill="B8CCE4" w:themeFill="accent1" w:themeFillTint="66"/>
          </w:tcPr>
          <w:p w14:paraId="042E7997" w14:textId="58E318AE" w:rsidR="004811FD" w:rsidRPr="004811FD" w:rsidRDefault="004811FD" w:rsidP="004811FD">
            <w:pPr>
              <w:jc w:val="right"/>
              <w:rPr>
                <w:b/>
                <w:bCs/>
              </w:rPr>
            </w:pPr>
            <w:r w:rsidRPr="004811FD">
              <w:rPr>
                <w:b/>
                <w:bCs/>
              </w:rPr>
              <w:t>1</w:t>
            </w:r>
          </w:p>
        </w:tc>
        <w:tc>
          <w:tcPr>
            <w:tcW w:w="1240" w:type="dxa"/>
            <w:shd w:val="clear" w:color="auto" w:fill="B8CCE4" w:themeFill="accent1" w:themeFillTint="66"/>
          </w:tcPr>
          <w:p w14:paraId="05FB497C" w14:textId="535BBDD7" w:rsidR="004811FD" w:rsidRPr="004811FD" w:rsidRDefault="004811FD" w:rsidP="004811FD">
            <w:pPr>
              <w:jc w:val="right"/>
              <w:rPr>
                <w:b/>
                <w:bCs/>
              </w:rPr>
            </w:pPr>
            <w:r w:rsidRPr="004811FD">
              <w:rPr>
                <w:b/>
                <w:bCs/>
              </w:rPr>
              <w:t>7</w:t>
            </w:r>
          </w:p>
        </w:tc>
        <w:tc>
          <w:tcPr>
            <w:tcW w:w="1237" w:type="dxa"/>
            <w:shd w:val="clear" w:color="auto" w:fill="B8CCE4" w:themeFill="accent1" w:themeFillTint="66"/>
          </w:tcPr>
          <w:p w14:paraId="143ED34C" w14:textId="26E2C975" w:rsidR="004811FD" w:rsidRPr="004811FD" w:rsidRDefault="004811FD" w:rsidP="004811FD">
            <w:pPr>
              <w:jc w:val="right"/>
              <w:rPr>
                <w:b/>
                <w:bCs/>
              </w:rPr>
            </w:pPr>
            <w:r w:rsidRPr="004811FD">
              <w:rPr>
                <w:b/>
                <w:bCs/>
              </w:rPr>
              <w:t>1</w:t>
            </w:r>
          </w:p>
        </w:tc>
        <w:tc>
          <w:tcPr>
            <w:tcW w:w="1433" w:type="dxa"/>
            <w:shd w:val="clear" w:color="auto" w:fill="B8CCE4" w:themeFill="accent1" w:themeFillTint="66"/>
          </w:tcPr>
          <w:p w14:paraId="493CB565" w14:textId="25585D0E" w:rsidR="004811FD" w:rsidRPr="004811FD" w:rsidRDefault="004811FD" w:rsidP="004811FD">
            <w:pPr>
              <w:jc w:val="right"/>
              <w:rPr>
                <w:b/>
                <w:bCs/>
              </w:rPr>
            </w:pPr>
            <w:r w:rsidRPr="004811FD">
              <w:rPr>
                <w:b/>
                <w:bCs/>
              </w:rPr>
              <w:t>1</w:t>
            </w:r>
          </w:p>
        </w:tc>
      </w:tr>
    </w:tbl>
    <w:p w14:paraId="2D4EA4A3" w14:textId="77777777" w:rsidR="00422156" w:rsidRDefault="00422156" w:rsidP="0029787F"/>
    <w:p w14:paraId="25845DA6" w14:textId="4CE2CD66" w:rsidR="004811FD" w:rsidRDefault="004811FD" w:rsidP="0029787F">
      <w:r>
        <w:t xml:space="preserve">Es decir que se utilizaron 7 (siete) </w:t>
      </w:r>
      <w:r w:rsidRPr="004811FD">
        <w:rPr>
          <w:i/>
          <w:iCs/>
        </w:rPr>
        <w:t>switches</w:t>
      </w:r>
      <w:r>
        <w:t xml:space="preserve"> para la sucursal Córdoba. Pero aquí debemos aclarar que </w:t>
      </w:r>
      <w:r w:rsidRPr="004811FD">
        <w:rPr>
          <w:b/>
          <w:bCs/>
        </w:rPr>
        <w:t xml:space="preserve">el </w:t>
      </w:r>
      <w:r w:rsidRPr="004811FD">
        <w:rPr>
          <w:b/>
          <w:bCs/>
          <w:i/>
          <w:iCs/>
        </w:rPr>
        <w:t>switch</w:t>
      </w:r>
      <w:r w:rsidRPr="004811FD">
        <w:rPr>
          <w:b/>
          <w:bCs/>
        </w:rPr>
        <w:t xml:space="preserve"> central es diferente al resto de los </w:t>
      </w:r>
      <w:r w:rsidRPr="004811FD">
        <w:rPr>
          <w:b/>
          <w:bCs/>
          <w:i/>
          <w:iCs/>
        </w:rPr>
        <w:t>switches</w:t>
      </w:r>
      <w:r>
        <w:t>, ya indicaremos más adelante sobre este punto.</w:t>
      </w:r>
    </w:p>
    <w:p w14:paraId="1E7762EF" w14:textId="77777777" w:rsidR="0029787F" w:rsidRDefault="0029787F" w:rsidP="0029787F"/>
    <w:p w14:paraId="680652ED" w14:textId="2D7A5060" w:rsidR="001C2471" w:rsidRDefault="001C2471" w:rsidP="001C2471">
      <w:pPr>
        <w:pStyle w:val="Ttulo3"/>
      </w:pPr>
      <w:bookmarkStart w:id="4" w:name="_Toc195409946"/>
      <w:r>
        <w:t>Sucursal Rosario</w:t>
      </w:r>
      <w:bookmarkEnd w:id="4"/>
    </w:p>
    <w:p w14:paraId="55A82BC2" w14:textId="39275D77" w:rsidR="001C2471" w:rsidRDefault="00767AF6" w:rsidP="00E56677">
      <w:r>
        <w:rPr>
          <w:noProof/>
        </w:rPr>
        <w:drawing>
          <wp:inline distT="0" distB="0" distL="0" distR="0" wp14:anchorId="36398170" wp14:editId="650EE679">
            <wp:extent cx="5616575" cy="3149600"/>
            <wp:effectExtent l="0" t="0" r="3175" b="0"/>
            <wp:docPr id="1087917286"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917286" name="Imagen 1" descr="Diagrama&#10;&#10;El contenido generado por IA puede ser incorrecto."/>
                    <pic:cNvPicPr/>
                  </pic:nvPicPr>
                  <pic:blipFill>
                    <a:blip r:embed="rId13"/>
                    <a:stretch>
                      <a:fillRect/>
                    </a:stretch>
                  </pic:blipFill>
                  <pic:spPr>
                    <a:xfrm>
                      <a:off x="0" y="0"/>
                      <a:ext cx="5616575" cy="3149600"/>
                    </a:xfrm>
                    <a:prstGeom prst="rect">
                      <a:avLst/>
                    </a:prstGeom>
                  </pic:spPr>
                </pic:pic>
              </a:graphicData>
            </a:graphic>
          </wp:inline>
        </w:drawing>
      </w:r>
    </w:p>
    <w:p w14:paraId="028AF923" w14:textId="21A4D7C7" w:rsidR="00767AF6" w:rsidRDefault="008A7362" w:rsidP="008A7362">
      <w:r>
        <w:t>Al igual que en el caso anterior, no se muestran en el diagrama de red, todos los equipos, pero a partir del nombre de los hosts, se puede determinar la cantidad de estaciones de trabajo para cada área.</w:t>
      </w:r>
    </w:p>
    <w:p w14:paraId="0F61F5AD" w14:textId="3218E4D7" w:rsidR="004811FD" w:rsidRDefault="004811FD" w:rsidP="004811FD">
      <w:r>
        <w:t xml:space="preserve">Nuevamente, y al igual que en el caso anterior, asumimos que los switches serán de iguales características (administrable, capa 2, de 32 puertos giga Ethernet RJ45 sin contabilizar </w:t>
      </w:r>
      <w:proofErr w:type="spellStart"/>
      <w:r w:rsidRPr="004811FD">
        <w:rPr>
          <w:i/>
          <w:iCs/>
        </w:rPr>
        <w:t>uplinks</w:t>
      </w:r>
      <w:proofErr w:type="spellEnd"/>
      <w:r>
        <w:t>). Detallamos en la siguiente tabla, el hardware utilizado:</w:t>
      </w:r>
    </w:p>
    <w:tbl>
      <w:tblPr>
        <w:tblStyle w:val="Tablaconcuadrcula"/>
        <w:tblW w:w="0" w:type="auto"/>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Look w:val="04A0" w:firstRow="1" w:lastRow="0" w:firstColumn="1" w:lastColumn="0" w:noHBand="0" w:noVBand="1"/>
      </w:tblPr>
      <w:tblGrid>
        <w:gridCol w:w="1428"/>
        <w:gridCol w:w="1216"/>
        <w:gridCol w:w="1238"/>
        <w:gridCol w:w="1240"/>
        <w:gridCol w:w="1237"/>
        <w:gridCol w:w="1433"/>
      </w:tblGrid>
      <w:tr w:rsidR="004811FD" w14:paraId="175AA999" w14:textId="77777777" w:rsidTr="003868FA">
        <w:tc>
          <w:tcPr>
            <w:tcW w:w="1428" w:type="dxa"/>
            <w:shd w:val="clear" w:color="auto" w:fill="4F81BD" w:themeFill="accent1"/>
          </w:tcPr>
          <w:p w14:paraId="3C1A99AE" w14:textId="77777777" w:rsidR="004811FD" w:rsidRPr="00422156" w:rsidRDefault="004811FD" w:rsidP="003868FA">
            <w:pPr>
              <w:jc w:val="center"/>
              <w:rPr>
                <w:b/>
                <w:bCs/>
                <w:color w:val="F2F2F2" w:themeColor="background1" w:themeShade="F2"/>
              </w:rPr>
            </w:pPr>
            <w:r>
              <w:rPr>
                <w:b/>
                <w:bCs/>
                <w:color w:val="F2F2F2" w:themeColor="background1" w:themeShade="F2"/>
              </w:rPr>
              <w:t>Área / Disp.</w:t>
            </w:r>
          </w:p>
        </w:tc>
        <w:tc>
          <w:tcPr>
            <w:tcW w:w="1216" w:type="dxa"/>
            <w:shd w:val="clear" w:color="auto" w:fill="4F81BD" w:themeFill="accent1"/>
          </w:tcPr>
          <w:p w14:paraId="63868C03" w14:textId="77777777" w:rsidR="004811FD" w:rsidRPr="00422156" w:rsidRDefault="004811FD" w:rsidP="003868FA">
            <w:pPr>
              <w:jc w:val="center"/>
              <w:rPr>
                <w:b/>
                <w:bCs/>
                <w:color w:val="F2F2F2" w:themeColor="background1" w:themeShade="F2"/>
              </w:rPr>
            </w:pPr>
            <w:r>
              <w:rPr>
                <w:b/>
                <w:bCs/>
                <w:color w:val="F2F2F2" w:themeColor="background1" w:themeShade="F2"/>
              </w:rPr>
              <w:t>PC</w:t>
            </w:r>
          </w:p>
        </w:tc>
        <w:tc>
          <w:tcPr>
            <w:tcW w:w="1238" w:type="dxa"/>
            <w:shd w:val="clear" w:color="auto" w:fill="4F81BD" w:themeFill="accent1"/>
          </w:tcPr>
          <w:p w14:paraId="3BB64D32" w14:textId="77777777" w:rsidR="004811FD" w:rsidRPr="00422156" w:rsidRDefault="004811FD" w:rsidP="003868FA">
            <w:pPr>
              <w:jc w:val="center"/>
              <w:rPr>
                <w:b/>
                <w:bCs/>
                <w:color w:val="F2F2F2" w:themeColor="background1" w:themeShade="F2"/>
              </w:rPr>
            </w:pPr>
            <w:r>
              <w:rPr>
                <w:b/>
                <w:bCs/>
                <w:color w:val="F2F2F2" w:themeColor="background1" w:themeShade="F2"/>
              </w:rPr>
              <w:t>Server</w:t>
            </w:r>
          </w:p>
        </w:tc>
        <w:tc>
          <w:tcPr>
            <w:tcW w:w="1240" w:type="dxa"/>
            <w:shd w:val="clear" w:color="auto" w:fill="4F81BD" w:themeFill="accent1"/>
          </w:tcPr>
          <w:p w14:paraId="5BBC458A" w14:textId="77777777" w:rsidR="004811FD" w:rsidRPr="00422156" w:rsidRDefault="004811FD" w:rsidP="003868FA">
            <w:pPr>
              <w:jc w:val="center"/>
              <w:rPr>
                <w:b/>
                <w:bCs/>
                <w:color w:val="F2F2F2" w:themeColor="background1" w:themeShade="F2"/>
              </w:rPr>
            </w:pPr>
            <w:r>
              <w:rPr>
                <w:b/>
                <w:bCs/>
                <w:color w:val="F2F2F2" w:themeColor="background1" w:themeShade="F2"/>
              </w:rPr>
              <w:t>Switch</w:t>
            </w:r>
          </w:p>
        </w:tc>
        <w:tc>
          <w:tcPr>
            <w:tcW w:w="1237" w:type="dxa"/>
            <w:shd w:val="clear" w:color="auto" w:fill="4F81BD" w:themeFill="accent1"/>
          </w:tcPr>
          <w:p w14:paraId="60C498D2" w14:textId="77777777" w:rsidR="004811FD" w:rsidRPr="00422156" w:rsidRDefault="004811FD" w:rsidP="003868FA">
            <w:pPr>
              <w:jc w:val="center"/>
              <w:rPr>
                <w:b/>
                <w:bCs/>
                <w:color w:val="F2F2F2" w:themeColor="background1" w:themeShade="F2"/>
              </w:rPr>
            </w:pPr>
            <w:r>
              <w:rPr>
                <w:b/>
                <w:bCs/>
                <w:color w:val="F2F2F2" w:themeColor="background1" w:themeShade="F2"/>
              </w:rPr>
              <w:t>Router</w:t>
            </w:r>
          </w:p>
        </w:tc>
        <w:tc>
          <w:tcPr>
            <w:tcW w:w="1433" w:type="dxa"/>
            <w:shd w:val="clear" w:color="auto" w:fill="4F81BD" w:themeFill="accent1"/>
          </w:tcPr>
          <w:p w14:paraId="71279A63" w14:textId="77777777" w:rsidR="004811FD" w:rsidRPr="00422156" w:rsidRDefault="004811FD" w:rsidP="003868FA">
            <w:pPr>
              <w:jc w:val="center"/>
              <w:rPr>
                <w:b/>
                <w:bCs/>
                <w:color w:val="F2F2F2" w:themeColor="background1" w:themeShade="F2"/>
              </w:rPr>
            </w:pPr>
            <w:r>
              <w:rPr>
                <w:b/>
                <w:bCs/>
                <w:color w:val="F2F2F2" w:themeColor="background1" w:themeShade="F2"/>
              </w:rPr>
              <w:t xml:space="preserve">ISP </w:t>
            </w:r>
            <w:proofErr w:type="spellStart"/>
            <w:r>
              <w:rPr>
                <w:b/>
                <w:bCs/>
                <w:color w:val="F2F2F2" w:themeColor="background1" w:themeShade="F2"/>
              </w:rPr>
              <w:t>Device</w:t>
            </w:r>
            <w:proofErr w:type="spellEnd"/>
          </w:p>
        </w:tc>
      </w:tr>
      <w:tr w:rsidR="004811FD" w14:paraId="1AC10577" w14:textId="77777777" w:rsidTr="003868FA">
        <w:tc>
          <w:tcPr>
            <w:tcW w:w="1428" w:type="dxa"/>
            <w:shd w:val="clear" w:color="auto" w:fill="4F81BD" w:themeFill="accent1"/>
          </w:tcPr>
          <w:p w14:paraId="0C292023" w14:textId="77777777" w:rsidR="004811FD" w:rsidRPr="00422156" w:rsidRDefault="004811FD" w:rsidP="003868FA">
            <w:pPr>
              <w:rPr>
                <w:b/>
                <w:bCs/>
                <w:color w:val="F2F2F2" w:themeColor="background1" w:themeShade="F2"/>
              </w:rPr>
            </w:pPr>
            <w:r w:rsidRPr="00422156">
              <w:rPr>
                <w:b/>
                <w:bCs/>
                <w:color w:val="F2F2F2" w:themeColor="background1" w:themeShade="F2"/>
              </w:rPr>
              <w:t>Datacenter</w:t>
            </w:r>
          </w:p>
        </w:tc>
        <w:tc>
          <w:tcPr>
            <w:tcW w:w="1216" w:type="dxa"/>
          </w:tcPr>
          <w:p w14:paraId="20C2921E" w14:textId="77777777" w:rsidR="004811FD" w:rsidRDefault="004811FD" w:rsidP="003868FA">
            <w:pPr>
              <w:jc w:val="right"/>
            </w:pPr>
            <w:r>
              <w:t>0</w:t>
            </w:r>
          </w:p>
        </w:tc>
        <w:tc>
          <w:tcPr>
            <w:tcW w:w="1238" w:type="dxa"/>
          </w:tcPr>
          <w:p w14:paraId="636C539A" w14:textId="77777777" w:rsidR="004811FD" w:rsidRDefault="004811FD" w:rsidP="003868FA">
            <w:pPr>
              <w:jc w:val="right"/>
            </w:pPr>
            <w:r>
              <w:t>1 (DHCP)</w:t>
            </w:r>
          </w:p>
        </w:tc>
        <w:tc>
          <w:tcPr>
            <w:tcW w:w="1240" w:type="dxa"/>
          </w:tcPr>
          <w:p w14:paraId="4DD01875" w14:textId="77777777" w:rsidR="004811FD" w:rsidRDefault="004811FD" w:rsidP="003868FA">
            <w:pPr>
              <w:jc w:val="right"/>
            </w:pPr>
            <w:r>
              <w:t>1</w:t>
            </w:r>
          </w:p>
        </w:tc>
        <w:tc>
          <w:tcPr>
            <w:tcW w:w="1237" w:type="dxa"/>
          </w:tcPr>
          <w:p w14:paraId="43470E5B" w14:textId="77777777" w:rsidR="004811FD" w:rsidRDefault="004811FD" w:rsidP="003868FA">
            <w:pPr>
              <w:jc w:val="right"/>
            </w:pPr>
            <w:r>
              <w:t>1</w:t>
            </w:r>
          </w:p>
        </w:tc>
        <w:tc>
          <w:tcPr>
            <w:tcW w:w="1433" w:type="dxa"/>
          </w:tcPr>
          <w:p w14:paraId="17FE8856" w14:textId="77777777" w:rsidR="004811FD" w:rsidRDefault="004811FD" w:rsidP="003868FA">
            <w:pPr>
              <w:jc w:val="right"/>
            </w:pPr>
            <w:r>
              <w:t>1</w:t>
            </w:r>
          </w:p>
        </w:tc>
      </w:tr>
      <w:tr w:rsidR="004811FD" w14:paraId="58837CF2" w14:textId="77777777" w:rsidTr="003868FA">
        <w:tc>
          <w:tcPr>
            <w:tcW w:w="1428" w:type="dxa"/>
            <w:shd w:val="clear" w:color="auto" w:fill="4F81BD" w:themeFill="accent1"/>
          </w:tcPr>
          <w:p w14:paraId="79FB5EE0" w14:textId="5D655900" w:rsidR="004811FD" w:rsidRPr="00422156" w:rsidRDefault="004811FD" w:rsidP="003868FA">
            <w:pPr>
              <w:rPr>
                <w:b/>
                <w:bCs/>
                <w:color w:val="F2F2F2" w:themeColor="background1" w:themeShade="F2"/>
              </w:rPr>
            </w:pPr>
            <w:r>
              <w:rPr>
                <w:b/>
                <w:bCs/>
                <w:color w:val="F2F2F2" w:themeColor="background1" w:themeShade="F2"/>
              </w:rPr>
              <w:t>Logística</w:t>
            </w:r>
          </w:p>
        </w:tc>
        <w:tc>
          <w:tcPr>
            <w:tcW w:w="1216" w:type="dxa"/>
          </w:tcPr>
          <w:p w14:paraId="3B739D81" w14:textId="236134EF" w:rsidR="004811FD" w:rsidRDefault="004811FD" w:rsidP="003868FA">
            <w:pPr>
              <w:jc w:val="right"/>
            </w:pPr>
            <w:r>
              <w:t>22</w:t>
            </w:r>
          </w:p>
        </w:tc>
        <w:tc>
          <w:tcPr>
            <w:tcW w:w="1238" w:type="dxa"/>
          </w:tcPr>
          <w:p w14:paraId="5D6E2784" w14:textId="77777777" w:rsidR="004811FD" w:rsidRDefault="004811FD" w:rsidP="003868FA">
            <w:pPr>
              <w:jc w:val="right"/>
            </w:pPr>
            <w:r>
              <w:t>0</w:t>
            </w:r>
          </w:p>
        </w:tc>
        <w:tc>
          <w:tcPr>
            <w:tcW w:w="1240" w:type="dxa"/>
          </w:tcPr>
          <w:p w14:paraId="65EEE1FF" w14:textId="77777777" w:rsidR="004811FD" w:rsidRDefault="004811FD" w:rsidP="003868FA">
            <w:pPr>
              <w:jc w:val="right"/>
            </w:pPr>
            <w:r>
              <w:t>1</w:t>
            </w:r>
          </w:p>
        </w:tc>
        <w:tc>
          <w:tcPr>
            <w:tcW w:w="1237" w:type="dxa"/>
          </w:tcPr>
          <w:p w14:paraId="1860D4D2" w14:textId="77777777" w:rsidR="004811FD" w:rsidRDefault="004811FD" w:rsidP="003868FA">
            <w:pPr>
              <w:jc w:val="right"/>
            </w:pPr>
            <w:r>
              <w:t>0</w:t>
            </w:r>
          </w:p>
        </w:tc>
        <w:tc>
          <w:tcPr>
            <w:tcW w:w="1433" w:type="dxa"/>
          </w:tcPr>
          <w:p w14:paraId="55D14651" w14:textId="77777777" w:rsidR="004811FD" w:rsidRDefault="004811FD" w:rsidP="003868FA">
            <w:pPr>
              <w:jc w:val="right"/>
            </w:pPr>
            <w:r>
              <w:t>0</w:t>
            </w:r>
          </w:p>
        </w:tc>
      </w:tr>
      <w:tr w:rsidR="004811FD" w14:paraId="63455FD6" w14:textId="77777777" w:rsidTr="003868FA">
        <w:tc>
          <w:tcPr>
            <w:tcW w:w="1428" w:type="dxa"/>
            <w:shd w:val="clear" w:color="auto" w:fill="4F81BD" w:themeFill="accent1"/>
          </w:tcPr>
          <w:p w14:paraId="475D42DB" w14:textId="4AE399B1" w:rsidR="004811FD" w:rsidRPr="00422156" w:rsidRDefault="004811FD" w:rsidP="003868FA">
            <w:pPr>
              <w:rPr>
                <w:b/>
                <w:bCs/>
                <w:color w:val="F2F2F2" w:themeColor="background1" w:themeShade="F2"/>
              </w:rPr>
            </w:pPr>
            <w:r>
              <w:rPr>
                <w:b/>
                <w:bCs/>
                <w:color w:val="F2F2F2" w:themeColor="background1" w:themeShade="F2"/>
              </w:rPr>
              <w:t>Legales</w:t>
            </w:r>
          </w:p>
        </w:tc>
        <w:tc>
          <w:tcPr>
            <w:tcW w:w="1216" w:type="dxa"/>
          </w:tcPr>
          <w:p w14:paraId="5FDA9776" w14:textId="0AAFC348" w:rsidR="004811FD" w:rsidRDefault="004811FD" w:rsidP="003868FA">
            <w:pPr>
              <w:jc w:val="right"/>
            </w:pPr>
            <w:r>
              <w:t>6</w:t>
            </w:r>
          </w:p>
        </w:tc>
        <w:tc>
          <w:tcPr>
            <w:tcW w:w="1238" w:type="dxa"/>
          </w:tcPr>
          <w:p w14:paraId="5FF163C8" w14:textId="77777777" w:rsidR="004811FD" w:rsidRDefault="004811FD" w:rsidP="003868FA">
            <w:pPr>
              <w:jc w:val="right"/>
            </w:pPr>
            <w:r>
              <w:t>0</w:t>
            </w:r>
          </w:p>
        </w:tc>
        <w:tc>
          <w:tcPr>
            <w:tcW w:w="1240" w:type="dxa"/>
          </w:tcPr>
          <w:p w14:paraId="4A8DC84C" w14:textId="77777777" w:rsidR="004811FD" w:rsidRDefault="004811FD" w:rsidP="003868FA">
            <w:pPr>
              <w:jc w:val="right"/>
            </w:pPr>
            <w:r>
              <w:t>1</w:t>
            </w:r>
          </w:p>
        </w:tc>
        <w:tc>
          <w:tcPr>
            <w:tcW w:w="1237" w:type="dxa"/>
          </w:tcPr>
          <w:p w14:paraId="3C49E0E1" w14:textId="77777777" w:rsidR="004811FD" w:rsidRDefault="004811FD" w:rsidP="003868FA">
            <w:pPr>
              <w:jc w:val="right"/>
            </w:pPr>
            <w:r>
              <w:t>0</w:t>
            </w:r>
          </w:p>
        </w:tc>
        <w:tc>
          <w:tcPr>
            <w:tcW w:w="1433" w:type="dxa"/>
          </w:tcPr>
          <w:p w14:paraId="7944E656" w14:textId="77777777" w:rsidR="004811FD" w:rsidRDefault="004811FD" w:rsidP="003868FA">
            <w:pPr>
              <w:jc w:val="right"/>
            </w:pPr>
            <w:r>
              <w:t>0</w:t>
            </w:r>
          </w:p>
        </w:tc>
      </w:tr>
      <w:tr w:rsidR="004811FD" w14:paraId="69FBD1F7" w14:textId="77777777" w:rsidTr="003868FA">
        <w:tc>
          <w:tcPr>
            <w:tcW w:w="1428" w:type="dxa"/>
            <w:shd w:val="clear" w:color="auto" w:fill="B8CCE4" w:themeFill="accent1" w:themeFillTint="66"/>
          </w:tcPr>
          <w:p w14:paraId="13854FF5" w14:textId="77777777" w:rsidR="004811FD" w:rsidRPr="004811FD" w:rsidRDefault="004811FD" w:rsidP="003868FA">
            <w:pPr>
              <w:rPr>
                <w:b/>
                <w:bCs/>
              </w:rPr>
            </w:pPr>
            <w:r w:rsidRPr="004811FD">
              <w:rPr>
                <w:b/>
                <w:bCs/>
              </w:rPr>
              <w:t>TOTAL</w:t>
            </w:r>
          </w:p>
        </w:tc>
        <w:tc>
          <w:tcPr>
            <w:tcW w:w="1216" w:type="dxa"/>
            <w:shd w:val="clear" w:color="auto" w:fill="B8CCE4" w:themeFill="accent1" w:themeFillTint="66"/>
          </w:tcPr>
          <w:p w14:paraId="7C591682" w14:textId="26A454E3" w:rsidR="004811FD" w:rsidRPr="004811FD" w:rsidRDefault="004811FD" w:rsidP="003868FA">
            <w:pPr>
              <w:jc w:val="right"/>
              <w:rPr>
                <w:b/>
                <w:bCs/>
              </w:rPr>
            </w:pPr>
            <w:r>
              <w:rPr>
                <w:b/>
                <w:bCs/>
              </w:rPr>
              <w:t>28</w:t>
            </w:r>
          </w:p>
        </w:tc>
        <w:tc>
          <w:tcPr>
            <w:tcW w:w="1238" w:type="dxa"/>
            <w:shd w:val="clear" w:color="auto" w:fill="B8CCE4" w:themeFill="accent1" w:themeFillTint="66"/>
          </w:tcPr>
          <w:p w14:paraId="00C17563" w14:textId="77777777" w:rsidR="004811FD" w:rsidRPr="004811FD" w:rsidRDefault="004811FD" w:rsidP="003868FA">
            <w:pPr>
              <w:jc w:val="right"/>
              <w:rPr>
                <w:b/>
                <w:bCs/>
              </w:rPr>
            </w:pPr>
            <w:r w:rsidRPr="004811FD">
              <w:rPr>
                <w:b/>
                <w:bCs/>
              </w:rPr>
              <w:t>1</w:t>
            </w:r>
          </w:p>
        </w:tc>
        <w:tc>
          <w:tcPr>
            <w:tcW w:w="1240" w:type="dxa"/>
            <w:shd w:val="clear" w:color="auto" w:fill="B8CCE4" w:themeFill="accent1" w:themeFillTint="66"/>
          </w:tcPr>
          <w:p w14:paraId="18C109B2" w14:textId="39320396" w:rsidR="004811FD" w:rsidRPr="004811FD" w:rsidRDefault="004811FD" w:rsidP="003868FA">
            <w:pPr>
              <w:jc w:val="right"/>
              <w:rPr>
                <w:b/>
                <w:bCs/>
              </w:rPr>
            </w:pPr>
            <w:r>
              <w:rPr>
                <w:b/>
                <w:bCs/>
              </w:rPr>
              <w:t>3</w:t>
            </w:r>
          </w:p>
        </w:tc>
        <w:tc>
          <w:tcPr>
            <w:tcW w:w="1237" w:type="dxa"/>
            <w:shd w:val="clear" w:color="auto" w:fill="B8CCE4" w:themeFill="accent1" w:themeFillTint="66"/>
          </w:tcPr>
          <w:p w14:paraId="409DA404" w14:textId="77777777" w:rsidR="004811FD" w:rsidRPr="004811FD" w:rsidRDefault="004811FD" w:rsidP="003868FA">
            <w:pPr>
              <w:jc w:val="right"/>
              <w:rPr>
                <w:b/>
                <w:bCs/>
              </w:rPr>
            </w:pPr>
            <w:r w:rsidRPr="004811FD">
              <w:rPr>
                <w:b/>
                <w:bCs/>
              </w:rPr>
              <w:t>1</w:t>
            </w:r>
          </w:p>
        </w:tc>
        <w:tc>
          <w:tcPr>
            <w:tcW w:w="1433" w:type="dxa"/>
            <w:shd w:val="clear" w:color="auto" w:fill="B8CCE4" w:themeFill="accent1" w:themeFillTint="66"/>
          </w:tcPr>
          <w:p w14:paraId="7AAA1530" w14:textId="77777777" w:rsidR="004811FD" w:rsidRPr="004811FD" w:rsidRDefault="004811FD" w:rsidP="003868FA">
            <w:pPr>
              <w:jc w:val="right"/>
              <w:rPr>
                <w:b/>
                <w:bCs/>
              </w:rPr>
            </w:pPr>
            <w:r w:rsidRPr="004811FD">
              <w:rPr>
                <w:b/>
                <w:bCs/>
              </w:rPr>
              <w:t>1</w:t>
            </w:r>
          </w:p>
        </w:tc>
      </w:tr>
    </w:tbl>
    <w:p w14:paraId="7CB2D08F" w14:textId="77777777" w:rsidR="004811FD" w:rsidRDefault="004811FD" w:rsidP="004811FD"/>
    <w:p w14:paraId="72F80A5D" w14:textId="12287BBC" w:rsidR="004811FD" w:rsidRDefault="004811FD" w:rsidP="004811FD">
      <w:r>
        <w:lastRenderedPageBreak/>
        <w:t xml:space="preserve">Es decir que se utilizaron 3 (tres) </w:t>
      </w:r>
      <w:r w:rsidRPr="004811FD">
        <w:rPr>
          <w:i/>
          <w:iCs/>
        </w:rPr>
        <w:t>switches</w:t>
      </w:r>
      <w:r>
        <w:t xml:space="preserve"> para la sucursal Rosario de Santa Fe. Nuevamente, aquí debemos aclarar que </w:t>
      </w:r>
      <w:r w:rsidRPr="004811FD">
        <w:rPr>
          <w:b/>
          <w:bCs/>
        </w:rPr>
        <w:t xml:space="preserve">el </w:t>
      </w:r>
      <w:r w:rsidRPr="004811FD">
        <w:rPr>
          <w:b/>
          <w:bCs/>
          <w:i/>
          <w:iCs/>
        </w:rPr>
        <w:t>switch</w:t>
      </w:r>
      <w:r w:rsidRPr="004811FD">
        <w:rPr>
          <w:b/>
          <w:bCs/>
        </w:rPr>
        <w:t xml:space="preserve"> central es diferente al resto de los </w:t>
      </w:r>
      <w:r w:rsidRPr="004811FD">
        <w:rPr>
          <w:b/>
          <w:bCs/>
          <w:i/>
          <w:iCs/>
        </w:rPr>
        <w:t>switches</w:t>
      </w:r>
      <w:r>
        <w:t xml:space="preserve">, sobre </w:t>
      </w:r>
      <w:proofErr w:type="spellStart"/>
      <w:r>
        <w:t>locual</w:t>
      </w:r>
      <w:proofErr w:type="spellEnd"/>
      <w:r>
        <w:t xml:space="preserve"> desarrollamos a continuación.</w:t>
      </w:r>
    </w:p>
    <w:p w14:paraId="651BA3A3" w14:textId="3DBF55DC" w:rsidR="004811FD" w:rsidRDefault="004811FD" w:rsidP="004811FD">
      <w:pPr>
        <w:pStyle w:val="Ttulo2"/>
      </w:pPr>
      <w:bookmarkStart w:id="5" w:name="_Toc195409947"/>
      <w:r>
        <w:t>Soporte de cableado</w:t>
      </w:r>
      <w:bookmarkEnd w:id="5"/>
    </w:p>
    <w:p w14:paraId="500C7108" w14:textId="0B836975" w:rsidR="008A7362" w:rsidRDefault="0006529A" w:rsidP="008A7362">
      <w:r>
        <w:t xml:space="preserve">Para garantizar el trabajo a 1 Gbps, al principio se pensó utilizar cable ethernet Cat-6. No obstante, como se planteó la necesidad de </w:t>
      </w:r>
      <w:r w:rsidRPr="0006529A">
        <w:rPr>
          <w:b/>
          <w:bCs/>
        </w:rPr>
        <w:t>ampliar en un futuro la velocidad de la red a 10 Gbps</w:t>
      </w:r>
      <w:r>
        <w:t xml:space="preserve">, entonces se optó por </w:t>
      </w:r>
      <w:r w:rsidRPr="0006529A">
        <w:rPr>
          <w:b/>
          <w:bCs/>
        </w:rPr>
        <w:t>cable ethernet Cat-6a</w:t>
      </w:r>
      <w:r>
        <w:t xml:space="preserve">, ya que la implementación de cableado Cat-7 aumentaba demasiado los costos. Se descartó la utilización de FO para el cableado de las estaciones, ya que, si bien es más económica que el cable de pares trenzados de cobre, la necesidad de placas de fibra y módulos SFP+  (tanto para estaciones como para switches), encarecían por otro lado el costo. En su lugar, </w:t>
      </w:r>
      <w:r w:rsidRPr="0006529A">
        <w:rPr>
          <w:b/>
          <w:bCs/>
        </w:rPr>
        <w:t>se decidió utilizar cableado de fibra multimodo OM4 para la comunicación entre switch</w:t>
      </w:r>
      <w:r>
        <w:rPr>
          <w:b/>
          <w:bCs/>
        </w:rPr>
        <w:t>e</w:t>
      </w:r>
      <w:r w:rsidRPr="0006529A">
        <w:rPr>
          <w:b/>
          <w:bCs/>
        </w:rPr>
        <w:t>s, router y servidor DHCP</w:t>
      </w:r>
      <w:r>
        <w:t xml:space="preserve">, esto porque las distancias pueden ser mayores a los 100 metros soportados por el cable ethernet, </w:t>
      </w:r>
      <w:r w:rsidR="007B2DCF">
        <w:t xml:space="preserve">porque se desea que los </w:t>
      </w:r>
      <w:proofErr w:type="spellStart"/>
      <w:r w:rsidR="007B2DCF" w:rsidRPr="007B2DCF">
        <w:rPr>
          <w:i/>
          <w:iCs/>
        </w:rPr>
        <w:t>uplinks</w:t>
      </w:r>
      <w:proofErr w:type="spellEnd"/>
      <w:r w:rsidR="007B2DCF">
        <w:t xml:space="preserve"> sean de mayor velocidad a la de las estaciones de trabajo </w:t>
      </w:r>
      <w:r>
        <w:t>y pensando además que</w:t>
      </w:r>
      <w:r w:rsidR="007B2DCF">
        <w:t>,</w:t>
      </w:r>
      <w:r>
        <w:t xml:space="preserve"> si en un futuro la red se lleva a 10 Gbps, tal vez los </w:t>
      </w:r>
      <w:proofErr w:type="spellStart"/>
      <w:r w:rsidRPr="007B2DCF">
        <w:rPr>
          <w:i/>
          <w:iCs/>
        </w:rPr>
        <w:t>uplinks</w:t>
      </w:r>
      <w:proofErr w:type="spellEnd"/>
      <w:r>
        <w:t xml:space="preserve"> podrían aumentar de 10 Gbps </w:t>
      </w:r>
      <w:r w:rsidR="007B2DCF">
        <w:t>a una velocidad mayor, cambiando solo los transceivers SFP+ (a la velocidad máxima soportada por los switches y router).</w:t>
      </w:r>
    </w:p>
    <w:p w14:paraId="7D59EA85" w14:textId="4349290D" w:rsidR="005570D6" w:rsidRDefault="005570D6" w:rsidP="005570D6">
      <w:pPr>
        <w:pStyle w:val="Ttulo2"/>
      </w:pPr>
      <w:bookmarkStart w:id="6" w:name="_Toc195409948"/>
      <w:r>
        <w:t>Justificación de implementación de velocidades de la red</w:t>
      </w:r>
      <w:bookmarkEnd w:id="6"/>
    </w:p>
    <w:p w14:paraId="62FE3887" w14:textId="3BAF7C3A" w:rsidR="00221D6B" w:rsidRDefault="005570D6" w:rsidP="008A7362">
      <w:r>
        <w:t xml:space="preserve">La implementación de velocidad inicial a 1 Gbps, se dio principalmente por costos y estándares actuales. Si bien el cableado seleccionado puede soportar velocidades de hasta 10 Gbps (dentro de las longitudes máximas permitidas de hasta 100 metros), hay otros costos involucrados. Por empezar, la gran mayoría de los dispositivos (como PC de escritorio, impresoras), vienen equipados con placas de red ethernet de 1 Gbps, que sigue siendo el estándar actual. También, es la mayor velocidad posible de una conexión de Internet </w:t>
      </w:r>
      <w:r w:rsidRPr="005570D6">
        <w:rPr>
          <w:b/>
          <w:bCs/>
        </w:rPr>
        <w:t>no dedicada</w:t>
      </w:r>
      <w:r>
        <w:t xml:space="preserve"> (como la que tiene contratada la empresa actualmente). Entonces, no tiene sentido malgastar el dinero adquiriendo tecnologías superiores a las actualmente vigentes en la mayoría de los casos de uso en la inversión inicial. En su lugar, se prevén actualizaciones futuras y se realiza allí la inversión inteligente </w:t>
      </w:r>
      <w:r w:rsidR="00221D6B">
        <w:t>como,</w:t>
      </w:r>
      <w:r>
        <w:t xml:space="preserve"> por ejemplo, la instalación de un cableado que permita la </w:t>
      </w:r>
      <w:r w:rsidR="00221D6B">
        <w:t>actualización</w:t>
      </w:r>
      <w:r>
        <w:t xml:space="preserve"> sin modificar la obra civil asociada a éste</w:t>
      </w:r>
      <w:r w:rsidR="00221D6B">
        <w:t xml:space="preserve">, solo añadiendo las placas de </w:t>
      </w:r>
      <w:r>
        <w:t xml:space="preserve">red </w:t>
      </w:r>
      <w:r w:rsidR="00221D6B">
        <w:t xml:space="preserve">10Gbps </w:t>
      </w:r>
      <w:r>
        <w:t>en los dispositivos</w:t>
      </w:r>
      <w:r w:rsidR="00221D6B">
        <w:t xml:space="preserve"> (y tal vez reemplazando lo switches).</w:t>
      </w:r>
    </w:p>
    <w:p w14:paraId="10DCAED9" w14:textId="581190F0" w:rsidR="005570D6" w:rsidRDefault="00221D6B" w:rsidP="008A7362">
      <w:r>
        <w:t xml:space="preserve">Por su parte, el cableado de fibra óptica entre la aparatología de comunicación, es un estándar: elimina las restricciones de longitud del cable de cobre, y la velocidad está limitada por la combinación puerto/transceiver SFP+ de los propios dispositivos. El hecho de que sean multimodo (y no monomodo) tiene que ver nuevamente, con las longitudes: para un edificio, o campus, la fibra multimodo es lo adecuado. Las FO monomodo son para distancia largas, por lo </w:t>
      </w:r>
      <w:proofErr w:type="gramStart"/>
      <w:r>
        <w:t>cual</w:t>
      </w:r>
      <w:proofErr w:type="gramEnd"/>
      <w:r>
        <w:t xml:space="preserve"> además, su costo es más elevado; en una FO monomodo, el emisor de luz es láser, bastante más costoso que las luces led utilizadas por la fibra multimodo.</w:t>
      </w:r>
    </w:p>
    <w:p w14:paraId="49B5C686" w14:textId="2165ADCB" w:rsidR="00221D6B" w:rsidRDefault="00221D6B" w:rsidP="00221D6B">
      <w:pPr>
        <w:pStyle w:val="Ttulo2"/>
      </w:pPr>
      <w:bookmarkStart w:id="7" w:name="_Toc195409949"/>
      <w:r>
        <w:t xml:space="preserve">Sobre </w:t>
      </w:r>
      <w:r w:rsidRPr="00221D6B">
        <w:t>cómo se produce la comunicación</w:t>
      </w:r>
      <w:r>
        <w:t xml:space="preserve"> de red</w:t>
      </w:r>
      <w:bookmarkEnd w:id="7"/>
    </w:p>
    <w:p w14:paraId="0454543D" w14:textId="7BC27EE2" w:rsidR="002A0A05" w:rsidRDefault="00221D6B" w:rsidP="00245ABC">
      <w:r w:rsidRPr="00221D6B">
        <w:t xml:space="preserve">En una LAN, la comunicación entre dispositivos se produce mediante el </w:t>
      </w:r>
      <w:r w:rsidRPr="00221D6B">
        <w:rPr>
          <w:b/>
          <w:bCs/>
        </w:rPr>
        <w:t>intercambio de tramas de datos en la capa de enlace</w:t>
      </w:r>
      <w:r w:rsidRPr="00221D6B">
        <w:t xml:space="preserve">, y cada dispositivo se identifica de manera única gracias a su </w:t>
      </w:r>
      <w:r w:rsidRPr="00221D6B">
        <w:rPr>
          <w:b/>
          <w:bCs/>
        </w:rPr>
        <w:t>dirección MAC</w:t>
      </w:r>
      <w:r w:rsidRPr="00221D6B">
        <w:t xml:space="preserve"> (</w:t>
      </w:r>
      <w:r>
        <w:t>dirección física de cada dispositivo ethernet</w:t>
      </w:r>
      <w:r w:rsidRPr="00221D6B">
        <w:t>).</w:t>
      </w:r>
      <w:r>
        <w:t xml:space="preserve"> </w:t>
      </w:r>
    </w:p>
    <w:p w14:paraId="32900415" w14:textId="0A4F7003" w:rsidR="00221D6B" w:rsidRDefault="00245ABC" w:rsidP="00245ABC">
      <w:pPr>
        <w:pStyle w:val="Ttulo3"/>
      </w:pPr>
      <w:bookmarkStart w:id="8" w:name="_Toc195409950"/>
      <w:r>
        <w:t>Trama ethernet</w:t>
      </w:r>
      <w:bookmarkEnd w:id="8"/>
    </w:p>
    <w:p w14:paraId="056708CA" w14:textId="4D188B57" w:rsidR="00245ABC" w:rsidRDefault="00796EB5" w:rsidP="00245ABC">
      <w:r>
        <w:t xml:space="preserve">Es la unidad de transmisión más pequeña. </w:t>
      </w:r>
      <w:r w:rsidR="00245ABC">
        <w:t>Esta trama se define de la siguiente manera:</w:t>
      </w:r>
    </w:p>
    <w:p w14:paraId="5CC8F1A4" w14:textId="77777777" w:rsidR="00245ABC" w:rsidRDefault="00245ABC" w:rsidP="00245ABC">
      <w:r>
        <w:rPr>
          <w:noProof/>
        </w:rPr>
        <w:drawing>
          <wp:inline distT="0" distB="0" distL="0" distR="0" wp14:anchorId="2908D8F7" wp14:editId="53783BB8">
            <wp:extent cx="5616575" cy="591185"/>
            <wp:effectExtent l="0" t="0" r="3175" b="0"/>
            <wp:docPr id="2073341061" name="Imagen 13"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fin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16575" cy="591185"/>
                    </a:xfrm>
                    <a:prstGeom prst="rect">
                      <a:avLst/>
                    </a:prstGeom>
                    <a:noFill/>
                    <a:ln>
                      <a:noFill/>
                    </a:ln>
                  </pic:spPr>
                </pic:pic>
              </a:graphicData>
            </a:graphic>
          </wp:inline>
        </w:drawing>
      </w:r>
    </w:p>
    <w:p w14:paraId="23EB0CA0" w14:textId="77777777" w:rsidR="00245ABC" w:rsidRDefault="00245ABC" w:rsidP="00245ABC">
      <w:r>
        <w:t>En la imagen, se observan dos tramas ethernet:</w:t>
      </w:r>
    </w:p>
    <w:p w14:paraId="0B502D1F" w14:textId="25B702DB" w:rsidR="00245ABC" w:rsidRDefault="00245ABC">
      <w:pPr>
        <w:pStyle w:val="Prrafodelista"/>
        <w:numPr>
          <w:ilvl w:val="0"/>
          <w:numId w:val="2"/>
        </w:numPr>
      </w:pPr>
      <w:r>
        <w:t>la imagen superior, trama ethernet estándar</w:t>
      </w:r>
      <w:r w:rsidR="002A2403">
        <w:t xml:space="preserve">, </w:t>
      </w:r>
      <w:r>
        <w:t>sin VLAN, son las que se dan en la comunicación entre las estaciones de trabajo y los switches (puertos ethernet en modo ACCESS).</w:t>
      </w:r>
    </w:p>
    <w:p w14:paraId="19163E77" w14:textId="28A5F021" w:rsidR="00245ABC" w:rsidRDefault="00245ABC">
      <w:pPr>
        <w:pStyle w:val="Prrafodelista"/>
        <w:numPr>
          <w:ilvl w:val="0"/>
          <w:numId w:val="2"/>
        </w:numPr>
      </w:pPr>
      <w:r>
        <w:t xml:space="preserve">la imagen inferior, trama ethernet </w:t>
      </w:r>
      <w:r w:rsidR="002A2403">
        <w:t>con identificador de VLAN</w:t>
      </w:r>
      <w:r>
        <w:t>, es el tipo de trama que se da entre switches y routers y algunos tipo de servidores (como hipervisores, por ejemplo), cuando sus puertos están configurados en modo TRUNK.</w:t>
      </w:r>
    </w:p>
    <w:p w14:paraId="1B1A0662" w14:textId="77777777" w:rsidR="00245ABC" w:rsidRDefault="00245ABC" w:rsidP="00245ABC"/>
    <w:p w14:paraId="77FB51F1" w14:textId="71FDF918" w:rsidR="005A3387" w:rsidRPr="005A3387" w:rsidRDefault="005A3387" w:rsidP="005A3387">
      <w:r w:rsidRPr="005A3387">
        <w:t xml:space="preserve">Cuando una trama Ethernet incorpora el identificador de VLAN (mediante el encabezado 802.1Q), se insertan 4 bytes adicionales entre la dirección </w:t>
      </w:r>
      <w:r w:rsidRPr="00245ABC">
        <w:rPr>
          <w:shd w:val="clear" w:color="auto" w:fill="AAFFAA"/>
        </w:rPr>
        <w:t>MAC de origen</w:t>
      </w:r>
      <w:r w:rsidRPr="005A3387">
        <w:t xml:space="preserve"> y el campo </w:t>
      </w:r>
      <w:proofErr w:type="spellStart"/>
      <w:r w:rsidRPr="00245ABC">
        <w:rPr>
          <w:shd w:val="clear" w:color="auto" w:fill="D4AAFF"/>
        </w:rPr>
        <w:t>Ethertype</w:t>
      </w:r>
      <w:proofErr w:type="spellEnd"/>
      <w:r w:rsidRPr="00245ABC">
        <w:rPr>
          <w:shd w:val="clear" w:color="auto" w:fill="D4AAFF"/>
        </w:rPr>
        <w:t>/Longitud</w:t>
      </w:r>
      <w:r>
        <w:t>;</w:t>
      </w:r>
      <w:r w:rsidRPr="005A3387">
        <w:t xml:space="preserve"> </w:t>
      </w:r>
      <w:r>
        <w:t>(e</w:t>
      </w:r>
      <w:r w:rsidRPr="005A3387">
        <w:t xml:space="preserve">stos 4 bytes </w:t>
      </w:r>
      <w:r>
        <w:t xml:space="preserve">“se roban” </w:t>
      </w:r>
      <w:r w:rsidRPr="005A3387">
        <w:t xml:space="preserve">del </w:t>
      </w:r>
      <w:proofErr w:type="spellStart"/>
      <w:r w:rsidRPr="002A2403">
        <w:rPr>
          <w:shd w:val="clear" w:color="auto" w:fill="B2B2B2"/>
        </w:rPr>
        <w:t>Payload</w:t>
      </w:r>
      <w:proofErr w:type="spellEnd"/>
      <w:r w:rsidRPr="005A3387">
        <w:t xml:space="preserve">, que quedará </w:t>
      </w:r>
      <w:r>
        <w:t xml:space="preserve">con </w:t>
      </w:r>
      <w:r w:rsidRPr="005A3387">
        <w:t xml:space="preserve">4 bytes </w:t>
      </w:r>
      <w:r>
        <w:t xml:space="preserve">menos de </w:t>
      </w:r>
      <w:r w:rsidRPr="005A3387">
        <w:t>lo habitual</w:t>
      </w:r>
      <w:r>
        <w:t>)</w:t>
      </w:r>
      <w:r w:rsidRPr="005A3387">
        <w:t>. Este proceso</w:t>
      </w:r>
      <w:r>
        <w:t xml:space="preserve"> se conoce </w:t>
      </w:r>
      <w:r w:rsidRPr="005A3387">
        <w:t xml:space="preserve">como </w:t>
      </w:r>
      <w:r w:rsidRPr="00245ABC">
        <w:rPr>
          <w:b/>
          <w:bCs/>
          <w:i/>
          <w:iCs/>
        </w:rPr>
        <w:t xml:space="preserve">VLAN </w:t>
      </w:r>
      <w:proofErr w:type="spellStart"/>
      <w:r w:rsidRPr="00245ABC">
        <w:rPr>
          <w:b/>
          <w:bCs/>
          <w:i/>
          <w:iCs/>
        </w:rPr>
        <w:t>tagging</w:t>
      </w:r>
      <w:proofErr w:type="spellEnd"/>
      <w:r w:rsidRPr="005A3387">
        <w:t xml:space="preserve">, </w:t>
      </w:r>
      <w:r>
        <w:t xml:space="preserve">y </w:t>
      </w:r>
      <w:r w:rsidRPr="005A3387">
        <w:t>permite a switches y otros dispositivos identificar a qué VLAN pertenece cada trama.</w:t>
      </w:r>
    </w:p>
    <w:p w14:paraId="603EA4D3" w14:textId="77777777" w:rsidR="005A3387" w:rsidRDefault="005A3387" w:rsidP="005A3387"/>
    <w:p w14:paraId="650A09EC" w14:textId="57BB2CFE" w:rsidR="00245ABC" w:rsidRDefault="00245ABC" w:rsidP="00245ABC">
      <w:r>
        <w:t xml:space="preserve">A grandes rasgos, la estructura </w:t>
      </w:r>
      <w:r w:rsidR="00F56C6A">
        <w:t xml:space="preserve">de una trama ethernet se describe </w:t>
      </w:r>
      <w:r>
        <w:t>así:</w:t>
      </w:r>
    </w:p>
    <w:p w14:paraId="18EF3E39" w14:textId="0B6CADDB" w:rsidR="00245ABC" w:rsidRDefault="005A3387">
      <w:pPr>
        <w:pStyle w:val="Prrafodelista"/>
        <w:numPr>
          <w:ilvl w:val="0"/>
          <w:numId w:val="3"/>
        </w:numPr>
      </w:pPr>
      <w:r w:rsidRPr="005A3387">
        <w:rPr>
          <w:shd w:val="clear" w:color="auto" w:fill="F2C530"/>
          <w:lang w:val="en-US"/>
        </w:rPr>
        <w:t>8</w:t>
      </w:r>
      <w:r w:rsidR="002A2403" w:rsidRPr="005A3387">
        <w:rPr>
          <w:shd w:val="clear" w:color="auto" w:fill="F2C530"/>
          <w:lang w:val="en-US"/>
        </w:rPr>
        <w:t xml:space="preserve"> bytes: </w:t>
      </w:r>
      <w:r w:rsidR="00245ABC" w:rsidRPr="005A3387">
        <w:rPr>
          <w:shd w:val="clear" w:color="auto" w:fill="F2C530"/>
          <w:lang w:val="en-US"/>
        </w:rPr>
        <w:t>Preamble (7 bytes) + SFD (1 byte)</w:t>
      </w:r>
      <w:r w:rsidR="002A2403" w:rsidRPr="002A2403">
        <w:rPr>
          <w:lang w:val="en-US"/>
        </w:rPr>
        <w:t xml:space="preserve">. </w:t>
      </w:r>
      <w:r w:rsidR="002A2403" w:rsidRPr="002A2403">
        <w:t>Se trata de una imposic</w:t>
      </w:r>
      <w:r w:rsidR="002A2403">
        <w:t>ión de</w:t>
      </w:r>
      <w:r>
        <w:t xml:space="preserve"> </w:t>
      </w:r>
      <w:r w:rsidR="002A2403">
        <w:t xml:space="preserve">la capa 1 (del modelo OSI). </w:t>
      </w:r>
      <w:r>
        <w:t>S</w:t>
      </w:r>
      <w:r w:rsidRPr="005A3387">
        <w:t xml:space="preserve">e utilizan para sincronizar la comunicación y negociar aspectos muy básicos relacionados con el hardware, </w:t>
      </w:r>
      <w:proofErr w:type="gramStart"/>
      <w:r w:rsidRPr="005A3387">
        <w:t>como</w:t>
      </w:r>
      <w:proofErr w:type="gramEnd"/>
      <w:r w:rsidRPr="005A3387">
        <w:t xml:space="preserve"> </w:t>
      </w:r>
      <w:r w:rsidR="002A2403">
        <w:t xml:space="preserve">por ejemplo, la velocidad de los </w:t>
      </w:r>
      <w:proofErr w:type="spellStart"/>
      <w:r w:rsidR="002A2403" w:rsidRPr="002A2403">
        <w:rPr>
          <w:i/>
          <w:iCs/>
        </w:rPr>
        <w:t>clocks</w:t>
      </w:r>
      <w:proofErr w:type="spellEnd"/>
      <w:r w:rsidR="002A2403">
        <w:t>.</w:t>
      </w:r>
    </w:p>
    <w:p w14:paraId="114F1D39" w14:textId="6EC98FBF" w:rsidR="00245ABC" w:rsidRDefault="002A2403">
      <w:pPr>
        <w:pStyle w:val="Prrafodelista"/>
        <w:numPr>
          <w:ilvl w:val="0"/>
          <w:numId w:val="3"/>
        </w:numPr>
      </w:pPr>
      <w:r w:rsidRPr="005A3387">
        <w:rPr>
          <w:shd w:val="clear" w:color="auto" w:fill="FFFFAA"/>
        </w:rPr>
        <w:t xml:space="preserve">6 bytes: </w:t>
      </w:r>
      <w:r w:rsidR="00245ABC" w:rsidRPr="005A3387">
        <w:rPr>
          <w:shd w:val="clear" w:color="auto" w:fill="FFFFAA"/>
        </w:rPr>
        <w:t>Dirección MAC de destino</w:t>
      </w:r>
      <w:r>
        <w:t xml:space="preserve">. </w:t>
      </w:r>
      <w:r w:rsidR="005A3387" w:rsidRPr="005A3387">
        <w:t>Representa la dirección física del dispositivo al que se envían los datos.</w:t>
      </w:r>
    </w:p>
    <w:p w14:paraId="3A301723" w14:textId="57A4C6EC" w:rsidR="00245ABC" w:rsidRDefault="002A2403">
      <w:pPr>
        <w:pStyle w:val="Prrafodelista"/>
        <w:numPr>
          <w:ilvl w:val="0"/>
          <w:numId w:val="3"/>
        </w:numPr>
      </w:pPr>
      <w:r w:rsidRPr="005A3387">
        <w:rPr>
          <w:shd w:val="clear" w:color="auto" w:fill="AAFFAA"/>
        </w:rPr>
        <w:t xml:space="preserve">6 bytes: </w:t>
      </w:r>
      <w:r w:rsidR="00245ABC" w:rsidRPr="005A3387">
        <w:rPr>
          <w:shd w:val="clear" w:color="auto" w:fill="AAFFAA"/>
        </w:rPr>
        <w:t>Dirección MAC de origen</w:t>
      </w:r>
      <w:r>
        <w:t xml:space="preserve">. </w:t>
      </w:r>
      <w:r w:rsidR="005A3387" w:rsidRPr="005A3387">
        <w:t>Indica la dirección física del dispositivo que emite la trama.</w:t>
      </w:r>
    </w:p>
    <w:p w14:paraId="78B18F63" w14:textId="30D60CA2" w:rsidR="00245ABC" w:rsidRDefault="002A2403">
      <w:pPr>
        <w:pStyle w:val="Prrafodelista"/>
        <w:numPr>
          <w:ilvl w:val="0"/>
          <w:numId w:val="3"/>
        </w:numPr>
      </w:pPr>
      <w:r w:rsidRPr="005A3387">
        <w:rPr>
          <w:shd w:val="clear" w:color="auto" w:fill="AAFFFF"/>
        </w:rPr>
        <w:t xml:space="preserve">4 bytes: </w:t>
      </w:r>
      <w:r w:rsidR="00245ABC" w:rsidRPr="005A3387">
        <w:rPr>
          <w:shd w:val="clear" w:color="auto" w:fill="AAFFFF"/>
        </w:rPr>
        <w:t>Cabecera VLAN</w:t>
      </w:r>
      <w:r>
        <w:t>.</w:t>
      </w:r>
      <w:r w:rsidR="00245ABC">
        <w:t xml:space="preserve"> </w:t>
      </w:r>
      <w:r>
        <w:t xml:space="preserve">El estándar IEEE802.1Q (o en la jerga </w:t>
      </w:r>
      <w:r w:rsidRPr="002A2403">
        <w:rPr>
          <w:b/>
          <w:bCs/>
          <w:i/>
          <w:iCs/>
        </w:rPr>
        <w:t>dot1</w:t>
      </w:r>
      <w:r w:rsidR="005A3387">
        <w:rPr>
          <w:b/>
          <w:bCs/>
          <w:i/>
          <w:iCs/>
        </w:rPr>
        <w:t>Q</w:t>
      </w:r>
      <w:r>
        <w:t>) define aquí:</w:t>
      </w:r>
    </w:p>
    <w:p w14:paraId="1E63C5A7" w14:textId="03FEAA38" w:rsidR="00245ABC" w:rsidRDefault="00F56C6A">
      <w:pPr>
        <w:pStyle w:val="Prrafodelista"/>
        <w:numPr>
          <w:ilvl w:val="1"/>
          <w:numId w:val="3"/>
        </w:numPr>
      </w:pPr>
      <w:r w:rsidRPr="00796EB5">
        <w:t xml:space="preserve">2 bytes: </w:t>
      </w:r>
      <w:r w:rsidR="002A2403" w:rsidRPr="00796EB5">
        <w:t>TPID (</w:t>
      </w:r>
      <w:r w:rsidR="00245ABC" w:rsidRPr="00796EB5">
        <w:rPr>
          <w:i/>
          <w:iCs/>
        </w:rPr>
        <w:t xml:space="preserve">Tag </w:t>
      </w:r>
      <w:proofErr w:type="spellStart"/>
      <w:r w:rsidR="00245ABC" w:rsidRPr="00796EB5">
        <w:rPr>
          <w:i/>
          <w:iCs/>
        </w:rPr>
        <w:t>Protocol</w:t>
      </w:r>
      <w:proofErr w:type="spellEnd"/>
      <w:r w:rsidR="00245ABC" w:rsidRPr="00796EB5">
        <w:rPr>
          <w:i/>
          <w:iCs/>
        </w:rPr>
        <w:t xml:space="preserve"> </w:t>
      </w:r>
      <w:proofErr w:type="spellStart"/>
      <w:r w:rsidR="00245ABC" w:rsidRPr="00796EB5">
        <w:rPr>
          <w:i/>
          <w:iCs/>
        </w:rPr>
        <w:t>Identifier</w:t>
      </w:r>
      <w:proofErr w:type="spellEnd"/>
      <w:r w:rsidR="00245ABC" w:rsidRPr="00796EB5">
        <w:t>):</w:t>
      </w:r>
      <w:r w:rsidR="002A2403">
        <w:t xml:space="preserve"> </w:t>
      </w:r>
      <w:r w:rsidR="00245ABC">
        <w:t>i</w:t>
      </w:r>
      <w:r>
        <w:t>dentificador de protocolo (</w:t>
      </w:r>
      <w:r w:rsidR="005A3387">
        <w:t>usualmente</w:t>
      </w:r>
      <w:r>
        <w:t xml:space="preserve"> 0x8100); indica que </w:t>
      </w:r>
      <w:r w:rsidR="00245ABC">
        <w:t xml:space="preserve">la trama está etiquetada </w:t>
      </w:r>
      <w:r w:rsidR="005A3387">
        <w:t>s</w:t>
      </w:r>
      <w:r w:rsidR="005A3387" w:rsidRPr="005A3387">
        <w:t>egún el estándar</w:t>
      </w:r>
      <w:r w:rsidR="005A3387">
        <w:t xml:space="preserve"> </w:t>
      </w:r>
      <w:r w:rsidR="005A3387" w:rsidRPr="005A3387">
        <w:t>dot1Q</w:t>
      </w:r>
      <w:r w:rsidR="00245ABC">
        <w:t>.</w:t>
      </w:r>
    </w:p>
    <w:p w14:paraId="423CA562" w14:textId="77777777" w:rsidR="005A3387" w:rsidRDefault="00F56C6A">
      <w:pPr>
        <w:pStyle w:val="Prrafodelista"/>
        <w:numPr>
          <w:ilvl w:val="1"/>
          <w:numId w:val="3"/>
        </w:numPr>
      </w:pPr>
      <w:r w:rsidRPr="00796EB5">
        <w:t xml:space="preserve">2 bytes: </w:t>
      </w:r>
      <w:r w:rsidR="002A2403" w:rsidRPr="00796EB5">
        <w:t>TCI (</w:t>
      </w:r>
      <w:r w:rsidR="00245ABC" w:rsidRPr="00796EB5">
        <w:rPr>
          <w:i/>
          <w:iCs/>
        </w:rPr>
        <w:t xml:space="preserve">Tag Control </w:t>
      </w:r>
      <w:proofErr w:type="spellStart"/>
      <w:r w:rsidR="00245ABC" w:rsidRPr="00796EB5">
        <w:rPr>
          <w:i/>
          <w:iCs/>
        </w:rPr>
        <w:t>Information</w:t>
      </w:r>
      <w:proofErr w:type="spellEnd"/>
      <w:r w:rsidR="002A2403" w:rsidRPr="00796EB5">
        <w:t>)</w:t>
      </w:r>
      <w:r w:rsidR="00245ABC" w:rsidRPr="00796EB5">
        <w:t xml:space="preserve">: </w:t>
      </w:r>
      <w:r w:rsidR="005A3387" w:rsidRPr="00796EB5">
        <w:t>c</w:t>
      </w:r>
      <w:r w:rsidR="00245ABC" w:rsidRPr="00796EB5">
        <w:t>ontiene</w:t>
      </w:r>
      <w:r w:rsidR="005A3387">
        <w:t>:</w:t>
      </w:r>
    </w:p>
    <w:p w14:paraId="1B39A689" w14:textId="77777777" w:rsidR="005A3387" w:rsidRDefault="005A3387">
      <w:pPr>
        <w:pStyle w:val="Prrafodelista"/>
        <w:numPr>
          <w:ilvl w:val="2"/>
          <w:numId w:val="3"/>
        </w:numPr>
      </w:pPr>
      <w:r>
        <w:t xml:space="preserve">3 bits: para la </w:t>
      </w:r>
      <w:r w:rsidR="00245ABC">
        <w:t>prioridad</w:t>
      </w:r>
    </w:p>
    <w:p w14:paraId="0A943C4F" w14:textId="77777777" w:rsidR="005A3387" w:rsidRDefault="005A3387">
      <w:pPr>
        <w:pStyle w:val="Prrafodelista"/>
        <w:numPr>
          <w:ilvl w:val="2"/>
          <w:numId w:val="3"/>
        </w:numPr>
      </w:pPr>
      <w:r>
        <w:t xml:space="preserve">1 bit: </w:t>
      </w:r>
      <w:r w:rsidR="00245ABC">
        <w:t>DEI/CFI</w:t>
      </w:r>
    </w:p>
    <w:p w14:paraId="134EA36A" w14:textId="44606EE5" w:rsidR="00245ABC" w:rsidRDefault="005A3387">
      <w:pPr>
        <w:pStyle w:val="Prrafodelista"/>
        <w:numPr>
          <w:ilvl w:val="2"/>
          <w:numId w:val="3"/>
        </w:numPr>
      </w:pPr>
      <w:r>
        <w:t>12 bits: para identificar la VLAN</w:t>
      </w:r>
      <w:r w:rsidR="00796EB5">
        <w:t xml:space="preserve">, permitiendo un máximo teórico de </w:t>
      </w:r>
      <m:oMath>
        <m:sSup>
          <m:sSupPr>
            <m:ctrlPr>
              <w:rPr>
                <w:rFonts w:ascii="Cambria Math" w:hAnsi="Cambria Math"/>
                <w:i/>
              </w:rPr>
            </m:ctrlPr>
          </m:sSupPr>
          <m:e>
            <m:r>
              <w:rPr>
                <w:rFonts w:ascii="Cambria Math" w:hAnsi="Cambria Math"/>
              </w:rPr>
              <m:t>2</m:t>
            </m:r>
          </m:e>
          <m:sup>
            <m:r>
              <w:rPr>
                <w:rFonts w:ascii="Cambria Math" w:hAnsi="Cambria Math"/>
              </w:rPr>
              <m:t>12</m:t>
            </m:r>
          </m:sup>
        </m:sSup>
        <m:r>
          <w:rPr>
            <w:rFonts w:ascii="Cambria Math" w:hAnsi="Cambria Math"/>
          </w:rPr>
          <m:t>=4096</m:t>
        </m:r>
      </m:oMath>
      <w:r w:rsidR="00F56C6A">
        <w:t xml:space="preserve"> (</w:t>
      </w:r>
      <w:r w:rsidR="00796EB5">
        <w:t xml:space="preserve">aunque en </w:t>
      </w:r>
      <w:r w:rsidR="00F56C6A">
        <w:t xml:space="preserve">la práctica las limitaciones de hardware no permiten alcanzar </w:t>
      </w:r>
      <w:r w:rsidR="00796EB5">
        <w:t>dicha cantidad</w:t>
      </w:r>
      <w:r w:rsidR="00F56C6A">
        <w:t>)</w:t>
      </w:r>
      <w:r w:rsidR="00245ABC">
        <w:t>.</w:t>
      </w:r>
    </w:p>
    <w:p w14:paraId="097F51ED" w14:textId="250CC63E" w:rsidR="00245ABC" w:rsidRPr="00F56C6A" w:rsidRDefault="00F56C6A">
      <w:pPr>
        <w:pStyle w:val="Prrafodelista"/>
        <w:numPr>
          <w:ilvl w:val="0"/>
          <w:numId w:val="3"/>
        </w:numPr>
      </w:pPr>
      <w:r w:rsidRPr="005C433E">
        <w:rPr>
          <w:shd w:val="clear" w:color="auto" w:fill="D4AAFF"/>
        </w:rPr>
        <w:t xml:space="preserve">2 bytes: </w:t>
      </w:r>
      <w:proofErr w:type="spellStart"/>
      <w:r w:rsidR="00245ABC" w:rsidRPr="005C433E">
        <w:rPr>
          <w:shd w:val="clear" w:color="auto" w:fill="D4AAFF"/>
        </w:rPr>
        <w:t>EtherType</w:t>
      </w:r>
      <w:proofErr w:type="spellEnd"/>
      <w:r w:rsidR="00245ABC" w:rsidRPr="005C433E">
        <w:t xml:space="preserve"> o </w:t>
      </w:r>
      <w:r w:rsidR="00245ABC" w:rsidRPr="005C433E">
        <w:rPr>
          <w:shd w:val="clear" w:color="auto" w:fill="D4AAFF"/>
        </w:rPr>
        <w:t>Longitud</w:t>
      </w:r>
      <w:r w:rsidRPr="005C433E">
        <w:t xml:space="preserve">. </w:t>
      </w:r>
      <w:r w:rsidR="00796EB5" w:rsidRPr="00796EB5">
        <w:t>Este campo indica el tipo de protocolo o la longitud de la trama. Si se detecta un valor de 0x8100, significa que la trama incluye una etiqueta VLAN y, por ende, su formato se ha modificado.</w:t>
      </w:r>
    </w:p>
    <w:p w14:paraId="0688ED98" w14:textId="51DA5665" w:rsidR="00245ABC" w:rsidRDefault="00796EB5">
      <w:pPr>
        <w:pStyle w:val="Prrafodelista"/>
        <w:numPr>
          <w:ilvl w:val="0"/>
          <w:numId w:val="3"/>
        </w:numPr>
      </w:pPr>
      <w:r w:rsidRPr="00796EB5">
        <w:rPr>
          <w:shd w:val="clear" w:color="auto" w:fill="B2B2B2"/>
        </w:rPr>
        <w:t xml:space="preserve">(hasta) </w:t>
      </w:r>
      <w:r w:rsidR="00F56C6A" w:rsidRPr="00796EB5">
        <w:rPr>
          <w:shd w:val="clear" w:color="auto" w:fill="B2B2B2"/>
        </w:rPr>
        <w:t xml:space="preserve">1500 bytes: </w:t>
      </w:r>
      <w:proofErr w:type="spellStart"/>
      <w:r w:rsidR="00245ABC" w:rsidRPr="00796EB5">
        <w:rPr>
          <w:shd w:val="clear" w:color="auto" w:fill="B2B2B2"/>
        </w:rPr>
        <w:t>Payload</w:t>
      </w:r>
      <w:proofErr w:type="spellEnd"/>
      <w:r>
        <w:t>. D</w:t>
      </w:r>
      <w:r w:rsidR="00245ABC">
        <w:t>atos de la capa superior</w:t>
      </w:r>
      <w:r>
        <w:t xml:space="preserve">; refiere a la </w:t>
      </w:r>
      <w:r w:rsidR="00F56C6A">
        <w:t xml:space="preserve">“información útil”, que </w:t>
      </w:r>
      <w:r>
        <w:t xml:space="preserve">se desea </w:t>
      </w:r>
      <w:r w:rsidR="00F56C6A">
        <w:t>transmitir (</w:t>
      </w:r>
      <w:proofErr w:type="spellStart"/>
      <w:r w:rsidRPr="00796EB5">
        <w:t>or</w:t>
      </w:r>
      <w:proofErr w:type="spellEnd"/>
      <w:r w:rsidRPr="00796EB5">
        <w:t xml:space="preserve"> ejemplo, los datos de un archivo al copiarlo a través de la red</w:t>
      </w:r>
      <w:r w:rsidR="00F56C6A">
        <w:t>).</w:t>
      </w:r>
    </w:p>
    <w:p w14:paraId="30854B62" w14:textId="5191D591" w:rsidR="00245ABC" w:rsidRDefault="00F56C6A">
      <w:pPr>
        <w:pStyle w:val="Prrafodelista"/>
        <w:numPr>
          <w:ilvl w:val="0"/>
          <w:numId w:val="3"/>
        </w:numPr>
      </w:pPr>
      <w:r w:rsidRPr="00796EB5">
        <w:rPr>
          <w:shd w:val="clear" w:color="auto" w:fill="AAFFFF"/>
        </w:rPr>
        <w:t xml:space="preserve">4 bytes: </w:t>
      </w:r>
      <w:r w:rsidR="00245ABC" w:rsidRPr="00796EB5">
        <w:rPr>
          <w:shd w:val="clear" w:color="auto" w:fill="AAFFFF"/>
        </w:rPr>
        <w:t>CRC</w:t>
      </w:r>
      <w:r w:rsidR="00245ABC" w:rsidRPr="002A2403">
        <w:rPr>
          <w:shd w:val="clear" w:color="auto" w:fill="AAFFFF"/>
        </w:rPr>
        <w:t>/FCS</w:t>
      </w:r>
      <w:r>
        <w:t>. Es un hash verificador de la integridad de la trama.</w:t>
      </w:r>
    </w:p>
    <w:p w14:paraId="3A1612DE" w14:textId="1CBBB22E" w:rsidR="00F56C6A" w:rsidRDefault="00F56C6A">
      <w:pPr>
        <w:pStyle w:val="Prrafodelista"/>
        <w:numPr>
          <w:ilvl w:val="0"/>
          <w:numId w:val="3"/>
        </w:numPr>
      </w:pPr>
      <w:r>
        <w:t xml:space="preserve">12 bytes: </w:t>
      </w:r>
      <w:proofErr w:type="spellStart"/>
      <w:r>
        <w:t>Interframe</w:t>
      </w:r>
      <w:proofErr w:type="spellEnd"/>
      <w:r>
        <w:t xml:space="preserve"> Gap. Representa un “tiempo muerto”, una pausa entre tramas ethernet, y su fin es evitar el solapamiento entre ellas</w:t>
      </w:r>
      <w:r w:rsidR="00796EB5">
        <w:t xml:space="preserve"> </w:t>
      </w:r>
      <w:r w:rsidR="00796EB5" w:rsidRPr="00796EB5">
        <w:t xml:space="preserve">durante la </w:t>
      </w:r>
      <w:proofErr w:type="gramStart"/>
      <w:r w:rsidR="00796EB5" w:rsidRPr="00796EB5">
        <w:t>transmisión.</w:t>
      </w:r>
      <w:r>
        <w:t>.</w:t>
      </w:r>
      <w:proofErr w:type="gramEnd"/>
    </w:p>
    <w:p w14:paraId="5723C006" w14:textId="452672AC" w:rsidR="00F56C6A" w:rsidRDefault="00796EB5" w:rsidP="00796EB5">
      <w:pPr>
        <w:pStyle w:val="Ttulo3"/>
      </w:pPr>
      <w:bookmarkStart w:id="9" w:name="_Toc195409951"/>
      <w:r w:rsidRPr="00796EB5">
        <w:t>Proceso de Comunicación</w:t>
      </w:r>
      <w:bookmarkEnd w:id="9"/>
    </w:p>
    <w:p w14:paraId="4F7E4AF9" w14:textId="77777777" w:rsidR="005C433E" w:rsidRDefault="007C1922" w:rsidP="005C433E">
      <w:r>
        <w:t>El proceso de comunicación, va a variar levemente, según si incluya VLAN o no. Pero a grandes rasgos es así:</w:t>
      </w:r>
    </w:p>
    <w:p w14:paraId="7D879EB5" w14:textId="77777777" w:rsidR="005C433E" w:rsidRPr="005C433E" w:rsidRDefault="00F20F63">
      <w:pPr>
        <w:pStyle w:val="Prrafodelista"/>
        <w:numPr>
          <w:ilvl w:val="0"/>
          <w:numId w:val="4"/>
        </w:numPr>
        <w:rPr>
          <w:b/>
          <w:bCs/>
        </w:rPr>
      </w:pPr>
      <w:r w:rsidRPr="005C433E">
        <w:rPr>
          <w:b/>
          <w:bCs/>
        </w:rPr>
        <w:t>Generación y Envío de la Trama</w:t>
      </w:r>
      <w:r w:rsidR="007C1922" w:rsidRPr="005C433E">
        <w:rPr>
          <w:b/>
          <w:bCs/>
        </w:rPr>
        <w:t>:</w:t>
      </w:r>
    </w:p>
    <w:p w14:paraId="004F7E9C" w14:textId="77777777" w:rsidR="005C433E" w:rsidRDefault="00F20F63">
      <w:pPr>
        <w:pStyle w:val="Prrafodelista"/>
        <w:numPr>
          <w:ilvl w:val="1"/>
          <w:numId w:val="4"/>
        </w:numPr>
      </w:pPr>
      <w:r w:rsidRPr="005C433E">
        <w:t>El dispositivo emisor prepara la trama ethernet con sus direcciones MAC habituales y, si pertenece a una VLAN, inserta el campo 802.1Q que contiene el VID junto con información adicional (como la prioridad y otros bits de control).</w:t>
      </w:r>
    </w:p>
    <w:p w14:paraId="54CB7565" w14:textId="77777777" w:rsidR="005C433E" w:rsidRDefault="00F20F63">
      <w:pPr>
        <w:pStyle w:val="Prrafodelista"/>
        <w:numPr>
          <w:ilvl w:val="1"/>
          <w:numId w:val="4"/>
        </w:numPr>
      </w:pPr>
      <w:r w:rsidRPr="005C433E">
        <w:t xml:space="preserve">La trama se envía a través del puerto del switch; en el caso de puertos configurados en TRUNK, se pueden transportar tramas de diferentes VLAN, mientras </w:t>
      </w:r>
      <w:proofErr w:type="gramStart"/>
      <w:r w:rsidRPr="005C433E">
        <w:t>que</w:t>
      </w:r>
      <w:proofErr w:type="gramEnd"/>
      <w:r w:rsidRPr="005C433E">
        <w:t xml:space="preserve"> en puertos configurados como ACCESS, las tramas se envían sin etiqueta y el switch asigna automáticamente la VLAN previamente configurada para ese puerto. Si no se configuró ninguna VLAN en ese puerto, entonces se asume la VLAN nativa o por defecto (que es la VID1), de esta forma se asegura la interoperabilidad con antiguos dispositivos que no entendían 802.1Q.</w:t>
      </w:r>
    </w:p>
    <w:p w14:paraId="01F7E50C" w14:textId="09030B0C" w:rsidR="007C1922" w:rsidRPr="005C433E" w:rsidRDefault="007C1922">
      <w:pPr>
        <w:pStyle w:val="Prrafodelista"/>
        <w:numPr>
          <w:ilvl w:val="0"/>
          <w:numId w:val="4"/>
        </w:numPr>
      </w:pPr>
      <w:r w:rsidRPr="005C433E">
        <w:rPr>
          <w:b/>
          <w:bCs/>
        </w:rPr>
        <w:t>Transmisión Física:</w:t>
      </w:r>
      <w:r w:rsidRPr="005C433E">
        <w:t xml:space="preserve"> Los datos se envían a través del medio físico (como cableado de par trenzado, fibra óptica, etc.) y se distribuyen en el entorno de red. En redes modernas con switches</w:t>
      </w:r>
      <w:r w:rsidR="00F20F63" w:rsidRPr="005C433E">
        <w:t xml:space="preserve"> (o sea, casi todas)</w:t>
      </w:r>
      <w:r w:rsidRPr="005C433E">
        <w:t xml:space="preserve">, el dispositivo emisor envía la trama al switch </w:t>
      </w:r>
      <w:r w:rsidR="00F20F63" w:rsidRPr="005C433E">
        <w:t>al cual está conectado</w:t>
      </w:r>
      <w:r w:rsidRPr="005C433E">
        <w:t>.</w:t>
      </w:r>
    </w:p>
    <w:p w14:paraId="10370740" w14:textId="77777777" w:rsidR="005C433E" w:rsidRDefault="00F20F63">
      <w:pPr>
        <w:pStyle w:val="Prrafodelista"/>
        <w:numPr>
          <w:ilvl w:val="0"/>
          <w:numId w:val="4"/>
        </w:numPr>
      </w:pPr>
      <w:r w:rsidRPr="00F20F63">
        <w:rPr>
          <w:b/>
          <w:bCs/>
        </w:rPr>
        <w:t>Recepción en el Switch y Procesamiento</w:t>
      </w:r>
      <w:r>
        <w:rPr>
          <w:b/>
          <w:bCs/>
        </w:rPr>
        <w:t xml:space="preserve"> </w:t>
      </w:r>
      <w:r w:rsidR="007C1922" w:rsidRPr="00F20F63">
        <w:rPr>
          <w:b/>
          <w:bCs/>
        </w:rPr>
        <w:t>en el Switch</w:t>
      </w:r>
      <w:r w:rsidR="007C1922" w:rsidRPr="00F20F63">
        <w:t xml:space="preserve">: </w:t>
      </w:r>
      <w:r w:rsidRPr="00F20F63">
        <w:t xml:space="preserve">Al recibir la trama, </w:t>
      </w:r>
      <w:r>
        <w:t>e</w:t>
      </w:r>
      <w:r w:rsidR="007C1922" w:rsidRPr="00F20F63">
        <w:t>l switch</w:t>
      </w:r>
      <w:r>
        <w:t>,</w:t>
      </w:r>
      <w:r w:rsidR="007C1922" w:rsidRPr="00F20F63">
        <w:t xml:space="preserve"> que funciona en la capa de enlace, examina </w:t>
      </w:r>
      <w:r w:rsidRPr="00F20F63">
        <w:t>el campo VLAN (VID)</w:t>
      </w:r>
      <w:r>
        <w:t xml:space="preserve">, y lo </w:t>
      </w:r>
      <w:r w:rsidRPr="00F20F63">
        <w:t>utiliza para indexar la tabla de direcciones MAC</w:t>
      </w:r>
      <w:r w:rsidR="00430578">
        <w:t xml:space="preserve">, </w:t>
      </w:r>
      <w:r w:rsidR="00430578" w:rsidRPr="00430578">
        <w:t>que guarda la correspondencia entre dispositivos (MAC), puertos y VLAN.</w:t>
      </w:r>
      <w:r w:rsidR="00430578">
        <w:t xml:space="preserve"> </w:t>
      </w:r>
      <w:r w:rsidR="00430578" w:rsidRPr="00430578">
        <w:t>El switch compara el VID presente en la trama con las VLAN asociadas al puerto en que fue recibida.</w:t>
      </w:r>
    </w:p>
    <w:p w14:paraId="6C1F7FFF" w14:textId="77777777" w:rsidR="005C433E" w:rsidRDefault="00430578">
      <w:pPr>
        <w:pStyle w:val="Prrafodelista"/>
        <w:numPr>
          <w:ilvl w:val="1"/>
          <w:numId w:val="4"/>
        </w:numPr>
      </w:pPr>
      <w:r w:rsidRPr="005C433E">
        <w:rPr>
          <w:b/>
          <w:bCs/>
        </w:rPr>
        <w:lastRenderedPageBreak/>
        <w:t>Si el VID coincide</w:t>
      </w:r>
      <w:r w:rsidRPr="005C433E">
        <w:t>, el switch busca la dirección MAC de destino en su tabla para reenviar la trama exclusivamente a los puertos asociados a esa VLAN.</w:t>
      </w:r>
    </w:p>
    <w:p w14:paraId="4D0EC751" w14:textId="77777777" w:rsidR="005C433E" w:rsidRDefault="00430578">
      <w:pPr>
        <w:pStyle w:val="Prrafodelista"/>
        <w:numPr>
          <w:ilvl w:val="1"/>
          <w:numId w:val="4"/>
        </w:numPr>
      </w:pPr>
      <w:r w:rsidRPr="005C433E">
        <w:rPr>
          <w:b/>
          <w:bCs/>
        </w:rPr>
        <w:t>Si el VID no coincide</w:t>
      </w:r>
      <w:r w:rsidRPr="005C433E">
        <w:t xml:space="preserve"> (por ejemplo, si un puerto de acceso está configurado para la VLAN 10 y recibe una trama con VID 20 supongamos), el switch detecta que el tráfico no corresponde a la VLAN a la que pertenece el puerto. En este caso, la trama se descarta, ya que procesarla podría comprometer la segmentación y la seguridad de la red.</w:t>
      </w:r>
    </w:p>
    <w:p w14:paraId="55650645" w14:textId="77777777" w:rsidR="005C433E" w:rsidRDefault="007C1922">
      <w:pPr>
        <w:pStyle w:val="Prrafodelista"/>
        <w:numPr>
          <w:ilvl w:val="0"/>
          <w:numId w:val="4"/>
        </w:numPr>
      </w:pPr>
      <w:r w:rsidRPr="005C433E">
        <w:rPr>
          <w:b/>
          <w:bCs/>
        </w:rPr>
        <w:t>Recepción y Procesamiento:</w:t>
      </w:r>
      <w:r w:rsidRPr="005C433E">
        <w:t xml:space="preserve"> El dispositivo receptor, al identificar que la dirección MAC de destino coincide con la suya, extrae la información contenida en la trama y la procesa en niveles superiores del modelo OSI (por ejemplo, en la capa de red).</w:t>
      </w:r>
    </w:p>
    <w:p w14:paraId="7A1EEB8E" w14:textId="52BDC615" w:rsidR="00430578" w:rsidRPr="00430578" w:rsidRDefault="00430578">
      <w:pPr>
        <w:pStyle w:val="Prrafodelista"/>
        <w:numPr>
          <w:ilvl w:val="0"/>
          <w:numId w:val="4"/>
        </w:numPr>
      </w:pPr>
      <w:r w:rsidRPr="005C433E">
        <w:rPr>
          <w:b/>
          <w:bCs/>
        </w:rPr>
        <w:t>Enrutamiento en Caso de Tráfico Inter-VLAN</w:t>
      </w:r>
      <w:r>
        <w:t>: cuando se necesita comunicar dispositivos de diferentes VLANs, la interconexión se realiza mediante un proceso de enrutado (es decir, interviene el router), entonces, el tráfico se “</w:t>
      </w:r>
      <w:proofErr w:type="spellStart"/>
      <w:r>
        <w:t>desetiqueta</w:t>
      </w:r>
      <w:proofErr w:type="spellEnd"/>
      <w:r>
        <w:t>” en la interfaz correspondiente, se enruta y, si es necesario, se vuelve a etiquetar para el envío a la VLAN destino.</w:t>
      </w:r>
    </w:p>
    <w:p w14:paraId="7C28EF47" w14:textId="77777777" w:rsidR="00430578" w:rsidRPr="00430578" w:rsidRDefault="00430578" w:rsidP="00430578"/>
    <w:p w14:paraId="0116CD2B" w14:textId="0B421B1A" w:rsidR="007C1922" w:rsidRDefault="007C1922" w:rsidP="007C1922"/>
    <w:p w14:paraId="121A0518" w14:textId="137EED15" w:rsidR="007C1922" w:rsidRDefault="003B6FC5" w:rsidP="007E3B0F">
      <w:pPr>
        <w:pStyle w:val="Ttulo3"/>
      </w:pPr>
      <w:bookmarkStart w:id="10" w:name="_Toc195409952"/>
      <w:r w:rsidRPr="003B6FC5">
        <w:t>Identificación a Nivel de Enlace de Datos</w:t>
      </w:r>
      <w:bookmarkEnd w:id="10"/>
    </w:p>
    <w:p w14:paraId="11008C60" w14:textId="2696AAE7" w:rsidR="00430578" w:rsidRDefault="00430578" w:rsidP="007C1922">
      <w:r>
        <w:t>La comunicación entre dispositivos en una misma red se orquesta mediante tramas de Ethernet, donde la dirección MAC de cada dispositivo actúa como su identificador único en la capa de enlace. Esto permite que la información se transmita de manera efectiva y dirigida y asegura que cada dispositivo reciba solo lo que le corresponde.</w:t>
      </w:r>
    </w:p>
    <w:p w14:paraId="2E27768F" w14:textId="77777777" w:rsidR="00430578" w:rsidRDefault="00430578" w:rsidP="007C1922"/>
    <w:p w14:paraId="22F42D1A" w14:textId="4D71AE15" w:rsidR="003B6FC5" w:rsidRDefault="003B6FC5" w:rsidP="007C1922">
      <w:r w:rsidRPr="003B6FC5">
        <w:t>Cada dispositivo de red posee una dirección MAC única</w:t>
      </w:r>
      <w:r w:rsidR="00430578">
        <w:t>,</w:t>
      </w:r>
      <w:r w:rsidRPr="003B6FC5">
        <w:t xml:space="preserve"> asignada por el fabricante</w:t>
      </w:r>
      <w:r w:rsidR="00430578">
        <w:t>,</w:t>
      </w:r>
      <w:r w:rsidRPr="003B6FC5">
        <w:t xml:space="preserve"> y </w:t>
      </w:r>
      <w:r w:rsidR="00430578">
        <w:t xml:space="preserve">(se supone única) </w:t>
      </w:r>
      <w:r w:rsidRPr="003B6FC5">
        <w:t xml:space="preserve">grabada en </w:t>
      </w:r>
      <w:r w:rsidR="00430578">
        <w:t>el propio hardware</w:t>
      </w:r>
      <w:r w:rsidR="00430578">
        <w:rPr>
          <w:rStyle w:val="Refdenotaalpie"/>
        </w:rPr>
        <w:footnoteReference w:id="1"/>
      </w:r>
      <w:r w:rsidRPr="003B6FC5">
        <w:t>. Esta dirección</w:t>
      </w:r>
      <w:r w:rsidR="00430578">
        <w:t xml:space="preserve"> MAC</w:t>
      </w:r>
      <w:r w:rsidRPr="003B6FC5">
        <w:t xml:space="preserve"> consta de </w:t>
      </w:r>
      <w:r w:rsidR="00430578">
        <w:t xml:space="preserve">6 bytes (o </w:t>
      </w:r>
      <w:r w:rsidRPr="003B6FC5">
        <w:t>48 bits</w:t>
      </w:r>
      <w:r w:rsidR="00430578">
        <w:t>)</w:t>
      </w:r>
      <w:r w:rsidRPr="003B6FC5">
        <w:t xml:space="preserve">, </w:t>
      </w:r>
      <w:r w:rsidR="00E17139">
        <w:t>y posibilita:</w:t>
      </w:r>
    </w:p>
    <w:p w14:paraId="518EE24D" w14:textId="72F44F40" w:rsidR="00430578" w:rsidRDefault="00430578">
      <w:pPr>
        <w:pStyle w:val="Prrafodelista"/>
        <w:numPr>
          <w:ilvl w:val="0"/>
          <w:numId w:val="5"/>
        </w:numPr>
      </w:pPr>
      <w:r w:rsidRPr="00E17139">
        <w:rPr>
          <w:b/>
          <w:bCs/>
        </w:rPr>
        <w:t>Garantizar la Comunicación Directa</w:t>
      </w:r>
      <w:r>
        <w:t xml:space="preserve">: </w:t>
      </w:r>
      <w:r w:rsidR="00E17139">
        <w:t xml:space="preserve">es decir, </w:t>
      </w:r>
      <w:r>
        <w:t xml:space="preserve">que la información se dirija específicamente al dispositivo destinatario sin que otros nodos tengan que procesarla, </w:t>
      </w:r>
      <w:r w:rsidR="00E17139">
        <w:t xml:space="preserve">optimizando </w:t>
      </w:r>
      <w:r>
        <w:t>el uso del ancho de banda y mejora</w:t>
      </w:r>
      <w:r w:rsidR="00E17139">
        <w:t>ndo</w:t>
      </w:r>
      <w:r>
        <w:t xml:space="preserve"> la seguridad.</w:t>
      </w:r>
    </w:p>
    <w:p w14:paraId="384D0902" w14:textId="37C077D4" w:rsidR="00430578" w:rsidRDefault="00430578">
      <w:pPr>
        <w:pStyle w:val="Prrafodelista"/>
        <w:numPr>
          <w:ilvl w:val="0"/>
          <w:numId w:val="5"/>
        </w:numPr>
      </w:pPr>
      <w:r w:rsidRPr="00E17139">
        <w:rPr>
          <w:b/>
          <w:bCs/>
        </w:rPr>
        <w:t>Administrar el Tráfico en el Switch</w:t>
      </w:r>
      <w:r>
        <w:t xml:space="preserve">: </w:t>
      </w:r>
      <w:r w:rsidR="00E17139">
        <w:t xml:space="preserve">ya que una de las tareas de los </w:t>
      </w:r>
      <w:r>
        <w:t xml:space="preserve">switches </w:t>
      </w:r>
      <w:r w:rsidR="00E17139">
        <w:t xml:space="preserve">es aprender las </w:t>
      </w:r>
      <w:r>
        <w:t>direcci</w:t>
      </w:r>
      <w:r w:rsidR="00E17139">
        <w:t>ones</w:t>
      </w:r>
      <w:r>
        <w:t xml:space="preserve"> MAC </w:t>
      </w:r>
      <w:r w:rsidR="00E17139">
        <w:t xml:space="preserve">de los dispositivos que tienen conectados, para así </w:t>
      </w:r>
      <w:r>
        <w:t>construir la tabla de direcciones. Esto les ayuda a enviar tramas de forma selectiva a través de la red, evitando colisiones y reduciendo el tráfico innecesario.</w:t>
      </w:r>
    </w:p>
    <w:p w14:paraId="7E5F6079" w14:textId="77777777" w:rsidR="00430578" w:rsidRDefault="00430578" w:rsidP="00430578"/>
    <w:p w14:paraId="0376805B" w14:textId="77777777" w:rsidR="00394E6F" w:rsidRDefault="00394E6F" w:rsidP="00430578"/>
    <w:p w14:paraId="10A51B95" w14:textId="77777777" w:rsidR="00394E6F" w:rsidRDefault="00394E6F">
      <w:pPr>
        <w:spacing w:after="200" w:line="360" w:lineRule="auto"/>
        <w:rPr>
          <w:rFonts w:eastAsiaTheme="majorEastAsia" w:cstheme="majorBidi"/>
          <w:b/>
          <w:bCs/>
          <w:sz w:val="24"/>
          <w:szCs w:val="26"/>
        </w:rPr>
      </w:pPr>
      <w:r>
        <w:br w:type="page"/>
      </w:r>
    </w:p>
    <w:p w14:paraId="667DFF29" w14:textId="7426D422" w:rsidR="00430578" w:rsidRDefault="00394E6F" w:rsidP="00394E6F">
      <w:pPr>
        <w:pStyle w:val="Ttulo1"/>
      </w:pPr>
      <w:bookmarkStart w:id="11" w:name="_Toc195409953"/>
      <w:r>
        <w:lastRenderedPageBreak/>
        <w:t>Anexos</w:t>
      </w:r>
      <w:bookmarkEnd w:id="11"/>
    </w:p>
    <w:p w14:paraId="63F56934" w14:textId="77777777" w:rsidR="00394E6F" w:rsidRDefault="00394E6F">
      <w:pPr>
        <w:pStyle w:val="Ttulo2"/>
        <w:numPr>
          <w:ilvl w:val="0"/>
          <w:numId w:val="6"/>
        </w:numPr>
      </w:pPr>
      <w:bookmarkStart w:id="12" w:name="_Toc195409954"/>
      <w:r>
        <w:t>Archivo de CISCO Packet Tracer</w:t>
      </w:r>
      <w:bookmarkEnd w:id="12"/>
    </w:p>
    <w:p w14:paraId="67AA6EB0" w14:textId="1F02F348" w:rsidR="001D491E" w:rsidRPr="001D491E" w:rsidRDefault="001D491E" w:rsidP="00394E6F">
      <w:pPr>
        <w:pStyle w:val="Prrafodelista"/>
        <w:rPr>
          <w:lang w:val="en-US"/>
        </w:rPr>
      </w:pPr>
      <w:r w:rsidRPr="001D491E">
        <w:rPr>
          <w:lang w:val="en-US"/>
        </w:rPr>
        <w:t xml:space="preserve">Enlace: </w:t>
      </w:r>
      <w:hyperlink r:id="rId15" w:history="1">
        <w:r w:rsidRPr="001D491E">
          <w:rPr>
            <w:rStyle w:val="Hipervnculo"/>
            <w:lang w:val="en-US"/>
          </w:rPr>
          <w:t>https://nube.hmu.com.ar/index.php/s/tXee2GjJCqTiPyw</w:t>
        </w:r>
      </w:hyperlink>
    </w:p>
    <w:p w14:paraId="01589D6F" w14:textId="39B38E02" w:rsidR="00394E6F" w:rsidRDefault="00394E6F" w:rsidP="00394E6F">
      <w:pPr>
        <w:pStyle w:val="Prrafodelista"/>
      </w:pPr>
      <w:r>
        <w:t>Nota</w:t>
      </w:r>
      <w:r w:rsidR="001D491E">
        <w:t xml:space="preserve"> 1</w:t>
      </w:r>
      <w:r>
        <w:t>: en la actividad se especifican switches giga ethernet de 32 puertos, pero dado que el emulador no contiene switches de esa cantidad de puertos, se utilizaron switches de 10 puertos (8 RJ45 giga ethernet + 2 FO MM giga ethernet). Este cambio se debe a limitaciones en el software de CISCO.</w:t>
      </w:r>
    </w:p>
    <w:p w14:paraId="44E60616" w14:textId="1D10BA2B" w:rsidR="001D491E" w:rsidRDefault="001D491E" w:rsidP="00394E6F">
      <w:pPr>
        <w:pStyle w:val="Prrafodelista"/>
      </w:pPr>
    </w:p>
    <w:p w14:paraId="26398479" w14:textId="77777777" w:rsidR="00394E6F" w:rsidRDefault="00394E6F" w:rsidP="00430578"/>
    <w:p w14:paraId="2289FC57" w14:textId="77777777" w:rsidR="00DB01C0" w:rsidRPr="007C1922" w:rsidRDefault="00DB01C0" w:rsidP="00430578"/>
    <w:sectPr w:rsidR="00DB01C0" w:rsidRPr="007C1922" w:rsidSect="00463CD3">
      <w:footerReference w:type="default" r:id="rId16"/>
      <w:pgSz w:w="11906" w:h="16838" w:code="9"/>
      <w:pgMar w:top="2127" w:right="1247" w:bottom="1701" w:left="1814" w:header="709" w:footer="709"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9B8199" w14:textId="77777777" w:rsidR="00B85415" w:rsidRDefault="00B85415">
      <w:r>
        <w:separator/>
      </w:r>
    </w:p>
  </w:endnote>
  <w:endnote w:type="continuationSeparator" w:id="0">
    <w:p w14:paraId="0E498870" w14:textId="77777777" w:rsidR="00B85415" w:rsidRDefault="00B854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55F5F2" w14:textId="77777777" w:rsidR="00EB666B" w:rsidRPr="006E2A52" w:rsidRDefault="005A0631" w:rsidP="00EB666B">
    <w:pPr>
      <w:pStyle w:val="Piedepgina"/>
    </w:pPr>
    <w:r>
      <w:rPr>
        <w:noProof/>
      </w:rPr>
      <mc:AlternateContent>
        <mc:Choice Requires="wps">
          <w:drawing>
            <wp:anchor distT="0" distB="0" distL="114300" distR="114300" simplePos="0" relativeHeight="251675648" behindDoc="0" locked="0" layoutInCell="1" allowOverlap="1" wp14:anchorId="0EECD79B" wp14:editId="2F1812E7">
              <wp:simplePos x="0" y="0"/>
              <wp:positionH relativeFrom="column">
                <wp:posOffset>-519975</wp:posOffset>
              </wp:positionH>
              <wp:positionV relativeFrom="paragraph">
                <wp:posOffset>175260</wp:posOffset>
              </wp:positionV>
              <wp:extent cx="4953000" cy="600075"/>
              <wp:effectExtent l="0" t="0" r="0" b="0"/>
              <wp:wrapNone/>
              <wp:docPr id="2070672682" name="Cuadro de texto 2070672682"/>
              <wp:cNvGraphicFramePr/>
              <a:graphic xmlns:a="http://schemas.openxmlformats.org/drawingml/2006/main">
                <a:graphicData uri="http://schemas.microsoft.com/office/word/2010/wordprocessingShape">
                  <wps:wsp>
                    <wps:cNvSpPr txBox="1"/>
                    <wps:spPr>
                      <a:xfrm>
                        <a:off x="0" y="0"/>
                        <a:ext cx="4953000" cy="600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590177" w14:textId="37A72F6D" w:rsidR="00EB666B" w:rsidRDefault="00EB666B" w:rsidP="00EB666B">
                          <w:pPr>
                            <w:rPr>
                              <w:color w:val="FFFFFF" w:themeColor="background1"/>
                            </w:rPr>
                          </w:pPr>
                          <w:r>
                            <w:rPr>
                              <w:color w:val="FFFFFF" w:themeColor="background1"/>
                            </w:rPr>
                            <w:t>Versión: 1.0.0.</w:t>
                          </w:r>
                          <w:r w:rsidR="001628E8">
                            <w:rPr>
                              <w:color w:val="FFFFFF" w:themeColor="background1"/>
                            </w:rPr>
                            <w:t>1</w:t>
                          </w:r>
                        </w:p>
                        <w:p w14:paraId="0699F645" w14:textId="77777777" w:rsidR="00EB666B" w:rsidRDefault="00EB666B" w:rsidP="00EB666B">
                          <w:pPr>
                            <w:rPr>
                              <w:color w:val="FFFFFF" w:themeColor="background1"/>
                            </w:rPr>
                          </w:pPr>
                          <w:r w:rsidRPr="007668C5">
                            <w:rPr>
                              <w:color w:val="FFFFFF" w:themeColor="background1"/>
                            </w:rPr>
                            <w:t xml:space="preserve">Pablo Alejandro </w:t>
                          </w:r>
                          <w:r w:rsidR="002F298B">
                            <w:rPr>
                              <w:color w:val="FFFFFF" w:themeColor="background1"/>
                            </w:rPr>
                            <w:t>Hamann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ECD79B" id="_x0000_t202" coordsize="21600,21600" o:spt="202" path="m,l,21600r21600,l21600,xe">
              <v:stroke joinstyle="miter"/>
              <v:path gradientshapeok="t" o:connecttype="rect"/>
            </v:shapetype>
            <v:shape id="Cuadro de texto 2070672682" o:spid="_x0000_s1030" type="#_x0000_t202" style="position:absolute;left:0;text-align:left;margin-left:-40.95pt;margin-top:13.8pt;width:390pt;height:47.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" filled="f" stroked="f" strokeweight=".5pt">
              <v:textbox>
                <w:txbxContent>
                  <w:p w14:paraId="19590177" w14:textId="37A72F6D" w:rsidR="00EB666B" w:rsidRDefault="00EB666B" w:rsidP="00EB666B">
                    <w:pPr>
                      <w:rPr>
                        <w:color w:val="FFFFFF" w:themeColor="background1"/>
                      </w:rPr>
                    </w:pPr>
                    <w:r>
                      <w:rPr>
                        <w:color w:val="FFFFFF" w:themeColor="background1"/>
                      </w:rPr>
                      <w:t>Versión: 1.0.0.</w:t>
                    </w:r>
                    <w:r w:rsidR="001628E8">
                      <w:rPr>
                        <w:color w:val="FFFFFF" w:themeColor="background1"/>
                      </w:rPr>
                      <w:t>1</w:t>
                    </w:r>
                  </w:p>
                  <w:p w14:paraId="0699F645" w14:textId="77777777" w:rsidR="00EB666B" w:rsidRDefault="00EB666B" w:rsidP="00EB666B">
                    <w:pPr>
                      <w:rPr>
                        <w:color w:val="FFFFFF" w:themeColor="background1"/>
                      </w:rPr>
                    </w:pPr>
                    <w:r w:rsidRPr="007668C5">
                      <w:rPr>
                        <w:color w:val="FFFFFF" w:themeColor="background1"/>
                      </w:rPr>
                      <w:t xml:space="preserve">Pablo Alejandro </w:t>
                    </w:r>
                    <w:r w:rsidR="002F298B">
                      <w:rPr>
                        <w:color w:val="FFFFFF" w:themeColor="background1"/>
                      </w:rPr>
                      <w:t>Hamann</w:t>
                    </w:r>
                  </w:p>
                </w:txbxContent>
              </v:textbox>
            </v:shape>
          </w:pict>
        </mc:Fallback>
      </mc:AlternateContent>
    </w:r>
    <w:r w:rsidR="00EB666B">
      <w:rPr>
        <w:noProof/>
      </w:rPr>
      <mc:AlternateContent>
        <mc:Choice Requires="wps">
          <w:drawing>
            <wp:anchor distT="0" distB="0" distL="114300" distR="114300" simplePos="0" relativeHeight="251673600" behindDoc="0" locked="0" layoutInCell="1" hidden="0" allowOverlap="1" wp14:anchorId="4999E73B" wp14:editId="3048AEEE">
              <wp:simplePos x="0" y="0"/>
              <wp:positionH relativeFrom="page">
                <wp:align>left</wp:align>
              </wp:positionH>
              <wp:positionV relativeFrom="paragraph">
                <wp:posOffset>-16460</wp:posOffset>
              </wp:positionV>
              <wp:extent cx="7848600" cy="800100"/>
              <wp:effectExtent l="0" t="0" r="0" b="0"/>
              <wp:wrapNone/>
              <wp:docPr id="943018919" name="Rectángulo 943018919"/>
              <wp:cNvGraphicFramePr/>
              <a:graphic xmlns:a="http://schemas.openxmlformats.org/drawingml/2006/main">
                <a:graphicData uri="http://schemas.microsoft.com/office/word/2010/wordprocessingShape">
                  <wps:wsp>
                    <wps:cNvSpPr/>
                    <wps:spPr>
                      <a:xfrm>
                        <a:off x="0" y="0"/>
                        <a:ext cx="7848600" cy="800100"/>
                      </a:xfrm>
                      <a:prstGeom prst="rect">
                        <a:avLst/>
                      </a:prstGeom>
                      <a:solidFill>
                        <a:srgbClr val="006C5B"/>
                      </a:solidFill>
                      <a:ln>
                        <a:noFill/>
                      </a:ln>
                    </wps:spPr>
                    <wps:txbx>
                      <w:txbxContent>
                        <w:p w14:paraId="4114F2D3" w14:textId="77777777" w:rsidR="00EB666B" w:rsidRDefault="00EB666B" w:rsidP="00EB666B">
                          <w:pPr>
                            <w:textDirection w:val="btLr"/>
                          </w:pP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rect w14:anchorId="4999E73B" id="Rectángulo 943018919" o:spid="_x0000_s1031" style="position:absolute;left:0;text-align:left;margin-left:0;margin-top:-1.3pt;width:618pt;height:63pt;z-index:251673600;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" fillcolor="#006c5b" stroked="f">
              <v:textbox inset="2.53958mm,2.53958mm,2.53958mm,2.53958mm">
                <w:txbxContent>
                  <w:p w14:paraId="4114F2D3" w14:textId="77777777" w:rsidR="00EB666B" w:rsidRDefault="00EB666B" w:rsidP="00EB666B">
                    <w:pPr>
                      <w:textDirection w:val="btLr"/>
                    </w:pPr>
                  </w:p>
                </w:txbxContent>
              </v:textbox>
              <w10:wrap anchorx="page"/>
            </v:rect>
          </w:pict>
        </mc:Fallback>
      </mc:AlternateContent>
    </w:r>
  </w:p>
  <w:p w14:paraId="62C91396" w14:textId="77777777" w:rsidR="000660E2" w:rsidRPr="00EB666B" w:rsidRDefault="00EB666B" w:rsidP="00EB666B">
    <w:pPr>
      <w:pStyle w:val="Piedepgina"/>
    </w:pPr>
    <w:r>
      <w:rPr>
        <w:noProof/>
      </w:rPr>
      <mc:AlternateContent>
        <mc:Choice Requires="wps">
          <w:drawing>
            <wp:anchor distT="0" distB="0" distL="114300" distR="114300" simplePos="0" relativeHeight="251674624" behindDoc="0" locked="0" layoutInCell="1" allowOverlap="1" wp14:anchorId="6F6BBAE6" wp14:editId="12EDEC9D">
              <wp:simplePos x="0" y="0"/>
              <wp:positionH relativeFrom="rightMargin">
                <wp:align>left</wp:align>
              </wp:positionH>
              <wp:positionV relativeFrom="paragraph">
                <wp:posOffset>71120</wp:posOffset>
              </wp:positionV>
              <wp:extent cx="800100" cy="352425"/>
              <wp:effectExtent l="0" t="0" r="0" b="0"/>
              <wp:wrapNone/>
              <wp:docPr id="204786773" name="Cuadro de texto 204786773"/>
              <wp:cNvGraphicFramePr/>
              <a:graphic xmlns:a="http://schemas.openxmlformats.org/drawingml/2006/main">
                <a:graphicData uri="http://schemas.microsoft.com/office/word/2010/wordprocessingShape">
                  <wps:wsp>
                    <wps:cNvSpPr txBox="1"/>
                    <wps:spPr>
                      <a:xfrm>
                        <a:off x="0" y="0"/>
                        <a:ext cx="800100" cy="352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5E9704" w14:textId="77777777" w:rsidR="00EB666B" w:rsidRPr="006E2A52" w:rsidRDefault="00EB666B" w:rsidP="00EB666B">
                          <w:pPr>
                            <w:rPr>
                              <w:color w:val="FFFFFF" w:themeColor="background1"/>
                            </w:rPr>
                          </w:pPr>
                          <w:r w:rsidRPr="006E2A52">
                            <w:rPr>
                              <w:color w:val="FFFFFF" w:themeColor="background1"/>
                            </w:rPr>
                            <w:t>Página</w:t>
                          </w:r>
                          <w:r>
                            <w:rPr>
                              <w:color w:val="FFFFFF" w:themeColor="background1"/>
                            </w:rPr>
                            <w:t xml:space="preserve"> </w:t>
                          </w:r>
                          <w:r>
                            <w:rPr>
                              <w:color w:val="FFFFFF" w:themeColor="background1"/>
                            </w:rPr>
                            <w:fldChar w:fldCharType="begin"/>
                          </w:r>
                          <w:r>
                            <w:rPr>
                              <w:color w:val="FFFFFF" w:themeColor="background1"/>
                            </w:rPr>
                            <w:instrText xml:space="preserve"> PAGE  \* roman  \* MERGEFORMAT </w:instrText>
                          </w:r>
                          <w:r>
                            <w:rPr>
                              <w:color w:val="FFFFFF" w:themeColor="background1"/>
                            </w:rPr>
                            <w:fldChar w:fldCharType="separate"/>
                          </w:r>
                          <w:r>
                            <w:rPr>
                              <w:noProof/>
                              <w:color w:val="FFFFFF" w:themeColor="background1"/>
                            </w:rPr>
                            <w:t>iii</w:t>
                          </w:r>
                          <w:r>
                            <w:rPr>
                              <w:color w:val="FFFFFF" w:themeColor="background1"/>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6BBAE6" id="Cuadro de texto 204786773" o:spid="_x0000_s1032" type="#_x0000_t202" style="position:absolute;left:0;text-align:left;margin-left:0;margin-top:5.6pt;width:63pt;height:27.75pt;z-index:251674624;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" filled="f" stroked="f" strokeweight=".5pt">
              <v:textbox>
                <w:txbxContent>
                  <w:p w14:paraId="315E9704" w14:textId="77777777" w:rsidR="00EB666B" w:rsidRPr="006E2A52" w:rsidRDefault="00EB666B" w:rsidP="00EB666B">
                    <w:pPr>
                      <w:rPr>
                        <w:color w:val="FFFFFF" w:themeColor="background1"/>
                      </w:rPr>
                    </w:pPr>
                    <w:r w:rsidRPr="006E2A52">
                      <w:rPr>
                        <w:color w:val="FFFFFF" w:themeColor="background1"/>
                      </w:rPr>
                      <w:t>Página</w:t>
                    </w:r>
                    <w:r>
                      <w:rPr>
                        <w:color w:val="FFFFFF" w:themeColor="background1"/>
                      </w:rPr>
                      <w:t xml:space="preserve"> </w:t>
                    </w:r>
                    <w:r>
                      <w:rPr>
                        <w:color w:val="FFFFFF" w:themeColor="background1"/>
                      </w:rPr>
                      <w:fldChar w:fldCharType="begin"/>
                    </w:r>
                    <w:r>
                      <w:rPr>
                        <w:color w:val="FFFFFF" w:themeColor="background1"/>
                      </w:rPr>
                      <w:instrText xml:space="preserve"> PAGE  \* roman  \* MERGEFORMAT </w:instrText>
                    </w:r>
                    <w:r>
                      <w:rPr>
                        <w:color w:val="FFFFFF" w:themeColor="background1"/>
                      </w:rPr>
                      <w:fldChar w:fldCharType="separate"/>
                    </w:r>
                    <w:r>
                      <w:rPr>
                        <w:noProof/>
                        <w:color w:val="FFFFFF" w:themeColor="background1"/>
                      </w:rPr>
                      <w:t>iii</w:t>
                    </w:r>
                    <w:r>
                      <w:rPr>
                        <w:color w:val="FFFFFF" w:themeColor="background1"/>
                      </w:rPr>
                      <w:fldChar w:fldCharType="end"/>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758DB3" w14:textId="77777777" w:rsidR="00EB666B" w:rsidRPr="006E2A52" w:rsidRDefault="00EB666B" w:rsidP="00EB666B">
    <w:pPr>
      <w:pStyle w:val="Piedepgina"/>
    </w:pPr>
    <w:r>
      <w:rPr>
        <w:noProof/>
      </w:rPr>
      <mc:AlternateContent>
        <mc:Choice Requires="wps">
          <w:drawing>
            <wp:anchor distT="0" distB="0" distL="114300" distR="114300" simplePos="0" relativeHeight="251671552" behindDoc="0" locked="0" layoutInCell="1" allowOverlap="1" wp14:anchorId="4C9AFB9B" wp14:editId="70B34877">
              <wp:simplePos x="0" y="0"/>
              <wp:positionH relativeFrom="column">
                <wp:posOffset>-444619</wp:posOffset>
              </wp:positionH>
              <wp:positionV relativeFrom="paragraph">
                <wp:posOffset>158405</wp:posOffset>
              </wp:positionV>
              <wp:extent cx="4953000" cy="600075"/>
              <wp:effectExtent l="0" t="0" r="0" b="0"/>
              <wp:wrapNone/>
              <wp:docPr id="23" name="Cuadro de texto 23"/>
              <wp:cNvGraphicFramePr/>
              <a:graphic xmlns:a="http://schemas.openxmlformats.org/drawingml/2006/main">
                <a:graphicData uri="http://schemas.microsoft.com/office/word/2010/wordprocessingShape">
                  <wps:wsp>
                    <wps:cNvSpPr txBox="1"/>
                    <wps:spPr>
                      <a:xfrm>
                        <a:off x="0" y="0"/>
                        <a:ext cx="4953000" cy="600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70690F" w14:textId="663BE66A" w:rsidR="00EB666B" w:rsidRDefault="00EB666B" w:rsidP="00EB666B">
                          <w:pPr>
                            <w:rPr>
                              <w:color w:val="FFFFFF" w:themeColor="background1"/>
                            </w:rPr>
                          </w:pPr>
                          <w:r>
                            <w:rPr>
                              <w:color w:val="FFFFFF" w:themeColor="background1"/>
                            </w:rPr>
                            <w:t>Versión: 1.0.0.</w:t>
                          </w:r>
                          <w:r w:rsidR="001628E8">
                            <w:rPr>
                              <w:color w:val="FFFFFF" w:themeColor="background1"/>
                            </w:rPr>
                            <w:t>1</w:t>
                          </w:r>
                        </w:p>
                        <w:p w14:paraId="067B2843" w14:textId="04959DA8" w:rsidR="00EB666B" w:rsidRDefault="00EB666B" w:rsidP="00EB666B">
                          <w:pPr>
                            <w:rPr>
                              <w:color w:val="FFFFFF" w:themeColor="background1"/>
                            </w:rPr>
                          </w:pPr>
                          <w:r w:rsidRPr="007668C5">
                            <w:rPr>
                              <w:color w:val="FFFFFF" w:themeColor="background1"/>
                            </w:rPr>
                            <w:t xml:space="preserve">Pablo Alejandro </w:t>
                          </w:r>
                          <w:r w:rsidR="00955D31">
                            <w:rPr>
                              <w:color w:val="FFFFFF" w:themeColor="background1"/>
                            </w:rPr>
                            <w:t>Hamann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9AFB9B" id="_x0000_t202" coordsize="21600,21600" o:spt="202" path="m,l,21600r21600,l21600,xe">
              <v:stroke joinstyle="miter"/>
              <v:path gradientshapeok="t" o:connecttype="rect"/>
            </v:shapetype>
            <v:shape id="Cuadro de texto 23" o:spid="_x0000_s1033" type="#_x0000_t202" style="position:absolute;left:0;text-align:left;margin-left:-35pt;margin-top:12.45pt;width:390pt;height:47.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" filled="f" stroked="f" strokeweight=".5pt">
              <v:textbox>
                <w:txbxContent>
                  <w:p w14:paraId="2F70690F" w14:textId="663BE66A" w:rsidR="00EB666B" w:rsidRDefault="00EB666B" w:rsidP="00EB666B">
                    <w:pPr>
                      <w:rPr>
                        <w:color w:val="FFFFFF" w:themeColor="background1"/>
                      </w:rPr>
                    </w:pPr>
                    <w:r>
                      <w:rPr>
                        <w:color w:val="FFFFFF" w:themeColor="background1"/>
                      </w:rPr>
                      <w:t>Versión: 1.0.0.</w:t>
                    </w:r>
                    <w:r w:rsidR="001628E8">
                      <w:rPr>
                        <w:color w:val="FFFFFF" w:themeColor="background1"/>
                      </w:rPr>
                      <w:t>1</w:t>
                    </w:r>
                  </w:p>
                  <w:p w14:paraId="067B2843" w14:textId="04959DA8" w:rsidR="00EB666B" w:rsidRDefault="00EB666B" w:rsidP="00EB666B">
                    <w:pPr>
                      <w:rPr>
                        <w:color w:val="FFFFFF" w:themeColor="background1"/>
                      </w:rPr>
                    </w:pPr>
                    <w:r w:rsidRPr="007668C5">
                      <w:rPr>
                        <w:color w:val="FFFFFF" w:themeColor="background1"/>
                      </w:rPr>
                      <w:t xml:space="preserve">Pablo Alejandro </w:t>
                    </w:r>
                    <w:r w:rsidR="00955D31">
                      <w:rPr>
                        <w:color w:val="FFFFFF" w:themeColor="background1"/>
                      </w:rPr>
                      <w:t>Hamann</w:t>
                    </w:r>
                  </w:p>
                </w:txbxContent>
              </v:textbox>
            </v:shape>
          </w:pict>
        </mc:Fallback>
      </mc:AlternateContent>
    </w:r>
    <w:r>
      <w:rPr>
        <w:noProof/>
      </w:rPr>
      <mc:AlternateContent>
        <mc:Choice Requires="wps">
          <w:drawing>
            <wp:anchor distT="0" distB="0" distL="114300" distR="114300" simplePos="0" relativeHeight="251669504" behindDoc="0" locked="0" layoutInCell="1" hidden="0" allowOverlap="1" wp14:anchorId="28EFF14C" wp14:editId="1808B206">
              <wp:simplePos x="0" y="0"/>
              <wp:positionH relativeFrom="page">
                <wp:align>left</wp:align>
              </wp:positionH>
              <wp:positionV relativeFrom="paragraph">
                <wp:posOffset>-16112</wp:posOffset>
              </wp:positionV>
              <wp:extent cx="7848600" cy="800100"/>
              <wp:effectExtent l="0" t="0" r="0" b="0"/>
              <wp:wrapNone/>
              <wp:docPr id="17" name="Rectángulo 17"/>
              <wp:cNvGraphicFramePr/>
              <a:graphic xmlns:a="http://schemas.openxmlformats.org/drawingml/2006/main">
                <a:graphicData uri="http://schemas.microsoft.com/office/word/2010/wordprocessingShape">
                  <wps:wsp>
                    <wps:cNvSpPr/>
                    <wps:spPr>
                      <a:xfrm>
                        <a:off x="0" y="0"/>
                        <a:ext cx="7848600" cy="800100"/>
                      </a:xfrm>
                      <a:prstGeom prst="rect">
                        <a:avLst/>
                      </a:prstGeom>
                      <a:solidFill>
                        <a:srgbClr val="006C5B"/>
                      </a:solidFill>
                      <a:ln>
                        <a:noFill/>
                      </a:ln>
                    </wps:spPr>
                    <wps:txbx>
                      <w:txbxContent>
                        <w:p w14:paraId="2FED7B1F" w14:textId="77777777" w:rsidR="00EB666B" w:rsidRDefault="00EB666B" w:rsidP="00EB666B">
                          <w:pPr>
                            <w:textDirection w:val="btLr"/>
                          </w:pP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rect w14:anchorId="28EFF14C" id="Rectángulo 17" o:spid="_x0000_s1034" style="position:absolute;left:0;text-align:left;margin-left:0;margin-top:-1.25pt;width:618pt;height:63pt;z-index:251669504;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" fillcolor="#006c5b" stroked="f">
              <v:textbox inset="2.53958mm,2.53958mm,2.53958mm,2.53958mm">
                <w:txbxContent>
                  <w:p w14:paraId="2FED7B1F" w14:textId="77777777" w:rsidR="00EB666B" w:rsidRDefault="00EB666B" w:rsidP="00EB666B">
                    <w:pPr>
                      <w:textDirection w:val="btLr"/>
                    </w:pPr>
                  </w:p>
                </w:txbxContent>
              </v:textbox>
              <w10:wrap anchorx="page"/>
            </v:rect>
          </w:pict>
        </mc:Fallback>
      </mc:AlternateContent>
    </w:r>
  </w:p>
  <w:p w14:paraId="5DC9EF28" w14:textId="77777777" w:rsidR="00EB666B" w:rsidRPr="00EB666B" w:rsidRDefault="005A0631" w:rsidP="00EB666B">
    <w:pPr>
      <w:pStyle w:val="Piedepgina"/>
    </w:pPr>
    <w:r>
      <w:rPr>
        <w:noProof/>
      </w:rPr>
      <mc:AlternateContent>
        <mc:Choice Requires="wps">
          <w:drawing>
            <wp:anchor distT="0" distB="0" distL="114300" distR="114300" simplePos="0" relativeHeight="251670528" behindDoc="0" locked="0" layoutInCell="1" allowOverlap="1" wp14:anchorId="20A2599D" wp14:editId="0F548FD0">
              <wp:simplePos x="0" y="0"/>
              <wp:positionH relativeFrom="rightMargin">
                <wp:align>left</wp:align>
              </wp:positionH>
              <wp:positionV relativeFrom="paragraph">
                <wp:posOffset>51435</wp:posOffset>
              </wp:positionV>
              <wp:extent cx="800100" cy="352425"/>
              <wp:effectExtent l="0" t="0" r="0" b="0"/>
              <wp:wrapNone/>
              <wp:docPr id="19" name="Cuadro de texto 19"/>
              <wp:cNvGraphicFramePr/>
              <a:graphic xmlns:a="http://schemas.openxmlformats.org/drawingml/2006/main">
                <a:graphicData uri="http://schemas.microsoft.com/office/word/2010/wordprocessingShape">
                  <wps:wsp>
                    <wps:cNvSpPr txBox="1"/>
                    <wps:spPr>
                      <a:xfrm>
                        <a:off x="0" y="0"/>
                        <a:ext cx="800100" cy="352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8A98A1" w14:textId="77777777" w:rsidR="00EB666B" w:rsidRPr="006E2A52" w:rsidRDefault="00EB666B" w:rsidP="00EB666B">
                          <w:pPr>
                            <w:rPr>
                              <w:color w:val="FFFFFF" w:themeColor="background1"/>
                            </w:rPr>
                          </w:pPr>
                          <w:r w:rsidRPr="006E2A52">
                            <w:rPr>
                              <w:color w:val="FFFFFF" w:themeColor="background1"/>
                            </w:rPr>
                            <w:t>Página</w:t>
                          </w:r>
                          <w:r>
                            <w:rPr>
                              <w:color w:val="FFFFFF" w:themeColor="background1"/>
                            </w:rPr>
                            <w:t xml:space="preserve"> </w:t>
                          </w:r>
                          <w:r w:rsidRPr="006E2A52">
                            <w:rPr>
                              <w:color w:val="FFFFFF" w:themeColor="background1"/>
                            </w:rPr>
                            <w:fldChar w:fldCharType="begin"/>
                          </w:r>
                          <w:r w:rsidRPr="006E2A52">
                            <w:rPr>
                              <w:color w:val="FFFFFF" w:themeColor="background1"/>
                            </w:rPr>
                            <w:instrText>PAGE   \* MERGEFORMAT</w:instrText>
                          </w:r>
                          <w:r w:rsidRPr="006E2A52">
                            <w:rPr>
                              <w:color w:val="FFFFFF" w:themeColor="background1"/>
                            </w:rPr>
                            <w:fldChar w:fldCharType="separate"/>
                          </w:r>
                          <w:r w:rsidRPr="003B150D">
                            <w:rPr>
                              <w:noProof/>
                              <w:color w:val="FFFFFF" w:themeColor="background1"/>
                              <w:lang w:val="es-ES"/>
                            </w:rPr>
                            <w:t>15</w:t>
                          </w:r>
                          <w:r w:rsidRPr="006E2A52">
                            <w:rPr>
                              <w:color w:val="FFFFFF" w:themeColor="background1"/>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A2599D" id="Cuadro de texto 19" o:spid="_x0000_s1035" type="#_x0000_t202" style="position:absolute;left:0;text-align:left;margin-left:0;margin-top:4.05pt;width:63pt;height:27.75pt;z-index:251670528;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" filled="f" stroked="f" strokeweight=".5pt">
              <v:textbox>
                <w:txbxContent>
                  <w:p w14:paraId="428A98A1" w14:textId="77777777" w:rsidR="00EB666B" w:rsidRPr="006E2A52" w:rsidRDefault="00EB666B" w:rsidP="00EB666B">
                    <w:pPr>
                      <w:rPr>
                        <w:color w:val="FFFFFF" w:themeColor="background1"/>
                      </w:rPr>
                    </w:pPr>
                    <w:r w:rsidRPr="006E2A52">
                      <w:rPr>
                        <w:color w:val="FFFFFF" w:themeColor="background1"/>
                      </w:rPr>
                      <w:t>Página</w:t>
                    </w:r>
                    <w:r>
                      <w:rPr>
                        <w:color w:val="FFFFFF" w:themeColor="background1"/>
                      </w:rPr>
                      <w:t xml:space="preserve"> </w:t>
                    </w:r>
                    <w:r w:rsidRPr="006E2A52">
                      <w:rPr>
                        <w:color w:val="FFFFFF" w:themeColor="background1"/>
                      </w:rPr>
                      <w:fldChar w:fldCharType="begin"/>
                    </w:r>
                    <w:r w:rsidRPr="006E2A52">
                      <w:rPr>
                        <w:color w:val="FFFFFF" w:themeColor="background1"/>
                      </w:rPr>
                      <w:instrText>PAGE   \* MERGEFORMAT</w:instrText>
                    </w:r>
                    <w:r w:rsidRPr="006E2A52">
                      <w:rPr>
                        <w:color w:val="FFFFFF" w:themeColor="background1"/>
                      </w:rPr>
                      <w:fldChar w:fldCharType="separate"/>
                    </w:r>
                    <w:r w:rsidRPr="003B150D">
                      <w:rPr>
                        <w:noProof/>
                        <w:color w:val="FFFFFF" w:themeColor="background1"/>
                        <w:lang w:val="es-ES"/>
                      </w:rPr>
                      <w:t>15</w:t>
                    </w:r>
                    <w:r w:rsidRPr="006E2A52">
                      <w:rPr>
                        <w:color w:val="FFFFFF" w:themeColor="background1"/>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7EBC69" w14:textId="77777777" w:rsidR="00B85415" w:rsidRDefault="00B85415">
      <w:r>
        <w:separator/>
      </w:r>
    </w:p>
  </w:footnote>
  <w:footnote w:type="continuationSeparator" w:id="0">
    <w:p w14:paraId="4EFC6D4A" w14:textId="77777777" w:rsidR="00B85415" w:rsidRDefault="00B85415">
      <w:r>
        <w:continuationSeparator/>
      </w:r>
    </w:p>
  </w:footnote>
  <w:footnote w:id="1">
    <w:p w14:paraId="52290ADD" w14:textId="09691A40" w:rsidR="00430578" w:rsidRDefault="00430578">
      <w:pPr>
        <w:pStyle w:val="Textonotapie"/>
      </w:pPr>
      <w:r>
        <w:rPr>
          <w:rStyle w:val="Refdenotaalpie"/>
        </w:rPr>
        <w:footnoteRef/>
      </w:r>
      <w:r>
        <w:t xml:space="preserve"> Aunque algunos dispositivos, drivers o el propio sistema operativo, permiten falsear la MAC, </w:t>
      </w:r>
      <w:r w:rsidRPr="00430578">
        <w:t>lo que se conoce como "</w:t>
      </w:r>
      <w:r w:rsidRPr="00430578">
        <w:rPr>
          <w:i/>
          <w:iCs/>
        </w:rPr>
        <w:t>MAC spoofing</w:t>
      </w:r>
      <w:r w:rsidRPr="00430578">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309247" w14:textId="122E267D" w:rsidR="000660E2" w:rsidRPr="00E138F0" w:rsidRDefault="00D27BC1" w:rsidP="00E138F0">
    <w:pPr>
      <w:pStyle w:val="Encabezado"/>
    </w:pPr>
    <w:r w:rsidRPr="00E138F0">
      <w:rPr>
        <w:noProof/>
      </w:rPr>
      <w:drawing>
        <wp:anchor distT="0" distB="0" distL="114300" distR="114300" simplePos="0" relativeHeight="251663360" behindDoc="0" locked="0" layoutInCell="1" hidden="0" allowOverlap="1" wp14:anchorId="5DA50214" wp14:editId="1E4D9CB3">
          <wp:simplePos x="0" y="0"/>
          <wp:positionH relativeFrom="column">
            <wp:posOffset>4143124</wp:posOffset>
          </wp:positionH>
          <wp:positionV relativeFrom="paragraph">
            <wp:posOffset>-327025</wp:posOffset>
          </wp:positionV>
          <wp:extent cx="1914525" cy="597218"/>
          <wp:effectExtent l="0" t="0" r="0" b="0"/>
          <wp:wrapNone/>
          <wp:docPr id="138328929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914525" cy="597218"/>
                  </a:xfrm>
                  <a:prstGeom prst="rect">
                    <a:avLst/>
                  </a:prstGeom>
                  <a:ln/>
                </pic:spPr>
              </pic:pic>
            </a:graphicData>
          </a:graphic>
        </wp:anchor>
      </w:drawing>
    </w:r>
    <w:r>
      <w:rPr>
        <w:noProof/>
      </w:rPr>
      <mc:AlternateContent>
        <mc:Choice Requires="wps">
          <w:drawing>
            <wp:anchor distT="0" distB="0" distL="114300" distR="114300" simplePos="0" relativeHeight="251665408" behindDoc="0" locked="0" layoutInCell="1" allowOverlap="1" wp14:anchorId="228133EE" wp14:editId="51B1EE14">
              <wp:simplePos x="0" y="0"/>
              <wp:positionH relativeFrom="column">
                <wp:posOffset>-476250</wp:posOffset>
              </wp:positionH>
              <wp:positionV relativeFrom="paragraph">
                <wp:posOffset>-172176</wp:posOffset>
              </wp:positionV>
              <wp:extent cx="3314065" cy="246363"/>
              <wp:effectExtent l="0" t="0" r="0" b="1905"/>
              <wp:wrapNone/>
              <wp:docPr id="11" name="Cuadro de texto 11"/>
              <wp:cNvGraphicFramePr/>
              <a:graphic xmlns:a="http://schemas.openxmlformats.org/drawingml/2006/main">
                <a:graphicData uri="http://schemas.microsoft.com/office/word/2010/wordprocessingShape">
                  <wps:wsp>
                    <wps:cNvSpPr txBox="1"/>
                    <wps:spPr>
                      <a:xfrm>
                        <a:off x="0" y="0"/>
                        <a:ext cx="3314065" cy="24636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A255BF" w14:textId="77777777" w:rsidR="00E138F0" w:rsidRPr="00E138F0" w:rsidRDefault="005763AE">
                          <w:pPr>
                            <w:rPr>
                              <w:b/>
                              <w:color w:val="FFFFFF" w:themeColor="background1"/>
                            </w:rPr>
                          </w:pPr>
                          <w:r>
                            <w:rPr>
                              <w:b/>
                              <w:color w:val="FFFFFF" w:themeColor="background1"/>
                            </w:rPr>
                            <w:t>Redes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28133EE" id="_x0000_t202" coordsize="21600,21600" o:spt="202" path="m,l,21600r21600,l21600,xe">
              <v:stroke joinstyle="miter"/>
              <v:path gradientshapeok="t" o:connecttype="rect"/>
            </v:shapetype>
            <v:shape id="Cuadro de texto 11" o:spid="_x0000_s1028" type="#_x0000_t202" style="position:absolute;left:0;text-align:left;margin-left:-37.5pt;margin-top:-13.55pt;width:260.95pt;height:19.4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" filled="f" stroked="f" strokeweight=".5pt">
              <v:textbox>
                <w:txbxContent>
                  <w:p w14:paraId="06A255BF" w14:textId="77777777" w:rsidR="00E138F0" w:rsidRPr="00E138F0" w:rsidRDefault="005763AE">
                    <w:pPr>
                      <w:rPr>
                        <w:b/>
                        <w:color w:val="FFFFFF" w:themeColor="background1"/>
                      </w:rPr>
                    </w:pPr>
                    <w:r>
                      <w:rPr>
                        <w:b/>
                        <w:color w:val="FFFFFF" w:themeColor="background1"/>
                      </w:rPr>
                      <w:t>Redes</w:t>
                    </w:r>
                  </w:p>
                </w:txbxContent>
              </v:textbox>
            </v:shape>
          </w:pict>
        </mc:Fallback>
      </mc:AlternateContent>
    </w:r>
    <w:r w:rsidR="00391454" w:rsidRPr="00E138F0">
      <w:rPr>
        <w:noProof/>
      </w:rPr>
      <mc:AlternateContent>
        <mc:Choice Requires="wps">
          <w:drawing>
            <wp:anchor distT="0" distB="0" distL="114300" distR="114300" simplePos="0" relativeHeight="251662336" behindDoc="0" locked="0" layoutInCell="1" hidden="0" allowOverlap="1" wp14:anchorId="32074D15" wp14:editId="5D24F3F9">
              <wp:simplePos x="0" y="0"/>
              <wp:positionH relativeFrom="page">
                <wp:align>center</wp:align>
              </wp:positionH>
              <wp:positionV relativeFrom="paragraph">
                <wp:posOffset>-440690</wp:posOffset>
              </wp:positionV>
              <wp:extent cx="7896225" cy="771525"/>
              <wp:effectExtent l="0" t="0" r="9525" b="9525"/>
              <wp:wrapNone/>
              <wp:docPr id="485" name="Rectángulo 485"/>
              <wp:cNvGraphicFramePr/>
              <a:graphic xmlns:a="http://schemas.openxmlformats.org/drawingml/2006/main">
                <a:graphicData uri="http://schemas.microsoft.com/office/word/2010/wordprocessingShape">
                  <wps:wsp>
                    <wps:cNvSpPr/>
                    <wps:spPr>
                      <a:xfrm>
                        <a:off x="0" y="0"/>
                        <a:ext cx="7896225" cy="771525"/>
                      </a:xfrm>
                      <a:prstGeom prst="rect">
                        <a:avLst/>
                      </a:prstGeom>
                      <a:solidFill>
                        <a:srgbClr val="006C5B"/>
                      </a:solidFill>
                      <a:ln>
                        <a:noFill/>
                      </a:ln>
                    </wps:spPr>
                    <wps:txbx>
                      <w:txbxContent>
                        <w:p w14:paraId="158C8BB5" w14:textId="77777777" w:rsidR="00E138F0" w:rsidRDefault="00E138F0" w:rsidP="00E138F0">
                          <w:pPr>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32074D15" id="Rectángulo 485" o:spid="_x0000_s1029" style="position:absolute;left:0;text-align:left;margin-left:0;margin-top:-34.7pt;width:621.75pt;height:60.75pt;z-index:25166233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" fillcolor="#006c5b" stroked="f">
              <v:textbox inset="2.53958mm,2.53958mm,2.53958mm,2.53958mm">
                <w:txbxContent>
                  <w:p w14:paraId="158C8BB5" w14:textId="77777777" w:rsidR="00E138F0" w:rsidRDefault="00E138F0" w:rsidP="00E138F0">
                    <w:pPr>
                      <w:textDirection w:val="btLr"/>
                    </w:pPr>
                  </w:p>
                </w:txbxContent>
              </v:textbox>
              <w10:wrap anchorx="page"/>
            </v:rect>
          </w:pict>
        </mc:Fallback>
      </mc:AlternateContent>
    </w:r>
    <w:r w:rsidR="00332904">
      <w:rPr>
        <w:noProof/>
      </w:rPr>
      <mc:AlternateContent>
        <mc:Choice Requires="wps">
          <w:drawing>
            <wp:anchor distT="0" distB="0" distL="114300" distR="114300" simplePos="0" relativeHeight="251664384" behindDoc="0" locked="0" layoutInCell="1" allowOverlap="1" wp14:anchorId="6DB06D06" wp14:editId="245369A8">
              <wp:simplePos x="0" y="0"/>
              <wp:positionH relativeFrom="column">
                <wp:posOffset>-1275716</wp:posOffset>
              </wp:positionH>
              <wp:positionV relativeFrom="paragraph">
                <wp:posOffset>549910</wp:posOffset>
              </wp:positionV>
              <wp:extent cx="7896225" cy="0"/>
              <wp:effectExtent l="0" t="0" r="28575" b="19050"/>
              <wp:wrapNone/>
              <wp:docPr id="7" name="Conector recto 7"/>
              <wp:cNvGraphicFramePr/>
              <a:graphic xmlns:a="http://schemas.openxmlformats.org/drawingml/2006/main">
                <a:graphicData uri="http://schemas.microsoft.com/office/word/2010/wordprocessingShape">
                  <wps:wsp>
                    <wps:cNvCnPr/>
                    <wps:spPr>
                      <a:xfrm>
                        <a:off x="0" y="0"/>
                        <a:ext cx="7896225" cy="0"/>
                      </a:xfrm>
                      <a:prstGeom prst="line">
                        <a:avLst/>
                      </a:prstGeom>
                      <a:ln w="19050">
                        <a:solidFill>
                          <a:srgbClr val="00666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50256F" id="Conector recto 7"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0.45pt,43.3pt" to="521.3pt,4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" strokecolor="#066" strokeweight="1.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C9073C"/>
    <w:multiLevelType w:val="hybridMultilevel"/>
    <w:tmpl w:val="0A62AFCE"/>
    <w:lvl w:ilvl="0" w:tplc="2C0A0001">
      <w:start w:val="1"/>
      <w:numFmt w:val="bullet"/>
      <w:lvlText w:val=""/>
      <w:lvlJc w:val="left"/>
      <w:pPr>
        <w:ind w:left="720" w:hanging="360"/>
      </w:pPr>
      <w:rPr>
        <w:rFonts w:ascii="Symbol" w:hAnsi="Symbol" w:hint="default"/>
      </w:rPr>
    </w:lvl>
    <w:lvl w:ilvl="1" w:tplc="2C0A000F">
      <w:start w:val="1"/>
      <w:numFmt w:val="decimal"/>
      <w:lvlText w:val="%2."/>
      <w:lvlJc w:val="left"/>
      <w:pPr>
        <w:ind w:left="1440" w:hanging="360"/>
      </w:p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11413C4"/>
    <w:multiLevelType w:val="hybridMultilevel"/>
    <w:tmpl w:val="362827DA"/>
    <w:lvl w:ilvl="0" w:tplc="2C0A000F">
      <w:start w:val="1"/>
      <w:numFmt w:val="decimal"/>
      <w:lvlText w:val="%1."/>
      <w:lvlJc w:val="left"/>
      <w:pPr>
        <w:ind w:left="720" w:hanging="360"/>
      </w:pPr>
    </w:lvl>
    <w:lvl w:ilvl="1" w:tplc="2C0A0001">
      <w:start w:val="1"/>
      <w:numFmt w:val="bullet"/>
      <w:lvlText w:val=""/>
      <w:lvlJc w:val="left"/>
      <w:pPr>
        <w:ind w:left="1440" w:hanging="360"/>
      </w:pPr>
      <w:rPr>
        <w:rFonts w:ascii="Symbol" w:hAnsi="Symbol" w:hint="default"/>
      </w:r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420C0962"/>
    <w:multiLevelType w:val="hybridMultilevel"/>
    <w:tmpl w:val="3F483C2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4AB37735"/>
    <w:multiLevelType w:val="hybridMultilevel"/>
    <w:tmpl w:val="3DEE2EB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5BA808CB"/>
    <w:multiLevelType w:val="hybridMultilevel"/>
    <w:tmpl w:val="26F2909C"/>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62DB34F6"/>
    <w:multiLevelType w:val="hybridMultilevel"/>
    <w:tmpl w:val="0FF0EC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181352259">
    <w:abstractNumId w:val="0"/>
  </w:num>
  <w:num w:numId="2" w16cid:durableId="1979801564">
    <w:abstractNumId w:val="3"/>
  </w:num>
  <w:num w:numId="3" w16cid:durableId="1537617457">
    <w:abstractNumId w:val="4"/>
  </w:num>
  <w:num w:numId="4" w16cid:durableId="47608213">
    <w:abstractNumId w:val="1"/>
  </w:num>
  <w:num w:numId="5" w16cid:durableId="893544189">
    <w:abstractNumId w:val="2"/>
  </w:num>
  <w:num w:numId="6" w16cid:durableId="1341346780">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6131"/>
    <w:rsid w:val="000013F2"/>
    <w:rsid w:val="00002006"/>
    <w:rsid w:val="000027CF"/>
    <w:rsid w:val="0001015A"/>
    <w:rsid w:val="000112B6"/>
    <w:rsid w:val="00014727"/>
    <w:rsid w:val="00017BFF"/>
    <w:rsid w:val="00021605"/>
    <w:rsid w:val="000254EE"/>
    <w:rsid w:val="00026A58"/>
    <w:rsid w:val="000270A5"/>
    <w:rsid w:val="0002773C"/>
    <w:rsid w:val="00032F43"/>
    <w:rsid w:val="0003429B"/>
    <w:rsid w:val="000348A7"/>
    <w:rsid w:val="0004151B"/>
    <w:rsid w:val="00042E79"/>
    <w:rsid w:val="00042FA2"/>
    <w:rsid w:val="0004682F"/>
    <w:rsid w:val="00046B22"/>
    <w:rsid w:val="00047478"/>
    <w:rsid w:val="00050094"/>
    <w:rsid w:val="0005132C"/>
    <w:rsid w:val="0005336D"/>
    <w:rsid w:val="00057446"/>
    <w:rsid w:val="00057C73"/>
    <w:rsid w:val="00057FC5"/>
    <w:rsid w:val="0006529A"/>
    <w:rsid w:val="000660E2"/>
    <w:rsid w:val="00066EDF"/>
    <w:rsid w:val="0006797E"/>
    <w:rsid w:val="000713EE"/>
    <w:rsid w:val="00073936"/>
    <w:rsid w:val="0007466E"/>
    <w:rsid w:val="00076496"/>
    <w:rsid w:val="000835CC"/>
    <w:rsid w:val="0009020E"/>
    <w:rsid w:val="00090C90"/>
    <w:rsid w:val="00092BFB"/>
    <w:rsid w:val="00092FE6"/>
    <w:rsid w:val="00095E0A"/>
    <w:rsid w:val="000A04D6"/>
    <w:rsid w:val="000A0C31"/>
    <w:rsid w:val="000A3B17"/>
    <w:rsid w:val="000A6888"/>
    <w:rsid w:val="000A6DA4"/>
    <w:rsid w:val="000A7FB2"/>
    <w:rsid w:val="000B1E2F"/>
    <w:rsid w:val="000B41CD"/>
    <w:rsid w:val="000B5F59"/>
    <w:rsid w:val="000C07E9"/>
    <w:rsid w:val="000C1383"/>
    <w:rsid w:val="000C2019"/>
    <w:rsid w:val="000C26AA"/>
    <w:rsid w:val="000C29CC"/>
    <w:rsid w:val="000C33E0"/>
    <w:rsid w:val="000C392E"/>
    <w:rsid w:val="000C4FB0"/>
    <w:rsid w:val="000C5274"/>
    <w:rsid w:val="000C68B9"/>
    <w:rsid w:val="000D0069"/>
    <w:rsid w:val="000D5476"/>
    <w:rsid w:val="000D5D73"/>
    <w:rsid w:val="000D6B1F"/>
    <w:rsid w:val="000E11AA"/>
    <w:rsid w:val="000E2AF1"/>
    <w:rsid w:val="000E6203"/>
    <w:rsid w:val="000F0E2A"/>
    <w:rsid w:val="000F130A"/>
    <w:rsid w:val="000F2D3B"/>
    <w:rsid w:val="000F2E48"/>
    <w:rsid w:val="000F5B5A"/>
    <w:rsid w:val="000F7629"/>
    <w:rsid w:val="00104400"/>
    <w:rsid w:val="001060AB"/>
    <w:rsid w:val="00106B04"/>
    <w:rsid w:val="0010727E"/>
    <w:rsid w:val="00112188"/>
    <w:rsid w:val="001170C8"/>
    <w:rsid w:val="001227E3"/>
    <w:rsid w:val="00125F1C"/>
    <w:rsid w:val="00127F1B"/>
    <w:rsid w:val="0013068A"/>
    <w:rsid w:val="001315C9"/>
    <w:rsid w:val="00131862"/>
    <w:rsid w:val="00132887"/>
    <w:rsid w:val="001344FC"/>
    <w:rsid w:val="0013492B"/>
    <w:rsid w:val="00134BE7"/>
    <w:rsid w:val="001356ED"/>
    <w:rsid w:val="001424E0"/>
    <w:rsid w:val="0014256D"/>
    <w:rsid w:val="001451E6"/>
    <w:rsid w:val="00145F1C"/>
    <w:rsid w:val="0014623B"/>
    <w:rsid w:val="00150A3B"/>
    <w:rsid w:val="00151389"/>
    <w:rsid w:val="001516E9"/>
    <w:rsid w:val="0015383A"/>
    <w:rsid w:val="00154ACF"/>
    <w:rsid w:val="00156146"/>
    <w:rsid w:val="00161AB3"/>
    <w:rsid w:val="00161F2C"/>
    <w:rsid w:val="001628E8"/>
    <w:rsid w:val="0016569A"/>
    <w:rsid w:val="001678D0"/>
    <w:rsid w:val="00170A44"/>
    <w:rsid w:val="001747AA"/>
    <w:rsid w:val="00174C79"/>
    <w:rsid w:val="00175DDC"/>
    <w:rsid w:val="001829C3"/>
    <w:rsid w:val="00183CC7"/>
    <w:rsid w:val="001843E3"/>
    <w:rsid w:val="00184ACF"/>
    <w:rsid w:val="0018754B"/>
    <w:rsid w:val="00192719"/>
    <w:rsid w:val="00193368"/>
    <w:rsid w:val="001A165C"/>
    <w:rsid w:val="001A400A"/>
    <w:rsid w:val="001A5B10"/>
    <w:rsid w:val="001A639A"/>
    <w:rsid w:val="001A6612"/>
    <w:rsid w:val="001A6A10"/>
    <w:rsid w:val="001B056B"/>
    <w:rsid w:val="001B0E3C"/>
    <w:rsid w:val="001B1033"/>
    <w:rsid w:val="001B1895"/>
    <w:rsid w:val="001B2705"/>
    <w:rsid w:val="001B37D1"/>
    <w:rsid w:val="001B395C"/>
    <w:rsid w:val="001C1217"/>
    <w:rsid w:val="001C194C"/>
    <w:rsid w:val="001C2471"/>
    <w:rsid w:val="001C2D92"/>
    <w:rsid w:val="001C2E87"/>
    <w:rsid w:val="001D0580"/>
    <w:rsid w:val="001D1136"/>
    <w:rsid w:val="001D1A38"/>
    <w:rsid w:val="001D45F2"/>
    <w:rsid w:val="001D491E"/>
    <w:rsid w:val="001D6301"/>
    <w:rsid w:val="001D7080"/>
    <w:rsid w:val="001D7521"/>
    <w:rsid w:val="001E104E"/>
    <w:rsid w:val="001E35B2"/>
    <w:rsid w:val="001E46DC"/>
    <w:rsid w:val="001E6D70"/>
    <w:rsid w:val="00200793"/>
    <w:rsid w:val="00203380"/>
    <w:rsid w:val="00203BFD"/>
    <w:rsid w:val="0020515B"/>
    <w:rsid w:val="0021458E"/>
    <w:rsid w:val="0022022D"/>
    <w:rsid w:val="00220C8A"/>
    <w:rsid w:val="00221194"/>
    <w:rsid w:val="00221D6B"/>
    <w:rsid w:val="002221D1"/>
    <w:rsid w:val="002245E5"/>
    <w:rsid w:val="00227848"/>
    <w:rsid w:val="00233439"/>
    <w:rsid w:val="00234799"/>
    <w:rsid w:val="0024178B"/>
    <w:rsid w:val="00241F1D"/>
    <w:rsid w:val="00245ABC"/>
    <w:rsid w:val="002470D8"/>
    <w:rsid w:val="002557B7"/>
    <w:rsid w:val="00255E36"/>
    <w:rsid w:val="002571A3"/>
    <w:rsid w:val="00257ECD"/>
    <w:rsid w:val="00263079"/>
    <w:rsid w:val="002665F6"/>
    <w:rsid w:val="00266A8E"/>
    <w:rsid w:val="002712CD"/>
    <w:rsid w:val="002728FA"/>
    <w:rsid w:val="00272A86"/>
    <w:rsid w:val="00277C3E"/>
    <w:rsid w:val="00280CC2"/>
    <w:rsid w:val="002846B4"/>
    <w:rsid w:val="002850A8"/>
    <w:rsid w:val="00285358"/>
    <w:rsid w:val="002859B5"/>
    <w:rsid w:val="00285EAC"/>
    <w:rsid w:val="00286993"/>
    <w:rsid w:val="00291F7C"/>
    <w:rsid w:val="00292D48"/>
    <w:rsid w:val="002934F1"/>
    <w:rsid w:val="00293903"/>
    <w:rsid w:val="00293AFE"/>
    <w:rsid w:val="00294A48"/>
    <w:rsid w:val="002965B2"/>
    <w:rsid w:val="00296B50"/>
    <w:rsid w:val="0029718E"/>
    <w:rsid w:val="0029787F"/>
    <w:rsid w:val="002A0A05"/>
    <w:rsid w:val="002A2403"/>
    <w:rsid w:val="002A26B3"/>
    <w:rsid w:val="002A4AD8"/>
    <w:rsid w:val="002A58E2"/>
    <w:rsid w:val="002A6F25"/>
    <w:rsid w:val="002A7EBD"/>
    <w:rsid w:val="002B53E8"/>
    <w:rsid w:val="002B6785"/>
    <w:rsid w:val="002C124D"/>
    <w:rsid w:val="002C34B4"/>
    <w:rsid w:val="002C464E"/>
    <w:rsid w:val="002C4CAE"/>
    <w:rsid w:val="002C55E3"/>
    <w:rsid w:val="002C6188"/>
    <w:rsid w:val="002C72D4"/>
    <w:rsid w:val="002C7425"/>
    <w:rsid w:val="002D29B6"/>
    <w:rsid w:val="002D7788"/>
    <w:rsid w:val="002D7850"/>
    <w:rsid w:val="002E3D1C"/>
    <w:rsid w:val="002E4B04"/>
    <w:rsid w:val="002E6CFF"/>
    <w:rsid w:val="002F1138"/>
    <w:rsid w:val="002F1D0D"/>
    <w:rsid w:val="002F23BD"/>
    <w:rsid w:val="002F298B"/>
    <w:rsid w:val="00300A63"/>
    <w:rsid w:val="00302AD5"/>
    <w:rsid w:val="00304849"/>
    <w:rsid w:val="003050EF"/>
    <w:rsid w:val="003052C9"/>
    <w:rsid w:val="0030589D"/>
    <w:rsid w:val="003076F6"/>
    <w:rsid w:val="003078CF"/>
    <w:rsid w:val="00307AF9"/>
    <w:rsid w:val="003157DD"/>
    <w:rsid w:val="00320135"/>
    <w:rsid w:val="00320FA7"/>
    <w:rsid w:val="00322041"/>
    <w:rsid w:val="00326095"/>
    <w:rsid w:val="00327228"/>
    <w:rsid w:val="00327E33"/>
    <w:rsid w:val="00330330"/>
    <w:rsid w:val="00330C96"/>
    <w:rsid w:val="00331834"/>
    <w:rsid w:val="00331ADC"/>
    <w:rsid w:val="00332904"/>
    <w:rsid w:val="00333BC6"/>
    <w:rsid w:val="00334133"/>
    <w:rsid w:val="0033451E"/>
    <w:rsid w:val="00335300"/>
    <w:rsid w:val="00341495"/>
    <w:rsid w:val="0034180B"/>
    <w:rsid w:val="003504B9"/>
    <w:rsid w:val="0035135E"/>
    <w:rsid w:val="00353F6F"/>
    <w:rsid w:val="003554D5"/>
    <w:rsid w:val="00357E0B"/>
    <w:rsid w:val="00360BD2"/>
    <w:rsid w:val="00370076"/>
    <w:rsid w:val="0037074E"/>
    <w:rsid w:val="00371C1B"/>
    <w:rsid w:val="003771DC"/>
    <w:rsid w:val="00377B71"/>
    <w:rsid w:val="00383631"/>
    <w:rsid w:val="00384A5B"/>
    <w:rsid w:val="0038504F"/>
    <w:rsid w:val="00387666"/>
    <w:rsid w:val="00387E3D"/>
    <w:rsid w:val="00391454"/>
    <w:rsid w:val="003926A4"/>
    <w:rsid w:val="0039397B"/>
    <w:rsid w:val="00393C52"/>
    <w:rsid w:val="00394201"/>
    <w:rsid w:val="00394E6F"/>
    <w:rsid w:val="00397208"/>
    <w:rsid w:val="003A39BF"/>
    <w:rsid w:val="003A5E41"/>
    <w:rsid w:val="003A7C31"/>
    <w:rsid w:val="003B0DE3"/>
    <w:rsid w:val="003B150D"/>
    <w:rsid w:val="003B18D4"/>
    <w:rsid w:val="003B1B96"/>
    <w:rsid w:val="003B36E7"/>
    <w:rsid w:val="003B6FC5"/>
    <w:rsid w:val="003C1816"/>
    <w:rsid w:val="003C5CB8"/>
    <w:rsid w:val="003C6A22"/>
    <w:rsid w:val="003C7492"/>
    <w:rsid w:val="003D29BC"/>
    <w:rsid w:val="003D2B84"/>
    <w:rsid w:val="003D31BC"/>
    <w:rsid w:val="003D33BA"/>
    <w:rsid w:val="003D33CB"/>
    <w:rsid w:val="003D4785"/>
    <w:rsid w:val="003D49C2"/>
    <w:rsid w:val="003E4624"/>
    <w:rsid w:val="003E5A33"/>
    <w:rsid w:val="003E6131"/>
    <w:rsid w:val="003F0C42"/>
    <w:rsid w:val="003F0F91"/>
    <w:rsid w:val="003F3E32"/>
    <w:rsid w:val="003F69A3"/>
    <w:rsid w:val="003F7EE4"/>
    <w:rsid w:val="00400881"/>
    <w:rsid w:val="00402EAB"/>
    <w:rsid w:val="004039E4"/>
    <w:rsid w:val="00403C75"/>
    <w:rsid w:val="0040628C"/>
    <w:rsid w:val="00406EBF"/>
    <w:rsid w:val="004107E9"/>
    <w:rsid w:val="00411C6B"/>
    <w:rsid w:val="00412E77"/>
    <w:rsid w:val="00414DC9"/>
    <w:rsid w:val="00417372"/>
    <w:rsid w:val="0041785D"/>
    <w:rsid w:val="00422156"/>
    <w:rsid w:val="00422381"/>
    <w:rsid w:val="00422B85"/>
    <w:rsid w:val="004247AC"/>
    <w:rsid w:val="00424FBA"/>
    <w:rsid w:val="00430578"/>
    <w:rsid w:val="00432479"/>
    <w:rsid w:val="0044233B"/>
    <w:rsid w:val="0044326C"/>
    <w:rsid w:val="00443B3A"/>
    <w:rsid w:val="0044477B"/>
    <w:rsid w:val="00450EE4"/>
    <w:rsid w:val="004524F7"/>
    <w:rsid w:val="00452D17"/>
    <w:rsid w:val="004577F5"/>
    <w:rsid w:val="00457CC2"/>
    <w:rsid w:val="00460341"/>
    <w:rsid w:val="00463827"/>
    <w:rsid w:val="00463CD3"/>
    <w:rsid w:val="00464AD8"/>
    <w:rsid w:val="004700A1"/>
    <w:rsid w:val="00476B63"/>
    <w:rsid w:val="004800E2"/>
    <w:rsid w:val="004801E3"/>
    <w:rsid w:val="004802B6"/>
    <w:rsid w:val="00480ECF"/>
    <w:rsid w:val="004811FD"/>
    <w:rsid w:val="00481FD8"/>
    <w:rsid w:val="004824E5"/>
    <w:rsid w:val="00483DB2"/>
    <w:rsid w:val="00485D6F"/>
    <w:rsid w:val="0048635A"/>
    <w:rsid w:val="00490122"/>
    <w:rsid w:val="004905CC"/>
    <w:rsid w:val="00492C37"/>
    <w:rsid w:val="00493406"/>
    <w:rsid w:val="0049449F"/>
    <w:rsid w:val="00497175"/>
    <w:rsid w:val="004A1462"/>
    <w:rsid w:val="004A1E8E"/>
    <w:rsid w:val="004A3B4F"/>
    <w:rsid w:val="004A3F2F"/>
    <w:rsid w:val="004A5541"/>
    <w:rsid w:val="004A7754"/>
    <w:rsid w:val="004B107C"/>
    <w:rsid w:val="004B1908"/>
    <w:rsid w:val="004B5BB6"/>
    <w:rsid w:val="004B5DD9"/>
    <w:rsid w:val="004B6905"/>
    <w:rsid w:val="004B7171"/>
    <w:rsid w:val="004C0A77"/>
    <w:rsid w:val="004C2F15"/>
    <w:rsid w:val="004C3B81"/>
    <w:rsid w:val="004C4248"/>
    <w:rsid w:val="004C4687"/>
    <w:rsid w:val="004C557D"/>
    <w:rsid w:val="004D01C8"/>
    <w:rsid w:val="004D41D3"/>
    <w:rsid w:val="004D461C"/>
    <w:rsid w:val="004E04A3"/>
    <w:rsid w:val="004E2035"/>
    <w:rsid w:val="004E38AD"/>
    <w:rsid w:val="004E445F"/>
    <w:rsid w:val="004E5D0A"/>
    <w:rsid w:val="004E7E8A"/>
    <w:rsid w:val="004F0668"/>
    <w:rsid w:val="004F1988"/>
    <w:rsid w:val="004F1C6C"/>
    <w:rsid w:val="004F3721"/>
    <w:rsid w:val="004F446F"/>
    <w:rsid w:val="004F4E81"/>
    <w:rsid w:val="004F596A"/>
    <w:rsid w:val="004F7A21"/>
    <w:rsid w:val="00501912"/>
    <w:rsid w:val="005019F7"/>
    <w:rsid w:val="00502BCE"/>
    <w:rsid w:val="00502FE4"/>
    <w:rsid w:val="0050316B"/>
    <w:rsid w:val="00503678"/>
    <w:rsid w:val="00504F0D"/>
    <w:rsid w:val="00505191"/>
    <w:rsid w:val="00505237"/>
    <w:rsid w:val="0050535B"/>
    <w:rsid w:val="005078F1"/>
    <w:rsid w:val="005120B1"/>
    <w:rsid w:val="00512255"/>
    <w:rsid w:val="00514D97"/>
    <w:rsid w:val="00515391"/>
    <w:rsid w:val="00517870"/>
    <w:rsid w:val="00522F65"/>
    <w:rsid w:val="005233C9"/>
    <w:rsid w:val="00523E25"/>
    <w:rsid w:val="00525A93"/>
    <w:rsid w:val="0052674D"/>
    <w:rsid w:val="005312BD"/>
    <w:rsid w:val="00531618"/>
    <w:rsid w:val="00532177"/>
    <w:rsid w:val="005327D8"/>
    <w:rsid w:val="0053307D"/>
    <w:rsid w:val="00534632"/>
    <w:rsid w:val="00535ADC"/>
    <w:rsid w:val="00536245"/>
    <w:rsid w:val="005400CE"/>
    <w:rsid w:val="005407B6"/>
    <w:rsid w:val="00540A8C"/>
    <w:rsid w:val="00540CE7"/>
    <w:rsid w:val="00542659"/>
    <w:rsid w:val="005429A6"/>
    <w:rsid w:val="005474FA"/>
    <w:rsid w:val="00553586"/>
    <w:rsid w:val="005570D6"/>
    <w:rsid w:val="00557BE9"/>
    <w:rsid w:val="00562019"/>
    <w:rsid w:val="00562D3A"/>
    <w:rsid w:val="00565CF7"/>
    <w:rsid w:val="00567267"/>
    <w:rsid w:val="00572299"/>
    <w:rsid w:val="00572A94"/>
    <w:rsid w:val="00572F00"/>
    <w:rsid w:val="00574B03"/>
    <w:rsid w:val="00575338"/>
    <w:rsid w:val="005756FF"/>
    <w:rsid w:val="00575CE8"/>
    <w:rsid w:val="005763AE"/>
    <w:rsid w:val="00577E37"/>
    <w:rsid w:val="0058068A"/>
    <w:rsid w:val="00581067"/>
    <w:rsid w:val="00583B17"/>
    <w:rsid w:val="00584D6A"/>
    <w:rsid w:val="005860F0"/>
    <w:rsid w:val="00586F5B"/>
    <w:rsid w:val="00591B96"/>
    <w:rsid w:val="00593525"/>
    <w:rsid w:val="00595B23"/>
    <w:rsid w:val="00597165"/>
    <w:rsid w:val="005974BC"/>
    <w:rsid w:val="00597E8E"/>
    <w:rsid w:val="005A02AF"/>
    <w:rsid w:val="005A0631"/>
    <w:rsid w:val="005A2249"/>
    <w:rsid w:val="005A3387"/>
    <w:rsid w:val="005A5C96"/>
    <w:rsid w:val="005A777F"/>
    <w:rsid w:val="005B3D98"/>
    <w:rsid w:val="005B4177"/>
    <w:rsid w:val="005B42FB"/>
    <w:rsid w:val="005B4A21"/>
    <w:rsid w:val="005B55B7"/>
    <w:rsid w:val="005B59F7"/>
    <w:rsid w:val="005B6F70"/>
    <w:rsid w:val="005C05FC"/>
    <w:rsid w:val="005C0D58"/>
    <w:rsid w:val="005C12C6"/>
    <w:rsid w:val="005C1D3E"/>
    <w:rsid w:val="005C2E32"/>
    <w:rsid w:val="005C433E"/>
    <w:rsid w:val="005C4F3D"/>
    <w:rsid w:val="005D0762"/>
    <w:rsid w:val="005D21A3"/>
    <w:rsid w:val="005D21AB"/>
    <w:rsid w:val="005D27B5"/>
    <w:rsid w:val="005D2D66"/>
    <w:rsid w:val="005D32CB"/>
    <w:rsid w:val="005D3BDE"/>
    <w:rsid w:val="005D3E39"/>
    <w:rsid w:val="005D6933"/>
    <w:rsid w:val="005E37D3"/>
    <w:rsid w:val="005E4C0B"/>
    <w:rsid w:val="005E6537"/>
    <w:rsid w:val="005E6B24"/>
    <w:rsid w:val="005F2E98"/>
    <w:rsid w:val="005F48F4"/>
    <w:rsid w:val="005F7E8D"/>
    <w:rsid w:val="005F7F70"/>
    <w:rsid w:val="00603010"/>
    <w:rsid w:val="00603817"/>
    <w:rsid w:val="006069BE"/>
    <w:rsid w:val="0061069E"/>
    <w:rsid w:val="00611E03"/>
    <w:rsid w:val="00614985"/>
    <w:rsid w:val="00615DE1"/>
    <w:rsid w:val="0061786C"/>
    <w:rsid w:val="0061795D"/>
    <w:rsid w:val="0062214A"/>
    <w:rsid w:val="006223DE"/>
    <w:rsid w:val="006225D7"/>
    <w:rsid w:val="00622BE0"/>
    <w:rsid w:val="006258FF"/>
    <w:rsid w:val="00627B31"/>
    <w:rsid w:val="00630EAA"/>
    <w:rsid w:val="00634D3D"/>
    <w:rsid w:val="0063629C"/>
    <w:rsid w:val="00640B32"/>
    <w:rsid w:val="00642C1F"/>
    <w:rsid w:val="00643A2A"/>
    <w:rsid w:val="00647D22"/>
    <w:rsid w:val="00651FE2"/>
    <w:rsid w:val="006527F4"/>
    <w:rsid w:val="006544A5"/>
    <w:rsid w:val="00657426"/>
    <w:rsid w:val="00660221"/>
    <w:rsid w:val="00661DFC"/>
    <w:rsid w:val="00661E4F"/>
    <w:rsid w:val="00663BDA"/>
    <w:rsid w:val="006701B7"/>
    <w:rsid w:val="006705B2"/>
    <w:rsid w:val="00673D02"/>
    <w:rsid w:val="006803C0"/>
    <w:rsid w:val="006820B4"/>
    <w:rsid w:val="0068324E"/>
    <w:rsid w:val="0068485E"/>
    <w:rsid w:val="0069349B"/>
    <w:rsid w:val="00693526"/>
    <w:rsid w:val="006944F2"/>
    <w:rsid w:val="006A1B20"/>
    <w:rsid w:val="006A210A"/>
    <w:rsid w:val="006A4D1B"/>
    <w:rsid w:val="006A5294"/>
    <w:rsid w:val="006A7C0D"/>
    <w:rsid w:val="006B0DCD"/>
    <w:rsid w:val="006B2527"/>
    <w:rsid w:val="006B358C"/>
    <w:rsid w:val="006B575C"/>
    <w:rsid w:val="006C3517"/>
    <w:rsid w:val="006C5F0E"/>
    <w:rsid w:val="006C6138"/>
    <w:rsid w:val="006C6B27"/>
    <w:rsid w:val="006C7885"/>
    <w:rsid w:val="006D0E86"/>
    <w:rsid w:val="006E026F"/>
    <w:rsid w:val="006E2A52"/>
    <w:rsid w:val="006E30DF"/>
    <w:rsid w:val="006E3ED1"/>
    <w:rsid w:val="006E6439"/>
    <w:rsid w:val="006E757B"/>
    <w:rsid w:val="006F01E2"/>
    <w:rsid w:val="006F0473"/>
    <w:rsid w:val="006F1045"/>
    <w:rsid w:val="006F2358"/>
    <w:rsid w:val="006F387C"/>
    <w:rsid w:val="006F3CF6"/>
    <w:rsid w:val="0070097D"/>
    <w:rsid w:val="00700B75"/>
    <w:rsid w:val="007027C5"/>
    <w:rsid w:val="00714C72"/>
    <w:rsid w:val="007160E4"/>
    <w:rsid w:val="00716C8E"/>
    <w:rsid w:val="00722049"/>
    <w:rsid w:val="007231BF"/>
    <w:rsid w:val="00723273"/>
    <w:rsid w:val="007252EF"/>
    <w:rsid w:val="00725FBA"/>
    <w:rsid w:val="00726278"/>
    <w:rsid w:val="007269DF"/>
    <w:rsid w:val="007279AF"/>
    <w:rsid w:val="00730EC4"/>
    <w:rsid w:val="0073296F"/>
    <w:rsid w:val="0073506D"/>
    <w:rsid w:val="00735391"/>
    <w:rsid w:val="007354DA"/>
    <w:rsid w:val="00736B6B"/>
    <w:rsid w:val="0073706F"/>
    <w:rsid w:val="00742FFB"/>
    <w:rsid w:val="00744832"/>
    <w:rsid w:val="00745A8D"/>
    <w:rsid w:val="00746348"/>
    <w:rsid w:val="00747290"/>
    <w:rsid w:val="00750B6B"/>
    <w:rsid w:val="00750B83"/>
    <w:rsid w:val="007530A8"/>
    <w:rsid w:val="00755109"/>
    <w:rsid w:val="0075520D"/>
    <w:rsid w:val="00755C10"/>
    <w:rsid w:val="0076199F"/>
    <w:rsid w:val="00762CA1"/>
    <w:rsid w:val="00764FD9"/>
    <w:rsid w:val="007668C5"/>
    <w:rsid w:val="00767AF6"/>
    <w:rsid w:val="00771FEB"/>
    <w:rsid w:val="00772BA4"/>
    <w:rsid w:val="007761AD"/>
    <w:rsid w:val="00777BD4"/>
    <w:rsid w:val="00777CD0"/>
    <w:rsid w:val="00777F4B"/>
    <w:rsid w:val="00783EC8"/>
    <w:rsid w:val="00787554"/>
    <w:rsid w:val="00787817"/>
    <w:rsid w:val="00787A4B"/>
    <w:rsid w:val="00787C36"/>
    <w:rsid w:val="00791D1F"/>
    <w:rsid w:val="00792DB1"/>
    <w:rsid w:val="00794676"/>
    <w:rsid w:val="00796EB5"/>
    <w:rsid w:val="007A0E43"/>
    <w:rsid w:val="007A3441"/>
    <w:rsid w:val="007A53FC"/>
    <w:rsid w:val="007B09FC"/>
    <w:rsid w:val="007B2B0E"/>
    <w:rsid w:val="007B2DCF"/>
    <w:rsid w:val="007B487F"/>
    <w:rsid w:val="007C0403"/>
    <w:rsid w:val="007C0624"/>
    <w:rsid w:val="007C1474"/>
    <w:rsid w:val="007C1922"/>
    <w:rsid w:val="007C241A"/>
    <w:rsid w:val="007C2A68"/>
    <w:rsid w:val="007C306C"/>
    <w:rsid w:val="007C3CFA"/>
    <w:rsid w:val="007C5A32"/>
    <w:rsid w:val="007C6380"/>
    <w:rsid w:val="007C6991"/>
    <w:rsid w:val="007D13FF"/>
    <w:rsid w:val="007D4C7E"/>
    <w:rsid w:val="007D4E6C"/>
    <w:rsid w:val="007D5156"/>
    <w:rsid w:val="007D59C5"/>
    <w:rsid w:val="007D781C"/>
    <w:rsid w:val="007E02D9"/>
    <w:rsid w:val="007E190C"/>
    <w:rsid w:val="007E3B0F"/>
    <w:rsid w:val="007E4A1D"/>
    <w:rsid w:val="007F11AB"/>
    <w:rsid w:val="007F53F6"/>
    <w:rsid w:val="007F778E"/>
    <w:rsid w:val="00800130"/>
    <w:rsid w:val="008033CF"/>
    <w:rsid w:val="00806113"/>
    <w:rsid w:val="00814872"/>
    <w:rsid w:val="008161AF"/>
    <w:rsid w:val="008169AF"/>
    <w:rsid w:val="00821BFB"/>
    <w:rsid w:val="008249FE"/>
    <w:rsid w:val="00824D64"/>
    <w:rsid w:val="00834F0C"/>
    <w:rsid w:val="00835CC2"/>
    <w:rsid w:val="0084031B"/>
    <w:rsid w:val="00844FEF"/>
    <w:rsid w:val="00847078"/>
    <w:rsid w:val="0085289A"/>
    <w:rsid w:val="008531E8"/>
    <w:rsid w:val="00853BC4"/>
    <w:rsid w:val="0085796C"/>
    <w:rsid w:val="00862919"/>
    <w:rsid w:val="008660FB"/>
    <w:rsid w:val="00870E3A"/>
    <w:rsid w:val="008742D8"/>
    <w:rsid w:val="008750E6"/>
    <w:rsid w:val="00876A16"/>
    <w:rsid w:val="00882DDB"/>
    <w:rsid w:val="00887EA6"/>
    <w:rsid w:val="00891F36"/>
    <w:rsid w:val="00897A5E"/>
    <w:rsid w:val="008A203E"/>
    <w:rsid w:val="008A3599"/>
    <w:rsid w:val="008A38B6"/>
    <w:rsid w:val="008A693F"/>
    <w:rsid w:val="008A7362"/>
    <w:rsid w:val="008B0994"/>
    <w:rsid w:val="008B1B1B"/>
    <w:rsid w:val="008B367F"/>
    <w:rsid w:val="008B6329"/>
    <w:rsid w:val="008B6339"/>
    <w:rsid w:val="008C249D"/>
    <w:rsid w:val="008C30FE"/>
    <w:rsid w:val="008C5BC5"/>
    <w:rsid w:val="008C5CFF"/>
    <w:rsid w:val="008C5F68"/>
    <w:rsid w:val="008C7E0C"/>
    <w:rsid w:val="008D0881"/>
    <w:rsid w:val="008D0D1B"/>
    <w:rsid w:val="008D53C8"/>
    <w:rsid w:val="008D74FF"/>
    <w:rsid w:val="008E0E52"/>
    <w:rsid w:val="008E5659"/>
    <w:rsid w:val="008F04D1"/>
    <w:rsid w:val="008F3C25"/>
    <w:rsid w:val="008F3F6C"/>
    <w:rsid w:val="008F43CF"/>
    <w:rsid w:val="008F4744"/>
    <w:rsid w:val="008F7ED2"/>
    <w:rsid w:val="00900A1F"/>
    <w:rsid w:val="0090328A"/>
    <w:rsid w:val="00905663"/>
    <w:rsid w:val="00913514"/>
    <w:rsid w:val="009177EC"/>
    <w:rsid w:val="009179F6"/>
    <w:rsid w:val="0092344B"/>
    <w:rsid w:val="00923496"/>
    <w:rsid w:val="0092447E"/>
    <w:rsid w:val="00924CAD"/>
    <w:rsid w:val="009254A9"/>
    <w:rsid w:val="00927518"/>
    <w:rsid w:val="00927656"/>
    <w:rsid w:val="00930883"/>
    <w:rsid w:val="009308B9"/>
    <w:rsid w:val="009321FD"/>
    <w:rsid w:val="00934FF4"/>
    <w:rsid w:val="00940FC4"/>
    <w:rsid w:val="00944968"/>
    <w:rsid w:val="0094525C"/>
    <w:rsid w:val="00950BA4"/>
    <w:rsid w:val="00955D31"/>
    <w:rsid w:val="0097350B"/>
    <w:rsid w:val="0097567C"/>
    <w:rsid w:val="009758D4"/>
    <w:rsid w:val="00976644"/>
    <w:rsid w:val="0098297D"/>
    <w:rsid w:val="009A0252"/>
    <w:rsid w:val="009A18D0"/>
    <w:rsid w:val="009A390C"/>
    <w:rsid w:val="009A435E"/>
    <w:rsid w:val="009B08F0"/>
    <w:rsid w:val="009B0B20"/>
    <w:rsid w:val="009B211F"/>
    <w:rsid w:val="009B3C41"/>
    <w:rsid w:val="009B4A02"/>
    <w:rsid w:val="009C4FC6"/>
    <w:rsid w:val="009D0F2A"/>
    <w:rsid w:val="009D35B8"/>
    <w:rsid w:val="009D6001"/>
    <w:rsid w:val="009E1C8B"/>
    <w:rsid w:val="009E20A2"/>
    <w:rsid w:val="009E7F10"/>
    <w:rsid w:val="009F0C5F"/>
    <w:rsid w:val="009F4BD9"/>
    <w:rsid w:val="00A0103E"/>
    <w:rsid w:val="00A13E7B"/>
    <w:rsid w:val="00A142D1"/>
    <w:rsid w:val="00A160D1"/>
    <w:rsid w:val="00A23F51"/>
    <w:rsid w:val="00A27D6A"/>
    <w:rsid w:val="00A30C69"/>
    <w:rsid w:val="00A30EBC"/>
    <w:rsid w:val="00A31FF6"/>
    <w:rsid w:val="00A3604D"/>
    <w:rsid w:val="00A36C08"/>
    <w:rsid w:val="00A42203"/>
    <w:rsid w:val="00A44E57"/>
    <w:rsid w:val="00A44EA1"/>
    <w:rsid w:val="00A5029F"/>
    <w:rsid w:val="00A510C0"/>
    <w:rsid w:val="00A51CE3"/>
    <w:rsid w:val="00A54458"/>
    <w:rsid w:val="00A54A96"/>
    <w:rsid w:val="00A54EF4"/>
    <w:rsid w:val="00A57D96"/>
    <w:rsid w:val="00A63D38"/>
    <w:rsid w:val="00A65A52"/>
    <w:rsid w:val="00A66C90"/>
    <w:rsid w:val="00A725F0"/>
    <w:rsid w:val="00A73D24"/>
    <w:rsid w:val="00A7490A"/>
    <w:rsid w:val="00A75A61"/>
    <w:rsid w:val="00A772B3"/>
    <w:rsid w:val="00A84E62"/>
    <w:rsid w:val="00A84F0C"/>
    <w:rsid w:val="00A86DD2"/>
    <w:rsid w:val="00A86F60"/>
    <w:rsid w:val="00A914E7"/>
    <w:rsid w:val="00A91C86"/>
    <w:rsid w:val="00A92C42"/>
    <w:rsid w:val="00A94481"/>
    <w:rsid w:val="00AA0004"/>
    <w:rsid w:val="00AA1F90"/>
    <w:rsid w:val="00AA21BA"/>
    <w:rsid w:val="00AA2207"/>
    <w:rsid w:val="00AA48E0"/>
    <w:rsid w:val="00AA5D74"/>
    <w:rsid w:val="00AB198D"/>
    <w:rsid w:val="00AB4FE6"/>
    <w:rsid w:val="00AB6EE4"/>
    <w:rsid w:val="00AB70E6"/>
    <w:rsid w:val="00AC08E5"/>
    <w:rsid w:val="00AD35F1"/>
    <w:rsid w:val="00AD534C"/>
    <w:rsid w:val="00AD58FA"/>
    <w:rsid w:val="00AE0A23"/>
    <w:rsid w:val="00AE15EC"/>
    <w:rsid w:val="00AE1A17"/>
    <w:rsid w:val="00AE40C2"/>
    <w:rsid w:val="00AE42EE"/>
    <w:rsid w:val="00AE7A00"/>
    <w:rsid w:val="00AF47B3"/>
    <w:rsid w:val="00AF641F"/>
    <w:rsid w:val="00B003FE"/>
    <w:rsid w:val="00B013C4"/>
    <w:rsid w:val="00B02BD5"/>
    <w:rsid w:val="00B03C93"/>
    <w:rsid w:val="00B046B3"/>
    <w:rsid w:val="00B0782C"/>
    <w:rsid w:val="00B07AEB"/>
    <w:rsid w:val="00B11761"/>
    <w:rsid w:val="00B11B56"/>
    <w:rsid w:val="00B16EAD"/>
    <w:rsid w:val="00B175C5"/>
    <w:rsid w:val="00B17716"/>
    <w:rsid w:val="00B20287"/>
    <w:rsid w:val="00B20A35"/>
    <w:rsid w:val="00B2196B"/>
    <w:rsid w:val="00B2271F"/>
    <w:rsid w:val="00B22C33"/>
    <w:rsid w:val="00B22D3F"/>
    <w:rsid w:val="00B22DC8"/>
    <w:rsid w:val="00B25646"/>
    <w:rsid w:val="00B30FA7"/>
    <w:rsid w:val="00B31BE9"/>
    <w:rsid w:val="00B31DC0"/>
    <w:rsid w:val="00B35DC5"/>
    <w:rsid w:val="00B41348"/>
    <w:rsid w:val="00B44148"/>
    <w:rsid w:val="00B468E5"/>
    <w:rsid w:val="00B46AA1"/>
    <w:rsid w:val="00B47036"/>
    <w:rsid w:val="00B51DEC"/>
    <w:rsid w:val="00B53C36"/>
    <w:rsid w:val="00B553FF"/>
    <w:rsid w:val="00B621F9"/>
    <w:rsid w:val="00B6292C"/>
    <w:rsid w:val="00B63A1B"/>
    <w:rsid w:val="00B6442A"/>
    <w:rsid w:val="00B71E87"/>
    <w:rsid w:val="00B739F2"/>
    <w:rsid w:val="00B73E5F"/>
    <w:rsid w:val="00B76293"/>
    <w:rsid w:val="00B8092F"/>
    <w:rsid w:val="00B822E5"/>
    <w:rsid w:val="00B85415"/>
    <w:rsid w:val="00B87186"/>
    <w:rsid w:val="00B90B95"/>
    <w:rsid w:val="00B9108D"/>
    <w:rsid w:val="00B93D03"/>
    <w:rsid w:val="00B96244"/>
    <w:rsid w:val="00B97ACE"/>
    <w:rsid w:val="00BA0991"/>
    <w:rsid w:val="00BA6CA9"/>
    <w:rsid w:val="00BA7BD7"/>
    <w:rsid w:val="00BA7E33"/>
    <w:rsid w:val="00BB12F5"/>
    <w:rsid w:val="00BC3CD2"/>
    <w:rsid w:val="00BC3FCE"/>
    <w:rsid w:val="00BD3BC4"/>
    <w:rsid w:val="00BD56B8"/>
    <w:rsid w:val="00BE0D43"/>
    <w:rsid w:val="00BE1ED8"/>
    <w:rsid w:val="00BE2C18"/>
    <w:rsid w:val="00BE2FC1"/>
    <w:rsid w:val="00BE5AEA"/>
    <w:rsid w:val="00BE7DDC"/>
    <w:rsid w:val="00BF1821"/>
    <w:rsid w:val="00BF505C"/>
    <w:rsid w:val="00BF635F"/>
    <w:rsid w:val="00BF6580"/>
    <w:rsid w:val="00BF792F"/>
    <w:rsid w:val="00C00AB0"/>
    <w:rsid w:val="00C0187F"/>
    <w:rsid w:val="00C024DE"/>
    <w:rsid w:val="00C0324C"/>
    <w:rsid w:val="00C053C8"/>
    <w:rsid w:val="00C060E1"/>
    <w:rsid w:val="00C0738B"/>
    <w:rsid w:val="00C1751E"/>
    <w:rsid w:val="00C22717"/>
    <w:rsid w:val="00C27478"/>
    <w:rsid w:val="00C2759F"/>
    <w:rsid w:val="00C3518A"/>
    <w:rsid w:val="00C35251"/>
    <w:rsid w:val="00C42C2E"/>
    <w:rsid w:val="00C43D35"/>
    <w:rsid w:val="00C45A42"/>
    <w:rsid w:val="00C45F78"/>
    <w:rsid w:val="00C45FFD"/>
    <w:rsid w:val="00C4698D"/>
    <w:rsid w:val="00C4769D"/>
    <w:rsid w:val="00C47939"/>
    <w:rsid w:val="00C50562"/>
    <w:rsid w:val="00C521B7"/>
    <w:rsid w:val="00C522B3"/>
    <w:rsid w:val="00C549CB"/>
    <w:rsid w:val="00C56068"/>
    <w:rsid w:val="00C60F01"/>
    <w:rsid w:val="00C65B43"/>
    <w:rsid w:val="00C661CC"/>
    <w:rsid w:val="00C71E9F"/>
    <w:rsid w:val="00C824A4"/>
    <w:rsid w:val="00C82B11"/>
    <w:rsid w:val="00C85B0B"/>
    <w:rsid w:val="00C87E53"/>
    <w:rsid w:val="00C96AFE"/>
    <w:rsid w:val="00CA28DF"/>
    <w:rsid w:val="00CA2A6C"/>
    <w:rsid w:val="00CA2B06"/>
    <w:rsid w:val="00CA66F3"/>
    <w:rsid w:val="00CB1A27"/>
    <w:rsid w:val="00CB429E"/>
    <w:rsid w:val="00CB4675"/>
    <w:rsid w:val="00CC0574"/>
    <w:rsid w:val="00CC0C31"/>
    <w:rsid w:val="00CC10F4"/>
    <w:rsid w:val="00CC36F8"/>
    <w:rsid w:val="00CC6376"/>
    <w:rsid w:val="00CD3E40"/>
    <w:rsid w:val="00CD467E"/>
    <w:rsid w:val="00CD645D"/>
    <w:rsid w:val="00CE01C4"/>
    <w:rsid w:val="00CE089F"/>
    <w:rsid w:val="00CE179F"/>
    <w:rsid w:val="00CE7377"/>
    <w:rsid w:val="00CF4C8C"/>
    <w:rsid w:val="00CF4D98"/>
    <w:rsid w:val="00CF69BD"/>
    <w:rsid w:val="00D01834"/>
    <w:rsid w:val="00D01FA1"/>
    <w:rsid w:val="00D043AB"/>
    <w:rsid w:val="00D05C2B"/>
    <w:rsid w:val="00D06B99"/>
    <w:rsid w:val="00D07831"/>
    <w:rsid w:val="00D2072C"/>
    <w:rsid w:val="00D20830"/>
    <w:rsid w:val="00D220E4"/>
    <w:rsid w:val="00D24E3D"/>
    <w:rsid w:val="00D26E6E"/>
    <w:rsid w:val="00D27BC1"/>
    <w:rsid w:val="00D32CF7"/>
    <w:rsid w:val="00D33E2B"/>
    <w:rsid w:val="00D35931"/>
    <w:rsid w:val="00D368BE"/>
    <w:rsid w:val="00D40260"/>
    <w:rsid w:val="00D40C80"/>
    <w:rsid w:val="00D41A9D"/>
    <w:rsid w:val="00D424F5"/>
    <w:rsid w:val="00D429C1"/>
    <w:rsid w:val="00D44141"/>
    <w:rsid w:val="00D538CE"/>
    <w:rsid w:val="00D5623C"/>
    <w:rsid w:val="00D628EE"/>
    <w:rsid w:val="00D6556C"/>
    <w:rsid w:val="00D70911"/>
    <w:rsid w:val="00D73079"/>
    <w:rsid w:val="00D75B5B"/>
    <w:rsid w:val="00D7609B"/>
    <w:rsid w:val="00D77010"/>
    <w:rsid w:val="00D824F6"/>
    <w:rsid w:val="00D90C3D"/>
    <w:rsid w:val="00D910FB"/>
    <w:rsid w:val="00DA129B"/>
    <w:rsid w:val="00DA3DAD"/>
    <w:rsid w:val="00DA4AE6"/>
    <w:rsid w:val="00DA4BC6"/>
    <w:rsid w:val="00DB01C0"/>
    <w:rsid w:val="00DB2221"/>
    <w:rsid w:val="00DB33EC"/>
    <w:rsid w:val="00DB4456"/>
    <w:rsid w:val="00DB48CA"/>
    <w:rsid w:val="00DB5488"/>
    <w:rsid w:val="00DB6BBA"/>
    <w:rsid w:val="00DC0C6C"/>
    <w:rsid w:val="00DC1186"/>
    <w:rsid w:val="00DC2D29"/>
    <w:rsid w:val="00DC47A8"/>
    <w:rsid w:val="00DC7532"/>
    <w:rsid w:val="00DD077A"/>
    <w:rsid w:val="00DD1AA7"/>
    <w:rsid w:val="00DD2C8A"/>
    <w:rsid w:val="00DD6853"/>
    <w:rsid w:val="00DE216C"/>
    <w:rsid w:val="00DE49D2"/>
    <w:rsid w:val="00DE5579"/>
    <w:rsid w:val="00DE74C6"/>
    <w:rsid w:val="00DE7FA5"/>
    <w:rsid w:val="00DF2396"/>
    <w:rsid w:val="00DF310E"/>
    <w:rsid w:val="00DF4304"/>
    <w:rsid w:val="00DF4BAE"/>
    <w:rsid w:val="00DF5DD3"/>
    <w:rsid w:val="00DF786F"/>
    <w:rsid w:val="00E0138C"/>
    <w:rsid w:val="00E03132"/>
    <w:rsid w:val="00E05695"/>
    <w:rsid w:val="00E05F27"/>
    <w:rsid w:val="00E138F0"/>
    <w:rsid w:val="00E1527E"/>
    <w:rsid w:val="00E17139"/>
    <w:rsid w:val="00E205F5"/>
    <w:rsid w:val="00E2431B"/>
    <w:rsid w:val="00E2558D"/>
    <w:rsid w:val="00E26D63"/>
    <w:rsid w:val="00E31031"/>
    <w:rsid w:val="00E325EC"/>
    <w:rsid w:val="00E338AB"/>
    <w:rsid w:val="00E33FB5"/>
    <w:rsid w:val="00E35C54"/>
    <w:rsid w:val="00E44CCF"/>
    <w:rsid w:val="00E501AD"/>
    <w:rsid w:val="00E552C0"/>
    <w:rsid w:val="00E559D0"/>
    <w:rsid w:val="00E56677"/>
    <w:rsid w:val="00E566C3"/>
    <w:rsid w:val="00E566DE"/>
    <w:rsid w:val="00E607A7"/>
    <w:rsid w:val="00E607F7"/>
    <w:rsid w:val="00E61D88"/>
    <w:rsid w:val="00E62EB2"/>
    <w:rsid w:val="00E6430E"/>
    <w:rsid w:val="00E700E4"/>
    <w:rsid w:val="00E746AA"/>
    <w:rsid w:val="00E75C2E"/>
    <w:rsid w:val="00E81572"/>
    <w:rsid w:val="00E845C2"/>
    <w:rsid w:val="00E84980"/>
    <w:rsid w:val="00E85218"/>
    <w:rsid w:val="00E86E29"/>
    <w:rsid w:val="00E87433"/>
    <w:rsid w:val="00E90F55"/>
    <w:rsid w:val="00E91D7E"/>
    <w:rsid w:val="00EA0115"/>
    <w:rsid w:val="00EA64FB"/>
    <w:rsid w:val="00EB115B"/>
    <w:rsid w:val="00EB3432"/>
    <w:rsid w:val="00EB527A"/>
    <w:rsid w:val="00EB5474"/>
    <w:rsid w:val="00EB62B7"/>
    <w:rsid w:val="00EB666B"/>
    <w:rsid w:val="00EC45C9"/>
    <w:rsid w:val="00EC5D91"/>
    <w:rsid w:val="00EC6944"/>
    <w:rsid w:val="00ED1973"/>
    <w:rsid w:val="00ED2210"/>
    <w:rsid w:val="00ED3251"/>
    <w:rsid w:val="00ED59E7"/>
    <w:rsid w:val="00ED5DBB"/>
    <w:rsid w:val="00EE0765"/>
    <w:rsid w:val="00EE1D38"/>
    <w:rsid w:val="00EE5BE0"/>
    <w:rsid w:val="00EE70A4"/>
    <w:rsid w:val="00EF09BC"/>
    <w:rsid w:val="00EF138E"/>
    <w:rsid w:val="00EF341F"/>
    <w:rsid w:val="00EF34DB"/>
    <w:rsid w:val="00EF4727"/>
    <w:rsid w:val="00F0055A"/>
    <w:rsid w:val="00F01588"/>
    <w:rsid w:val="00F020F1"/>
    <w:rsid w:val="00F105D8"/>
    <w:rsid w:val="00F12041"/>
    <w:rsid w:val="00F12DF7"/>
    <w:rsid w:val="00F131CA"/>
    <w:rsid w:val="00F1550D"/>
    <w:rsid w:val="00F15A75"/>
    <w:rsid w:val="00F20F63"/>
    <w:rsid w:val="00F23A0D"/>
    <w:rsid w:val="00F27B88"/>
    <w:rsid w:val="00F30C45"/>
    <w:rsid w:val="00F30EE6"/>
    <w:rsid w:val="00F3119E"/>
    <w:rsid w:val="00F37122"/>
    <w:rsid w:val="00F47D65"/>
    <w:rsid w:val="00F5312B"/>
    <w:rsid w:val="00F56C6A"/>
    <w:rsid w:val="00F57410"/>
    <w:rsid w:val="00F61B89"/>
    <w:rsid w:val="00F62869"/>
    <w:rsid w:val="00F64BE2"/>
    <w:rsid w:val="00F66818"/>
    <w:rsid w:val="00F70311"/>
    <w:rsid w:val="00F7167C"/>
    <w:rsid w:val="00F72C8F"/>
    <w:rsid w:val="00F80CB1"/>
    <w:rsid w:val="00F81838"/>
    <w:rsid w:val="00F83594"/>
    <w:rsid w:val="00F91E69"/>
    <w:rsid w:val="00F96C73"/>
    <w:rsid w:val="00FA01B7"/>
    <w:rsid w:val="00FA04C3"/>
    <w:rsid w:val="00FA07E2"/>
    <w:rsid w:val="00FA1444"/>
    <w:rsid w:val="00FA5E23"/>
    <w:rsid w:val="00FA601A"/>
    <w:rsid w:val="00FA6E2E"/>
    <w:rsid w:val="00FB001B"/>
    <w:rsid w:val="00FB0D4C"/>
    <w:rsid w:val="00FB1598"/>
    <w:rsid w:val="00FB18DE"/>
    <w:rsid w:val="00FB2E38"/>
    <w:rsid w:val="00FB4EBA"/>
    <w:rsid w:val="00FB584B"/>
    <w:rsid w:val="00FB6D2E"/>
    <w:rsid w:val="00FB7CA9"/>
    <w:rsid w:val="00FC040B"/>
    <w:rsid w:val="00FC1685"/>
    <w:rsid w:val="00FC2B77"/>
    <w:rsid w:val="00FC5F94"/>
    <w:rsid w:val="00FC633C"/>
    <w:rsid w:val="00FC6391"/>
    <w:rsid w:val="00FC6E9C"/>
    <w:rsid w:val="00FC7C0A"/>
    <w:rsid w:val="00FD3ACE"/>
    <w:rsid w:val="00FD55DD"/>
    <w:rsid w:val="00FD5F92"/>
    <w:rsid w:val="00FD7994"/>
    <w:rsid w:val="00FE0A86"/>
    <w:rsid w:val="00FE0E5C"/>
    <w:rsid w:val="00FE2809"/>
    <w:rsid w:val="00FE287B"/>
    <w:rsid w:val="00FE7C1D"/>
    <w:rsid w:val="00FF131C"/>
    <w:rsid w:val="00FF63A8"/>
    <w:rsid w:val="00FF682C"/>
    <w:rsid w:val="00FF68E3"/>
    <w:rsid w:val="00FF6C7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25788E"/>
  <w15:docId w15:val="{5CD899DD-791F-429E-B4BB-69F6DD28C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s-AR" w:eastAsia="es-AR" w:bidi="ar-SA"/>
      </w:rPr>
    </w:rPrDefault>
    <w:pPrDefault>
      <w:pPr>
        <w:spacing w:after="20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11FD"/>
    <w:pPr>
      <w:spacing w:after="0" w:line="240" w:lineRule="auto"/>
    </w:pPr>
    <w:rPr>
      <w:rFonts w:ascii="Arial" w:eastAsiaTheme="minorEastAsia" w:hAnsi="Arial"/>
      <w:sz w:val="20"/>
    </w:rPr>
  </w:style>
  <w:style w:type="paragraph" w:styleId="Ttulo1">
    <w:name w:val="heading 1"/>
    <w:basedOn w:val="Normal"/>
    <w:next w:val="Normal"/>
    <w:link w:val="Ttulo1Car"/>
    <w:uiPriority w:val="9"/>
    <w:qFormat/>
    <w:rsid w:val="00D538CE"/>
    <w:pPr>
      <w:keepNext/>
      <w:keepLines/>
      <w:spacing w:before="480"/>
      <w:outlineLvl w:val="0"/>
    </w:pPr>
    <w:rPr>
      <w:rFonts w:eastAsiaTheme="majorEastAsia" w:cstheme="majorBidi"/>
      <w:b/>
      <w:bCs/>
      <w:sz w:val="28"/>
      <w:szCs w:val="28"/>
    </w:rPr>
  </w:style>
  <w:style w:type="paragraph" w:styleId="Ttulo2">
    <w:name w:val="heading 2"/>
    <w:basedOn w:val="Normal"/>
    <w:next w:val="Normal"/>
    <w:link w:val="Ttulo2Car"/>
    <w:uiPriority w:val="9"/>
    <w:unhideWhenUsed/>
    <w:qFormat/>
    <w:rsid w:val="00192719"/>
    <w:pPr>
      <w:keepNext/>
      <w:keepLines/>
      <w:spacing w:before="200"/>
      <w:outlineLvl w:val="1"/>
    </w:pPr>
    <w:rPr>
      <w:rFonts w:eastAsiaTheme="majorEastAsia" w:cstheme="majorBidi"/>
      <w:b/>
      <w:bCs/>
      <w:sz w:val="24"/>
      <w:szCs w:val="26"/>
    </w:rPr>
  </w:style>
  <w:style w:type="paragraph" w:styleId="Ttulo3">
    <w:name w:val="heading 3"/>
    <w:basedOn w:val="Normal"/>
    <w:next w:val="Normal"/>
    <w:link w:val="Ttulo3Car"/>
    <w:uiPriority w:val="9"/>
    <w:unhideWhenUsed/>
    <w:qFormat/>
    <w:rsid w:val="00D538CE"/>
    <w:pPr>
      <w:keepNext/>
      <w:keepLines/>
      <w:spacing w:before="200"/>
      <w:outlineLvl w:val="2"/>
    </w:pPr>
    <w:rPr>
      <w:rFonts w:eastAsiaTheme="majorEastAsia" w:cstheme="majorBidi"/>
      <w:b/>
      <w:bCs/>
      <w:u w:val="single"/>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Cs w:val="22"/>
    </w:rPr>
  </w:style>
  <w:style w:type="paragraph" w:styleId="Ttulo6">
    <w:name w:val="heading 6"/>
    <w:basedOn w:val="Normal"/>
    <w:next w:val="Normal"/>
    <w:pPr>
      <w:keepNext/>
      <w:keepLines/>
      <w:spacing w:before="200" w:after="40"/>
      <w:outlineLvl w:val="5"/>
    </w:pPr>
    <w:rPr>
      <w:b/>
      <w:szCs w:val="20"/>
    </w:rPr>
  </w:style>
  <w:style w:type="paragraph" w:styleId="Ttulo7">
    <w:name w:val="heading 7"/>
    <w:basedOn w:val="Normal"/>
    <w:next w:val="Normal"/>
    <w:link w:val="Ttulo7Car"/>
    <w:uiPriority w:val="9"/>
    <w:unhideWhenUsed/>
    <w:qFormat/>
    <w:rsid w:val="00DF310E"/>
    <w:pPr>
      <w:keepNext/>
      <w:keepLines/>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unhideWhenUsed/>
    <w:qFormat/>
    <w:rsid w:val="009A390C"/>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link w:val="TtuloCar"/>
    <w:uiPriority w:val="10"/>
    <w:qFormat/>
    <w:rsid w:val="00224792"/>
    <w:pPr>
      <w:spacing w:line="480" w:lineRule="auto"/>
    </w:pPr>
    <w:rPr>
      <w:rFonts w:ascii="Century Schoolbook" w:eastAsia="Times New Roman" w:hAnsi="Century Schoolbook" w:cs="Times New Roman"/>
      <w:smallCaps/>
      <w:color w:val="FE8637"/>
      <w:spacing w:val="10"/>
      <w:sz w:val="48"/>
      <w:szCs w:val="48"/>
      <w:lang w:eastAsia="en-US"/>
    </w:rPr>
  </w:style>
  <w:style w:type="paragraph" w:styleId="Textodeglobo">
    <w:name w:val="Balloon Text"/>
    <w:basedOn w:val="Normal"/>
    <w:link w:val="TextodegloboCar"/>
    <w:uiPriority w:val="99"/>
    <w:semiHidden/>
    <w:unhideWhenUsed/>
    <w:rsid w:val="002E4E08"/>
    <w:rPr>
      <w:rFonts w:ascii="Tahoma" w:hAnsi="Tahoma" w:cs="Tahoma"/>
      <w:sz w:val="16"/>
      <w:szCs w:val="16"/>
    </w:rPr>
  </w:style>
  <w:style w:type="character" w:customStyle="1" w:styleId="TextodegloboCar">
    <w:name w:val="Texto de globo Car"/>
    <w:basedOn w:val="Fuentedeprrafopredeter"/>
    <w:link w:val="Textodeglobo"/>
    <w:uiPriority w:val="99"/>
    <w:semiHidden/>
    <w:rsid w:val="002E4E08"/>
    <w:rPr>
      <w:rFonts w:ascii="Tahoma" w:eastAsiaTheme="minorEastAsia" w:hAnsi="Tahoma" w:cs="Tahoma"/>
      <w:sz w:val="16"/>
      <w:szCs w:val="16"/>
      <w:lang w:eastAsia="es-AR"/>
    </w:rPr>
  </w:style>
  <w:style w:type="paragraph" w:styleId="Prrafodelista">
    <w:name w:val="List Paragraph"/>
    <w:basedOn w:val="Normal"/>
    <w:uiPriority w:val="34"/>
    <w:qFormat/>
    <w:rsid w:val="005C71E4"/>
    <w:pPr>
      <w:ind w:left="720"/>
      <w:contextualSpacing/>
    </w:pPr>
  </w:style>
  <w:style w:type="character" w:styleId="nfasissutil">
    <w:name w:val="Subtle Emphasis"/>
    <w:basedOn w:val="Fuentedeprrafopredeter"/>
    <w:uiPriority w:val="19"/>
    <w:qFormat/>
    <w:rsid w:val="00BA1810"/>
    <w:rPr>
      <w:i/>
      <w:iCs/>
      <w:color w:val="808080" w:themeColor="text1" w:themeTint="7F"/>
    </w:rPr>
  </w:style>
  <w:style w:type="paragraph" w:styleId="Encabezado">
    <w:name w:val="header"/>
    <w:basedOn w:val="Normal"/>
    <w:link w:val="EncabezadoCar"/>
    <w:uiPriority w:val="99"/>
    <w:unhideWhenUsed/>
    <w:rsid w:val="000A157B"/>
    <w:pPr>
      <w:tabs>
        <w:tab w:val="center" w:pos="4419"/>
        <w:tab w:val="right" w:pos="8838"/>
      </w:tabs>
    </w:pPr>
  </w:style>
  <w:style w:type="character" w:customStyle="1" w:styleId="EncabezadoCar">
    <w:name w:val="Encabezado Car"/>
    <w:basedOn w:val="Fuentedeprrafopredeter"/>
    <w:link w:val="Encabezado"/>
    <w:uiPriority w:val="99"/>
    <w:rsid w:val="000A157B"/>
    <w:rPr>
      <w:rFonts w:eastAsiaTheme="minorEastAsia"/>
      <w:lang w:eastAsia="es-AR"/>
    </w:rPr>
  </w:style>
  <w:style w:type="paragraph" w:styleId="Piedepgina">
    <w:name w:val="footer"/>
    <w:basedOn w:val="Normal"/>
    <w:link w:val="PiedepginaCar"/>
    <w:uiPriority w:val="99"/>
    <w:unhideWhenUsed/>
    <w:rsid w:val="000A157B"/>
    <w:pPr>
      <w:tabs>
        <w:tab w:val="center" w:pos="4419"/>
        <w:tab w:val="right" w:pos="8838"/>
      </w:tabs>
    </w:pPr>
  </w:style>
  <w:style w:type="character" w:customStyle="1" w:styleId="PiedepginaCar">
    <w:name w:val="Pie de página Car"/>
    <w:basedOn w:val="Fuentedeprrafopredeter"/>
    <w:link w:val="Piedepgina"/>
    <w:uiPriority w:val="99"/>
    <w:rsid w:val="000A157B"/>
    <w:rPr>
      <w:rFonts w:eastAsiaTheme="minorEastAsia"/>
      <w:lang w:eastAsia="es-AR"/>
    </w:rPr>
  </w:style>
  <w:style w:type="character" w:styleId="Hipervnculo">
    <w:name w:val="Hyperlink"/>
    <w:basedOn w:val="Fuentedeprrafopredeter"/>
    <w:uiPriority w:val="99"/>
    <w:unhideWhenUsed/>
    <w:rsid w:val="009847F9"/>
    <w:rPr>
      <w:color w:val="0000FF"/>
      <w:u w:val="single"/>
    </w:rPr>
  </w:style>
  <w:style w:type="character" w:customStyle="1" w:styleId="Ttulo1Car">
    <w:name w:val="Título 1 Car"/>
    <w:basedOn w:val="Fuentedeprrafopredeter"/>
    <w:link w:val="Ttulo1"/>
    <w:uiPriority w:val="9"/>
    <w:rsid w:val="00D538CE"/>
    <w:rPr>
      <w:rFonts w:eastAsiaTheme="majorEastAsia" w:cstheme="majorBidi"/>
      <w:b/>
      <w:bCs/>
      <w:sz w:val="28"/>
      <w:szCs w:val="28"/>
    </w:rPr>
  </w:style>
  <w:style w:type="paragraph" w:styleId="TtuloTDC">
    <w:name w:val="TOC Heading"/>
    <w:basedOn w:val="Ttulo1"/>
    <w:next w:val="Normal"/>
    <w:uiPriority w:val="39"/>
    <w:unhideWhenUsed/>
    <w:qFormat/>
    <w:rsid w:val="009847F9"/>
    <w:pPr>
      <w:outlineLvl w:val="9"/>
    </w:pPr>
    <w:rPr>
      <w:lang w:val="es-ES" w:eastAsia="en-US"/>
    </w:rPr>
  </w:style>
  <w:style w:type="paragraph" w:styleId="TDC1">
    <w:name w:val="toc 1"/>
    <w:basedOn w:val="Normal"/>
    <w:next w:val="Normal"/>
    <w:autoRedefine/>
    <w:uiPriority w:val="39"/>
    <w:unhideWhenUsed/>
    <w:qFormat/>
    <w:rsid w:val="009847F9"/>
    <w:pPr>
      <w:spacing w:after="100"/>
    </w:pPr>
  </w:style>
  <w:style w:type="paragraph" w:styleId="TDC2">
    <w:name w:val="toc 2"/>
    <w:basedOn w:val="Normal"/>
    <w:next w:val="Normal"/>
    <w:autoRedefine/>
    <w:uiPriority w:val="39"/>
    <w:unhideWhenUsed/>
    <w:qFormat/>
    <w:rsid w:val="009847F9"/>
    <w:pPr>
      <w:spacing w:after="100"/>
      <w:ind w:left="220"/>
    </w:pPr>
  </w:style>
  <w:style w:type="character" w:customStyle="1" w:styleId="Ttulo2Car">
    <w:name w:val="Título 2 Car"/>
    <w:basedOn w:val="Fuentedeprrafopredeter"/>
    <w:link w:val="Ttulo2"/>
    <w:uiPriority w:val="9"/>
    <w:rsid w:val="00192719"/>
    <w:rPr>
      <w:rFonts w:eastAsiaTheme="majorEastAsia" w:cstheme="majorBidi"/>
      <w:b/>
      <w:bCs/>
      <w:szCs w:val="26"/>
    </w:rPr>
  </w:style>
  <w:style w:type="paragraph" w:styleId="Sinespaciado">
    <w:name w:val="No Spacing"/>
    <w:aliases w:val="Apa Sin espacio"/>
    <w:link w:val="SinespaciadoCar"/>
    <w:uiPriority w:val="1"/>
    <w:qFormat/>
    <w:rsid w:val="009847F9"/>
    <w:pPr>
      <w:spacing w:after="0" w:line="240" w:lineRule="auto"/>
    </w:pPr>
    <w:rPr>
      <w:rFonts w:eastAsiaTheme="minorEastAsia"/>
    </w:rPr>
  </w:style>
  <w:style w:type="character" w:styleId="Textoennegrita">
    <w:name w:val="Strong"/>
    <w:basedOn w:val="Fuentedeprrafopredeter"/>
    <w:uiPriority w:val="22"/>
    <w:qFormat/>
    <w:rsid w:val="009A78FE"/>
    <w:rPr>
      <w:b/>
      <w:bCs/>
    </w:rPr>
  </w:style>
  <w:style w:type="paragraph" w:styleId="NormalWeb">
    <w:name w:val="Normal (Web)"/>
    <w:basedOn w:val="Normal"/>
    <w:uiPriority w:val="99"/>
    <w:unhideWhenUsed/>
    <w:rsid w:val="00982E60"/>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Fuentedeprrafopredeter"/>
    <w:rsid w:val="00982E60"/>
  </w:style>
  <w:style w:type="paragraph" w:customStyle="1" w:styleId="Default">
    <w:name w:val="Default"/>
    <w:rsid w:val="0014074D"/>
    <w:pPr>
      <w:autoSpaceDE w:val="0"/>
      <w:autoSpaceDN w:val="0"/>
      <w:adjustRightInd w:val="0"/>
      <w:spacing w:after="0" w:line="240" w:lineRule="auto"/>
    </w:pPr>
    <w:rPr>
      <w:rFonts w:ascii="Arial" w:hAnsi="Arial" w:cs="Arial"/>
      <w:color w:val="000000"/>
    </w:rPr>
  </w:style>
  <w:style w:type="table" w:styleId="Tablaconcuadrcula">
    <w:name w:val="Table Grid"/>
    <w:basedOn w:val="Tablanormal"/>
    <w:uiPriority w:val="59"/>
    <w:rsid w:val="004E6C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Car">
    <w:name w:val="Título Car"/>
    <w:basedOn w:val="Fuentedeprrafopredeter"/>
    <w:link w:val="Ttulo"/>
    <w:uiPriority w:val="10"/>
    <w:rsid w:val="00224792"/>
    <w:rPr>
      <w:rFonts w:ascii="Century Schoolbook" w:eastAsia="Times New Roman" w:hAnsi="Century Schoolbook" w:cs="Times New Roman"/>
      <w:smallCaps/>
      <w:color w:val="FE8637"/>
      <w:spacing w:val="10"/>
      <w:sz w:val="48"/>
      <w:szCs w:val="48"/>
    </w:rPr>
  </w:style>
  <w:style w:type="paragraph" w:styleId="Descripcin">
    <w:name w:val="caption"/>
    <w:basedOn w:val="Normal"/>
    <w:next w:val="Normal"/>
    <w:uiPriority w:val="99"/>
    <w:unhideWhenUsed/>
    <w:rsid w:val="00D13C7F"/>
    <w:pPr>
      <w:jc w:val="right"/>
    </w:pPr>
    <w:rPr>
      <w:rFonts w:ascii="Times New Roman" w:eastAsia="Century Schoolbook" w:hAnsi="Times New Roman" w:cs="Times New Roman"/>
      <w:b/>
      <w:bCs/>
      <w:color w:val="E65B01"/>
      <w:sz w:val="16"/>
      <w:szCs w:val="16"/>
      <w:lang w:eastAsia="en-US"/>
    </w:rPr>
  </w:style>
  <w:style w:type="paragraph" w:styleId="Subttulo">
    <w:name w:val="Subtitle"/>
    <w:basedOn w:val="Normal"/>
    <w:next w:val="Normal"/>
    <w:link w:val="SubttuloCar"/>
    <w:pPr>
      <w:spacing w:line="480" w:lineRule="auto"/>
    </w:pPr>
    <w:rPr>
      <w:rFonts w:ascii="Times New Roman" w:eastAsia="Times New Roman" w:hAnsi="Times New Roman" w:cs="Times New Roman"/>
      <w:i/>
      <w:color w:val="575F6D"/>
    </w:rPr>
  </w:style>
  <w:style w:type="character" w:customStyle="1" w:styleId="SubttuloCar">
    <w:name w:val="Subtítulo Car"/>
    <w:basedOn w:val="Fuentedeprrafopredeter"/>
    <w:link w:val="Subttulo"/>
    <w:uiPriority w:val="11"/>
    <w:rsid w:val="006C741F"/>
    <w:rPr>
      <w:rFonts w:ascii="Times New Roman" w:eastAsia="Century Schoolbook" w:hAnsi="Times New Roman" w:cs="Times New Roman"/>
      <w:i/>
      <w:iCs/>
      <w:color w:val="575F6D"/>
      <w:spacing w:val="5"/>
      <w:sz w:val="24"/>
      <w:szCs w:val="24"/>
    </w:rPr>
  </w:style>
  <w:style w:type="paragraph" w:styleId="Tabladeilustraciones">
    <w:name w:val="table of figures"/>
    <w:basedOn w:val="Normal"/>
    <w:next w:val="Normal"/>
    <w:uiPriority w:val="99"/>
    <w:qFormat/>
    <w:rsid w:val="006C741F"/>
    <w:pPr>
      <w:spacing w:line="480" w:lineRule="auto"/>
    </w:pPr>
    <w:rPr>
      <w:rFonts w:ascii="Times New Roman" w:eastAsia="Century Schoolbook" w:hAnsi="Times New Roman" w:cs="Times New Roman"/>
      <w:color w:val="000000"/>
      <w:lang w:eastAsia="en-US"/>
    </w:rPr>
  </w:style>
  <w:style w:type="paragraph" w:styleId="TDC3">
    <w:name w:val="toc 3"/>
    <w:basedOn w:val="Normal"/>
    <w:next w:val="Normal"/>
    <w:autoRedefine/>
    <w:uiPriority w:val="39"/>
    <w:unhideWhenUsed/>
    <w:qFormat/>
    <w:rsid w:val="006C741F"/>
    <w:pPr>
      <w:spacing w:after="100"/>
      <w:ind w:left="440"/>
    </w:pPr>
  </w:style>
  <w:style w:type="paragraph" w:customStyle="1" w:styleId="Estilo1">
    <w:name w:val="Estilo1"/>
    <w:basedOn w:val="Sinespaciado"/>
    <w:link w:val="Estilo1Car"/>
    <w:qFormat/>
    <w:rsid w:val="00DA51B0"/>
    <w:rPr>
      <w:szCs w:val="20"/>
    </w:rPr>
  </w:style>
  <w:style w:type="character" w:customStyle="1" w:styleId="SinespaciadoCar">
    <w:name w:val="Sin espaciado Car"/>
    <w:aliases w:val="Apa Sin espacio Car"/>
    <w:basedOn w:val="Fuentedeprrafopredeter"/>
    <w:link w:val="Sinespaciado"/>
    <w:uiPriority w:val="1"/>
    <w:rsid w:val="0096397E"/>
    <w:rPr>
      <w:rFonts w:eastAsiaTheme="minorEastAsia"/>
      <w:lang w:eastAsia="es-AR"/>
    </w:rPr>
  </w:style>
  <w:style w:type="character" w:customStyle="1" w:styleId="Estilo1Car">
    <w:name w:val="Estilo1 Car"/>
    <w:basedOn w:val="SinespaciadoCar"/>
    <w:link w:val="Estilo1"/>
    <w:rsid w:val="00DA51B0"/>
    <w:rPr>
      <w:rFonts w:ascii="Calibri" w:eastAsiaTheme="minorEastAsia" w:hAnsi="Calibri"/>
      <w:szCs w:val="20"/>
      <w:lang w:eastAsia="es-AR"/>
    </w:rPr>
  </w:style>
  <w:style w:type="character" w:customStyle="1" w:styleId="Ttulo3Car">
    <w:name w:val="Título 3 Car"/>
    <w:basedOn w:val="Fuentedeprrafopredeter"/>
    <w:link w:val="Ttulo3"/>
    <w:uiPriority w:val="9"/>
    <w:rsid w:val="00D538CE"/>
    <w:rPr>
      <w:rFonts w:eastAsiaTheme="majorEastAsia" w:cstheme="majorBidi"/>
      <w:b/>
      <w:bCs/>
      <w:u w:val="single"/>
    </w:rPr>
  </w:style>
  <w:style w:type="paragraph" w:customStyle="1" w:styleId="NormalWeb1">
    <w:name w:val="Normal (Web)1"/>
    <w:basedOn w:val="Normal"/>
    <w:rsid w:val="00A31A91"/>
    <w:pPr>
      <w:spacing w:before="100" w:beforeAutospacing="1" w:after="100" w:afterAutospacing="1"/>
    </w:pPr>
    <w:rPr>
      <w:rFonts w:ascii="Arial Unicode MS" w:eastAsia="Arial Unicode MS" w:hAnsi="Arial Unicode MS" w:cs="Arial Unicode MS"/>
      <w:color w:val="FFFFFF"/>
      <w:lang w:val="es-ES" w:eastAsia="es-ES"/>
    </w:rPr>
  </w:style>
  <w:style w:type="paragraph" w:styleId="Textonotaalfinal">
    <w:name w:val="endnote text"/>
    <w:basedOn w:val="Normal"/>
    <w:link w:val="TextonotaalfinalCar"/>
    <w:uiPriority w:val="99"/>
    <w:semiHidden/>
    <w:unhideWhenUsed/>
    <w:rsid w:val="00D52FF7"/>
    <w:rPr>
      <w:szCs w:val="20"/>
    </w:rPr>
  </w:style>
  <w:style w:type="character" w:customStyle="1" w:styleId="TextonotaalfinalCar">
    <w:name w:val="Texto nota al final Car"/>
    <w:basedOn w:val="Fuentedeprrafopredeter"/>
    <w:link w:val="Textonotaalfinal"/>
    <w:uiPriority w:val="99"/>
    <w:semiHidden/>
    <w:rsid w:val="00D52FF7"/>
    <w:rPr>
      <w:rFonts w:ascii="Calibri" w:eastAsiaTheme="minorEastAsia" w:hAnsi="Calibri"/>
      <w:sz w:val="20"/>
      <w:szCs w:val="20"/>
      <w:lang w:eastAsia="es-AR"/>
    </w:rPr>
  </w:style>
  <w:style w:type="character" w:styleId="Refdenotaalfinal">
    <w:name w:val="endnote reference"/>
    <w:basedOn w:val="Fuentedeprrafopredeter"/>
    <w:uiPriority w:val="99"/>
    <w:semiHidden/>
    <w:unhideWhenUsed/>
    <w:rsid w:val="00D52FF7"/>
    <w:rPr>
      <w:vertAlign w:val="superscript"/>
    </w:rPr>
  </w:style>
  <w:style w:type="paragraph" w:styleId="Textonotapie">
    <w:name w:val="footnote text"/>
    <w:basedOn w:val="Normal"/>
    <w:link w:val="TextonotapieCar"/>
    <w:uiPriority w:val="99"/>
    <w:semiHidden/>
    <w:unhideWhenUsed/>
    <w:rsid w:val="00D52FF7"/>
    <w:rPr>
      <w:szCs w:val="20"/>
    </w:rPr>
  </w:style>
  <w:style w:type="character" w:customStyle="1" w:styleId="TextonotapieCar">
    <w:name w:val="Texto nota pie Car"/>
    <w:basedOn w:val="Fuentedeprrafopredeter"/>
    <w:link w:val="Textonotapie"/>
    <w:uiPriority w:val="99"/>
    <w:semiHidden/>
    <w:rsid w:val="00D52FF7"/>
    <w:rPr>
      <w:rFonts w:ascii="Calibri" w:eastAsiaTheme="minorEastAsia" w:hAnsi="Calibri"/>
      <w:sz w:val="20"/>
      <w:szCs w:val="20"/>
      <w:lang w:eastAsia="es-AR"/>
    </w:rPr>
  </w:style>
  <w:style w:type="character" w:styleId="Refdenotaalpie">
    <w:name w:val="footnote reference"/>
    <w:basedOn w:val="Fuentedeprrafopredeter"/>
    <w:uiPriority w:val="99"/>
    <w:semiHidden/>
    <w:unhideWhenUsed/>
    <w:rsid w:val="00D52FF7"/>
    <w:rPr>
      <w:vertAlign w:val="superscript"/>
    </w:rPr>
  </w:style>
  <w:style w:type="character" w:customStyle="1" w:styleId="Mencinsinresolver1">
    <w:name w:val="Mención sin resolver1"/>
    <w:basedOn w:val="Fuentedeprrafopredeter"/>
    <w:uiPriority w:val="99"/>
    <w:semiHidden/>
    <w:unhideWhenUsed/>
    <w:rsid w:val="00AC6ADF"/>
    <w:rPr>
      <w:color w:val="605E5C"/>
      <w:shd w:val="clear" w:color="auto" w:fill="E1DFDD"/>
    </w:rPr>
  </w:style>
  <w:style w:type="table" w:customStyle="1" w:styleId="a">
    <w:basedOn w:val="Tablanormal"/>
    <w:tblPr>
      <w:tblStyleRowBandSize w:val="1"/>
      <w:tblStyleColBandSize w:val="1"/>
      <w:tblCellMar>
        <w:left w:w="70" w:type="dxa"/>
        <w:right w:w="70" w:type="dxa"/>
      </w:tblCellMar>
    </w:tblPr>
  </w:style>
  <w:style w:type="table" w:customStyle="1" w:styleId="a0">
    <w:basedOn w:val="Tablanormal"/>
    <w:tblPr>
      <w:tblStyleRowBandSize w:val="1"/>
      <w:tblStyleColBandSize w:val="1"/>
      <w:tblCellMar>
        <w:left w:w="70" w:type="dxa"/>
        <w:right w:w="70" w:type="dxa"/>
      </w:tblCellMar>
    </w:tblPr>
  </w:style>
  <w:style w:type="table" w:customStyle="1" w:styleId="a1">
    <w:basedOn w:val="Tablanormal"/>
    <w:tblPr>
      <w:tblStyleRowBandSize w:val="1"/>
      <w:tblStyleColBandSize w:val="1"/>
      <w:tblCellMar>
        <w:left w:w="70" w:type="dxa"/>
        <w:right w:w="70" w:type="dxa"/>
      </w:tblCellMar>
    </w:tblPr>
  </w:style>
  <w:style w:type="paragraph" w:styleId="Cita">
    <w:name w:val="Quote"/>
    <w:basedOn w:val="Normal"/>
    <w:next w:val="Normal"/>
    <w:link w:val="CitaCar"/>
    <w:uiPriority w:val="29"/>
    <w:qFormat/>
    <w:rsid w:val="00CF4C8C"/>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CF4C8C"/>
    <w:rPr>
      <w:rFonts w:eastAsiaTheme="minorEastAsia"/>
      <w:i/>
      <w:iCs/>
      <w:color w:val="404040" w:themeColor="text1" w:themeTint="BF"/>
      <w:sz w:val="22"/>
    </w:rPr>
  </w:style>
  <w:style w:type="character" w:styleId="Hipervnculovisitado">
    <w:name w:val="FollowedHyperlink"/>
    <w:basedOn w:val="Fuentedeprrafopredeter"/>
    <w:uiPriority w:val="99"/>
    <w:semiHidden/>
    <w:unhideWhenUsed/>
    <w:rsid w:val="00532177"/>
    <w:rPr>
      <w:color w:val="800080" w:themeColor="followedHyperlink"/>
      <w:u w:val="single"/>
    </w:rPr>
  </w:style>
  <w:style w:type="character" w:styleId="Mencinsinresolver">
    <w:name w:val="Unresolved Mention"/>
    <w:basedOn w:val="Fuentedeprrafopredeter"/>
    <w:uiPriority w:val="99"/>
    <w:semiHidden/>
    <w:unhideWhenUsed/>
    <w:rsid w:val="003076F6"/>
    <w:rPr>
      <w:color w:val="605E5C"/>
      <w:shd w:val="clear" w:color="auto" w:fill="E1DFDD"/>
    </w:rPr>
  </w:style>
  <w:style w:type="character" w:customStyle="1" w:styleId="Ttulo7Car">
    <w:name w:val="Título 7 Car"/>
    <w:basedOn w:val="Fuentedeprrafopredeter"/>
    <w:link w:val="Ttulo7"/>
    <w:uiPriority w:val="9"/>
    <w:rsid w:val="00DF310E"/>
    <w:rPr>
      <w:rFonts w:asciiTheme="majorHAnsi" w:eastAsiaTheme="majorEastAsia" w:hAnsiTheme="majorHAnsi" w:cstheme="majorBidi"/>
      <w:i/>
      <w:iCs/>
      <w:color w:val="243F60" w:themeColor="accent1" w:themeShade="7F"/>
      <w:sz w:val="22"/>
    </w:rPr>
  </w:style>
  <w:style w:type="character" w:customStyle="1" w:styleId="Ttulo8Car">
    <w:name w:val="Título 8 Car"/>
    <w:basedOn w:val="Fuentedeprrafopredeter"/>
    <w:link w:val="Ttulo8"/>
    <w:uiPriority w:val="9"/>
    <w:rsid w:val="009A390C"/>
    <w:rPr>
      <w:rFonts w:asciiTheme="majorHAnsi" w:eastAsiaTheme="majorEastAsia" w:hAnsiTheme="majorHAnsi" w:cstheme="majorBidi"/>
      <w:color w:val="272727" w:themeColor="text1" w:themeTint="D8"/>
      <w:sz w:val="21"/>
      <w:szCs w:val="21"/>
    </w:rPr>
  </w:style>
  <w:style w:type="character" w:styleId="Textodelmarcadordeposicin">
    <w:name w:val="Placeholder Text"/>
    <w:basedOn w:val="Fuentedeprrafopredeter"/>
    <w:uiPriority w:val="99"/>
    <w:semiHidden/>
    <w:rsid w:val="00F56C6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70323">
      <w:bodyDiv w:val="1"/>
      <w:marLeft w:val="0"/>
      <w:marRight w:val="0"/>
      <w:marTop w:val="0"/>
      <w:marBottom w:val="0"/>
      <w:divBdr>
        <w:top w:val="none" w:sz="0" w:space="0" w:color="auto"/>
        <w:left w:val="none" w:sz="0" w:space="0" w:color="auto"/>
        <w:bottom w:val="none" w:sz="0" w:space="0" w:color="auto"/>
        <w:right w:val="none" w:sz="0" w:space="0" w:color="auto"/>
      </w:divBdr>
    </w:div>
    <w:div w:id="144396234">
      <w:bodyDiv w:val="1"/>
      <w:marLeft w:val="0"/>
      <w:marRight w:val="0"/>
      <w:marTop w:val="0"/>
      <w:marBottom w:val="0"/>
      <w:divBdr>
        <w:top w:val="none" w:sz="0" w:space="0" w:color="auto"/>
        <w:left w:val="none" w:sz="0" w:space="0" w:color="auto"/>
        <w:bottom w:val="none" w:sz="0" w:space="0" w:color="auto"/>
        <w:right w:val="none" w:sz="0" w:space="0" w:color="auto"/>
      </w:divBdr>
    </w:div>
    <w:div w:id="256211993">
      <w:bodyDiv w:val="1"/>
      <w:marLeft w:val="0"/>
      <w:marRight w:val="0"/>
      <w:marTop w:val="0"/>
      <w:marBottom w:val="0"/>
      <w:divBdr>
        <w:top w:val="none" w:sz="0" w:space="0" w:color="auto"/>
        <w:left w:val="none" w:sz="0" w:space="0" w:color="auto"/>
        <w:bottom w:val="none" w:sz="0" w:space="0" w:color="auto"/>
        <w:right w:val="none" w:sz="0" w:space="0" w:color="auto"/>
      </w:divBdr>
    </w:div>
    <w:div w:id="265430052">
      <w:bodyDiv w:val="1"/>
      <w:marLeft w:val="0"/>
      <w:marRight w:val="0"/>
      <w:marTop w:val="0"/>
      <w:marBottom w:val="0"/>
      <w:divBdr>
        <w:top w:val="none" w:sz="0" w:space="0" w:color="auto"/>
        <w:left w:val="none" w:sz="0" w:space="0" w:color="auto"/>
        <w:bottom w:val="none" w:sz="0" w:space="0" w:color="auto"/>
        <w:right w:val="none" w:sz="0" w:space="0" w:color="auto"/>
      </w:divBdr>
    </w:div>
    <w:div w:id="286350879">
      <w:bodyDiv w:val="1"/>
      <w:marLeft w:val="0"/>
      <w:marRight w:val="0"/>
      <w:marTop w:val="0"/>
      <w:marBottom w:val="0"/>
      <w:divBdr>
        <w:top w:val="none" w:sz="0" w:space="0" w:color="auto"/>
        <w:left w:val="none" w:sz="0" w:space="0" w:color="auto"/>
        <w:bottom w:val="none" w:sz="0" w:space="0" w:color="auto"/>
        <w:right w:val="none" w:sz="0" w:space="0" w:color="auto"/>
      </w:divBdr>
    </w:div>
    <w:div w:id="288515009">
      <w:bodyDiv w:val="1"/>
      <w:marLeft w:val="0"/>
      <w:marRight w:val="0"/>
      <w:marTop w:val="0"/>
      <w:marBottom w:val="0"/>
      <w:divBdr>
        <w:top w:val="none" w:sz="0" w:space="0" w:color="auto"/>
        <w:left w:val="none" w:sz="0" w:space="0" w:color="auto"/>
        <w:bottom w:val="none" w:sz="0" w:space="0" w:color="auto"/>
        <w:right w:val="none" w:sz="0" w:space="0" w:color="auto"/>
      </w:divBdr>
    </w:div>
    <w:div w:id="337925969">
      <w:bodyDiv w:val="1"/>
      <w:marLeft w:val="0"/>
      <w:marRight w:val="0"/>
      <w:marTop w:val="0"/>
      <w:marBottom w:val="0"/>
      <w:divBdr>
        <w:top w:val="none" w:sz="0" w:space="0" w:color="auto"/>
        <w:left w:val="none" w:sz="0" w:space="0" w:color="auto"/>
        <w:bottom w:val="none" w:sz="0" w:space="0" w:color="auto"/>
        <w:right w:val="none" w:sz="0" w:space="0" w:color="auto"/>
      </w:divBdr>
    </w:div>
    <w:div w:id="372005996">
      <w:bodyDiv w:val="1"/>
      <w:marLeft w:val="0"/>
      <w:marRight w:val="0"/>
      <w:marTop w:val="0"/>
      <w:marBottom w:val="0"/>
      <w:divBdr>
        <w:top w:val="none" w:sz="0" w:space="0" w:color="auto"/>
        <w:left w:val="none" w:sz="0" w:space="0" w:color="auto"/>
        <w:bottom w:val="none" w:sz="0" w:space="0" w:color="auto"/>
        <w:right w:val="none" w:sz="0" w:space="0" w:color="auto"/>
      </w:divBdr>
    </w:div>
    <w:div w:id="378436075">
      <w:bodyDiv w:val="1"/>
      <w:marLeft w:val="0"/>
      <w:marRight w:val="0"/>
      <w:marTop w:val="0"/>
      <w:marBottom w:val="0"/>
      <w:divBdr>
        <w:top w:val="none" w:sz="0" w:space="0" w:color="auto"/>
        <w:left w:val="none" w:sz="0" w:space="0" w:color="auto"/>
        <w:bottom w:val="none" w:sz="0" w:space="0" w:color="auto"/>
        <w:right w:val="none" w:sz="0" w:space="0" w:color="auto"/>
      </w:divBdr>
    </w:div>
    <w:div w:id="381635079">
      <w:bodyDiv w:val="1"/>
      <w:marLeft w:val="0"/>
      <w:marRight w:val="0"/>
      <w:marTop w:val="0"/>
      <w:marBottom w:val="0"/>
      <w:divBdr>
        <w:top w:val="none" w:sz="0" w:space="0" w:color="auto"/>
        <w:left w:val="none" w:sz="0" w:space="0" w:color="auto"/>
        <w:bottom w:val="none" w:sz="0" w:space="0" w:color="auto"/>
        <w:right w:val="none" w:sz="0" w:space="0" w:color="auto"/>
      </w:divBdr>
    </w:div>
    <w:div w:id="398207937">
      <w:bodyDiv w:val="1"/>
      <w:marLeft w:val="0"/>
      <w:marRight w:val="0"/>
      <w:marTop w:val="0"/>
      <w:marBottom w:val="0"/>
      <w:divBdr>
        <w:top w:val="none" w:sz="0" w:space="0" w:color="auto"/>
        <w:left w:val="none" w:sz="0" w:space="0" w:color="auto"/>
        <w:bottom w:val="none" w:sz="0" w:space="0" w:color="auto"/>
        <w:right w:val="none" w:sz="0" w:space="0" w:color="auto"/>
      </w:divBdr>
    </w:div>
    <w:div w:id="418067708">
      <w:bodyDiv w:val="1"/>
      <w:marLeft w:val="0"/>
      <w:marRight w:val="0"/>
      <w:marTop w:val="0"/>
      <w:marBottom w:val="0"/>
      <w:divBdr>
        <w:top w:val="none" w:sz="0" w:space="0" w:color="auto"/>
        <w:left w:val="none" w:sz="0" w:space="0" w:color="auto"/>
        <w:bottom w:val="none" w:sz="0" w:space="0" w:color="auto"/>
        <w:right w:val="none" w:sz="0" w:space="0" w:color="auto"/>
      </w:divBdr>
    </w:div>
    <w:div w:id="428544378">
      <w:bodyDiv w:val="1"/>
      <w:marLeft w:val="0"/>
      <w:marRight w:val="0"/>
      <w:marTop w:val="0"/>
      <w:marBottom w:val="0"/>
      <w:divBdr>
        <w:top w:val="none" w:sz="0" w:space="0" w:color="auto"/>
        <w:left w:val="none" w:sz="0" w:space="0" w:color="auto"/>
        <w:bottom w:val="none" w:sz="0" w:space="0" w:color="auto"/>
        <w:right w:val="none" w:sz="0" w:space="0" w:color="auto"/>
      </w:divBdr>
    </w:div>
    <w:div w:id="451897510">
      <w:bodyDiv w:val="1"/>
      <w:marLeft w:val="0"/>
      <w:marRight w:val="0"/>
      <w:marTop w:val="0"/>
      <w:marBottom w:val="0"/>
      <w:divBdr>
        <w:top w:val="none" w:sz="0" w:space="0" w:color="auto"/>
        <w:left w:val="none" w:sz="0" w:space="0" w:color="auto"/>
        <w:bottom w:val="none" w:sz="0" w:space="0" w:color="auto"/>
        <w:right w:val="none" w:sz="0" w:space="0" w:color="auto"/>
      </w:divBdr>
    </w:div>
    <w:div w:id="480314735">
      <w:bodyDiv w:val="1"/>
      <w:marLeft w:val="0"/>
      <w:marRight w:val="0"/>
      <w:marTop w:val="0"/>
      <w:marBottom w:val="0"/>
      <w:divBdr>
        <w:top w:val="none" w:sz="0" w:space="0" w:color="auto"/>
        <w:left w:val="none" w:sz="0" w:space="0" w:color="auto"/>
        <w:bottom w:val="none" w:sz="0" w:space="0" w:color="auto"/>
        <w:right w:val="none" w:sz="0" w:space="0" w:color="auto"/>
      </w:divBdr>
    </w:div>
    <w:div w:id="598300059">
      <w:bodyDiv w:val="1"/>
      <w:marLeft w:val="0"/>
      <w:marRight w:val="0"/>
      <w:marTop w:val="0"/>
      <w:marBottom w:val="0"/>
      <w:divBdr>
        <w:top w:val="none" w:sz="0" w:space="0" w:color="auto"/>
        <w:left w:val="none" w:sz="0" w:space="0" w:color="auto"/>
        <w:bottom w:val="none" w:sz="0" w:space="0" w:color="auto"/>
        <w:right w:val="none" w:sz="0" w:space="0" w:color="auto"/>
      </w:divBdr>
    </w:div>
    <w:div w:id="622469566">
      <w:bodyDiv w:val="1"/>
      <w:marLeft w:val="0"/>
      <w:marRight w:val="0"/>
      <w:marTop w:val="0"/>
      <w:marBottom w:val="0"/>
      <w:divBdr>
        <w:top w:val="none" w:sz="0" w:space="0" w:color="auto"/>
        <w:left w:val="none" w:sz="0" w:space="0" w:color="auto"/>
        <w:bottom w:val="none" w:sz="0" w:space="0" w:color="auto"/>
        <w:right w:val="none" w:sz="0" w:space="0" w:color="auto"/>
      </w:divBdr>
    </w:div>
    <w:div w:id="675621941">
      <w:bodyDiv w:val="1"/>
      <w:marLeft w:val="0"/>
      <w:marRight w:val="0"/>
      <w:marTop w:val="0"/>
      <w:marBottom w:val="0"/>
      <w:divBdr>
        <w:top w:val="none" w:sz="0" w:space="0" w:color="auto"/>
        <w:left w:val="none" w:sz="0" w:space="0" w:color="auto"/>
        <w:bottom w:val="none" w:sz="0" w:space="0" w:color="auto"/>
        <w:right w:val="none" w:sz="0" w:space="0" w:color="auto"/>
      </w:divBdr>
    </w:div>
    <w:div w:id="759713203">
      <w:bodyDiv w:val="1"/>
      <w:marLeft w:val="0"/>
      <w:marRight w:val="0"/>
      <w:marTop w:val="0"/>
      <w:marBottom w:val="0"/>
      <w:divBdr>
        <w:top w:val="none" w:sz="0" w:space="0" w:color="auto"/>
        <w:left w:val="none" w:sz="0" w:space="0" w:color="auto"/>
        <w:bottom w:val="none" w:sz="0" w:space="0" w:color="auto"/>
        <w:right w:val="none" w:sz="0" w:space="0" w:color="auto"/>
      </w:divBdr>
    </w:div>
    <w:div w:id="818307111">
      <w:bodyDiv w:val="1"/>
      <w:marLeft w:val="0"/>
      <w:marRight w:val="0"/>
      <w:marTop w:val="0"/>
      <w:marBottom w:val="0"/>
      <w:divBdr>
        <w:top w:val="none" w:sz="0" w:space="0" w:color="auto"/>
        <w:left w:val="none" w:sz="0" w:space="0" w:color="auto"/>
        <w:bottom w:val="none" w:sz="0" w:space="0" w:color="auto"/>
        <w:right w:val="none" w:sz="0" w:space="0" w:color="auto"/>
      </w:divBdr>
    </w:div>
    <w:div w:id="820272145">
      <w:bodyDiv w:val="1"/>
      <w:marLeft w:val="0"/>
      <w:marRight w:val="0"/>
      <w:marTop w:val="0"/>
      <w:marBottom w:val="0"/>
      <w:divBdr>
        <w:top w:val="none" w:sz="0" w:space="0" w:color="auto"/>
        <w:left w:val="none" w:sz="0" w:space="0" w:color="auto"/>
        <w:bottom w:val="none" w:sz="0" w:space="0" w:color="auto"/>
        <w:right w:val="none" w:sz="0" w:space="0" w:color="auto"/>
      </w:divBdr>
    </w:div>
    <w:div w:id="845899013">
      <w:bodyDiv w:val="1"/>
      <w:marLeft w:val="0"/>
      <w:marRight w:val="0"/>
      <w:marTop w:val="0"/>
      <w:marBottom w:val="0"/>
      <w:divBdr>
        <w:top w:val="none" w:sz="0" w:space="0" w:color="auto"/>
        <w:left w:val="none" w:sz="0" w:space="0" w:color="auto"/>
        <w:bottom w:val="none" w:sz="0" w:space="0" w:color="auto"/>
        <w:right w:val="none" w:sz="0" w:space="0" w:color="auto"/>
      </w:divBdr>
    </w:div>
    <w:div w:id="883635694">
      <w:bodyDiv w:val="1"/>
      <w:marLeft w:val="0"/>
      <w:marRight w:val="0"/>
      <w:marTop w:val="0"/>
      <w:marBottom w:val="0"/>
      <w:divBdr>
        <w:top w:val="none" w:sz="0" w:space="0" w:color="auto"/>
        <w:left w:val="none" w:sz="0" w:space="0" w:color="auto"/>
        <w:bottom w:val="none" w:sz="0" w:space="0" w:color="auto"/>
        <w:right w:val="none" w:sz="0" w:space="0" w:color="auto"/>
      </w:divBdr>
    </w:div>
    <w:div w:id="948588976">
      <w:bodyDiv w:val="1"/>
      <w:marLeft w:val="0"/>
      <w:marRight w:val="0"/>
      <w:marTop w:val="0"/>
      <w:marBottom w:val="0"/>
      <w:divBdr>
        <w:top w:val="none" w:sz="0" w:space="0" w:color="auto"/>
        <w:left w:val="none" w:sz="0" w:space="0" w:color="auto"/>
        <w:bottom w:val="none" w:sz="0" w:space="0" w:color="auto"/>
        <w:right w:val="none" w:sz="0" w:space="0" w:color="auto"/>
      </w:divBdr>
    </w:div>
    <w:div w:id="986665287">
      <w:bodyDiv w:val="1"/>
      <w:marLeft w:val="0"/>
      <w:marRight w:val="0"/>
      <w:marTop w:val="0"/>
      <w:marBottom w:val="0"/>
      <w:divBdr>
        <w:top w:val="none" w:sz="0" w:space="0" w:color="auto"/>
        <w:left w:val="none" w:sz="0" w:space="0" w:color="auto"/>
        <w:bottom w:val="none" w:sz="0" w:space="0" w:color="auto"/>
        <w:right w:val="none" w:sz="0" w:space="0" w:color="auto"/>
      </w:divBdr>
    </w:div>
    <w:div w:id="1031146631">
      <w:bodyDiv w:val="1"/>
      <w:marLeft w:val="0"/>
      <w:marRight w:val="0"/>
      <w:marTop w:val="0"/>
      <w:marBottom w:val="0"/>
      <w:divBdr>
        <w:top w:val="none" w:sz="0" w:space="0" w:color="auto"/>
        <w:left w:val="none" w:sz="0" w:space="0" w:color="auto"/>
        <w:bottom w:val="none" w:sz="0" w:space="0" w:color="auto"/>
        <w:right w:val="none" w:sz="0" w:space="0" w:color="auto"/>
      </w:divBdr>
    </w:div>
    <w:div w:id="1031607798">
      <w:bodyDiv w:val="1"/>
      <w:marLeft w:val="0"/>
      <w:marRight w:val="0"/>
      <w:marTop w:val="0"/>
      <w:marBottom w:val="0"/>
      <w:divBdr>
        <w:top w:val="none" w:sz="0" w:space="0" w:color="auto"/>
        <w:left w:val="none" w:sz="0" w:space="0" w:color="auto"/>
        <w:bottom w:val="none" w:sz="0" w:space="0" w:color="auto"/>
        <w:right w:val="none" w:sz="0" w:space="0" w:color="auto"/>
      </w:divBdr>
    </w:div>
    <w:div w:id="1082868486">
      <w:bodyDiv w:val="1"/>
      <w:marLeft w:val="0"/>
      <w:marRight w:val="0"/>
      <w:marTop w:val="0"/>
      <w:marBottom w:val="0"/>
      <w:divBdr>
        <w:top w:val="none" w:sz="0" w:space="0" w:color="auto"/>
        <w:left w:val="none" w:sz="0" w:space="0" w:color="auto"/>
        <w:bottom w:val="none" w:sz="0" w:space="0" w:color="auto"/>
        <w:right w:val="none" w:sz="0" w:space="0" w:color="auto"/>
      </w:divBdr>
    </w:div>
    <w:div w:id="1105806895">
      <w:bodyDiv w:val="1"/>
      <w:marLeft w:val="0"/>
      <w:marRight w:val="0"/>
      <w:marTop w:val="0"/>
      <w:marBottom w:val="0"/>
      <w:divBdr>
        <w:top w:val="none" w:sz="0" w:space="0" w:color="auto"/>
        <w:left w:val="none" w:sz="0" w:space="0" w:color="auto"/>
        <w:bottom w:val="none" w:sz="0" w:space="0" w:color="auto"/>
        <w:right w:val="none" w:sz="0" w:space="0" w:color="auto"/>
      </w:divBdr>
    </w:div>
    <w:div w:id="1155532828">
      <w:bodyDiv w:val="1"/>
      <w:marLeft w:val="0"/>
      <w:marRight w:val="0"/>
      <w:marTop w:val="0"/>
      <w:marBottom w:val="0"/>
      <w:divBdr>
        <w:top w:val="none" w:sz="0" w:space="0" w:color="auto"/>
        <w:left w:val="none" w:sz="0" w:space="0" w:color="auto"/>
        <w:bottom w:val="none" w:sz="0" w:space="0" w:color="auto"/>
        <w:right w:val="none" w:sz="0" w:space="0" w:color="auto"/>
      </w:divBdr>
    </w:div>
    <w:div w:id="1195967749">
      <w:bodyDiv w:val="1"/>
      <w:marLeft w:val="0"/>
      <w:marRight w:val="0"/>
      <w:marTop w:val="0"/>
      <w:marBottom w:val="0"/>
      <w:divBdr>
        <w:top w:val="none" w:sz="0" w:space="0" w:color="auto"/>
        <w:left w:val="none" w:sz="0" w:space="0" w:color="auto"/>
        <w:bottom w:val="none" w:sz="0" w:space="0" w:color="auto"/>
        <w:right w:val="none" w:sz="0" w:space="0" w:color="auto"/>
      </w:divBdr>
    </w:div>
    <w:div w:id="1218013016">
      <w:bodyDiv w:val="1"/>
      <w:marLeft w:val="0"/>
      <w:marRight w:val="0"/>
      <w:marTop w:val="0"/>
      <w:marBottom w:val="0"/>
      <w:divBdr>
        <w:top w:val="none" w:sz="0" w:space="0" w:color="auto"/>
        <w:left w:val="none" w:sz="0" w:space="0" w:color="auto"/>
        <w:bottom w:val="none" w:sz="0" w:space="0" w:color="auto"/>
        <w:right w:val="none" w:sz="0" w:space="0" w:color="auto"/>
      </w:divBdr>
    </w:div>
    <w:div w:id="1221865180">
      <w:bodyDiv w:val="1"/>
      <w:marLeft w:val="0"/>
      <w:marRight w:val="0"/>
      <w:marTop w:val="0"/>
      <w:marBottom w:val="0"/>
      <w:divBdr>
        <w:top w:val="none" w:sz="0" w:space="0" w:color="auto"/>
        <w:left w:val="none" w:sz="0" w:space="0" w:color="auto"/>
        <w:bottom w:val="none" w:sz="0" w:space="0" w:color="auto"/>
        <w:right w:val="none" w:sz="0" w:space="0" w:color="auto"/>
      </w:divBdr>
    </w:div>
    <w:div w:id="1221869752">
      <w:bodyDiv w:val="1"/>
      <w:marLeft w:val="0"/>
      <w:marRight w:val="0"/>
      <w:marTop w:val="0"/>
      <w:marBottom w:val="0"/>
      <w:divBdr>
        <w:top w:val="none" w:sz="0" w:space="0" w:color="auto"/>
        <w:left w:val="none" w:sz="0" w:space="0" w:color="auto"/>
        <w:bottom w:val="none" w:sz="0" w:space="0" w:color="auto"/>
        <w:right w:val="none" w:sz="0" w:space="0" w:color="auto"/>
      </w:divBdr>
    </w:div>
    <w:div w:id="1262294605">
      <w:bodyDiv w:val="1"/>
      <w:marLeft w:val="0"/>
      <w:marRight w:val="0"/>
      <w:marTop w:val="0"/>
      <w:marBottom w:val="0"/>
      <w:divBdr>
        <w:top w:val="none" w:sz="0" w:space="0" w:color="auto"/>
        <w:left w:val="none" w:sz="0" w:space="0" w:color="auto"/>
        <w:bottom w:val="none" w:sz="0" w:space="0" w:color="auto"/>
        <w:right w:val="none" w:sz="0" w:space="0" w:color="auto"/>
      </w:divBdr>
    </w:div>
    <w:div w:id="1263105022">
      <w:bodyDiv w:val="1"/>
      <w:marLeft w:val="0"/>
      <w:marRight w:val="0"/>
      <w:marTop w:val="0"/>
      <w:marBottom w:val="0"/>
      <w:divBdr>
        <w:top w:val="none" w:sz="0" w:space="0" w:color="auto"/>
        <w:left w:val="none" w:sz="0" w:space="0" w:color="auto"/>
        <w:bottom w:val="none" w:sz="0" w:space="0" w:color="auto"/>
        <w:right w:val="none" w:sz="0" w:space="0" w:color="auto"/>
      </w:divBdr>
    </w:div>
    <w:div w:id="1279339670">
      <w:bodyDiv w:val="1"/>
      <w:marLeft w:val="0"/>
      <w:marRight w:val="0"/>
      <w:marTop w:val="0"/>
      <w:marBottom w:val="0"/>
      <w:divBdr>
        <w:top w:val="none" w:sz="0" w:space="0" w:color="auto"/>
        <w:left w:val="none" w:sz="0" w:space="0" w:color="auto"/>
        <w:bottom w:val="none" w:sz="0" w:space="0" w:color="auto"/>
        <w:right w:val="none" w:sz="0" w:space="0" w:color="auto"/>
      </w:divBdr>
    </w:div>
    <w:div w:id="1319043533">
      <w:bodyDiv w:val="1"/>
      <w:marLeft w:val="0"/>
      <w:marRight w:val="0"/>
      <w:marTop w:val="0"/>
      <w:marBottom w:val="0"/>
      <w:divBdr>
        <w:top w:val="none" w:sz="0" w:space="0" w:color="auto"/>
        <w:left w:val="none" w:sz="0" w:space="0" w:color="auto"/>
        <w:bottom w:val="none" w:sz="0" w:space="0" w:color="auto"/>
        <w:right w:val="none" w:sz="0" w:space="0" w:color="auto"/>
      </w:divBdr>
    </w:div>
    <w:div w:id="1332102218">
      <w:bodyDiv w:val="1"/>
      <w:marLeft w:val="0"/>
      <w:marRight w:val="0"/>
      <w:marTop w:val="0"/>
      <w:marBottom w:val="0"/>
      <w:divBdr>
        <w:top w:val="none" w:sz="0" w:space="0" w:color="auto"/>
        <w:left w:val="none" w:sz="0" w:space="0" w:color="auto"/>
        <w:bottom w:val="none" w:sz="0" w:space="0" w:color="auto"/>
        <w:right w:val="none" w:sz="0" w:space="0" w:color="auto"/>
      </w:divBdr>
    </w:div>
    <w:div w:id="1375233659">
      <w:bodyDiv w:val="1"/>
      <w:marLeft w:val="0"/>
      <w:marRight w:val="0"/>
      <w:marTop w:val="0"/>
      <w:marBottom w:val="0"/>
      <w:divBdr>
        <w:top w:val="none" w:sz="0" w:space="0" w:color="auto"/>
        <w:left w:val="none" w:sz="0" w:space="0" w:color="auto"/>
        <w:bottom w:val="none" w:sz="0" w:space="0" w:color="auto"/>
        <w:right w:val="none" w:sz="0" w:space="0" w:color="auto"/>
      </w:divBdr>
    </w:div>
    <w:div w:id="1455322256">
      <w:bodyDiv w:val="1"/>
      <w:marLeft w:val="0"/>
      <w:marRight w:val="0"/>
      <w:marTop w:val="0"/>
      <w:marBottom w:val="0"/>
      <w:divBdr>
        <w:top w:val="none" w:sz="0" w:space="0" w:color="auto"/>
        <w:left w:val="none" w:sz="0" w:space="0" w:color="auto"/>
        <w:bottom w:val="none" w:sz="0" w:space="0" w:color="auto"/>
        <w:right w:val="none" w:sz="0" w:space="0" w:color="auto"/>
      </w:divBdr>
    </w:div>
    <w:div w:id="1502155596">
      <w:bodyDiv w:val="1"/>
      <w:marLeft w:val="0"/>
      <w:marRight w:val="0"/>
      <w:marTop w:val="0"/>
      <w:marBottom w:val="0"/>
      <w:divBdr>
        <w:top w:val="none" w:sz="0" w:space="0" w:color="auto"/>
        <w:left w:val="none" w:sz="0" w:space="0" w:color="auto"/>
        <w:bottom w:val="none" w:sz="0" w:space="0" w:color="auto"/>
        <w:right w:val="none" w:sz="0" w:space="0" w:color="auto"/>
      </w:divBdr>
    </w:div>
    <w:div w:id="1545604807">
      <w:bodyDiv w:val="1"/>
      <w:marLeft w:val="0"/>
      <w:marRight w:val="0"/>
      <w:marTop w:val="0"/>
      <w:marBottom w:val="0"/>
      <w:divBdr>
        <w:top w:val="none" w:sz="0" w:space="0" w:color="auto"/>
        <w:left w:val="none" w:sz="0" w:space="0" w:color="auto"/>
        <w:bottom w:val="none" w:sz="0" w:space="0" w:color="auto"/>
        <w:right w:val="none" w:sz="0" w:space="0" w:color="auto"/>
      </w:divBdr>
    </w:div>
    <w:div w:id="1601526363">
      <w:bodyDiv w:val="1"/>
      <w:marLeft w:val="0"/>
      <w:marRight w:val="0"/>
      <w:marTop w:val="0"/>
      <w:marBottom w:val="0"/>
      <w:divBdr>
        <w:top w:val="none" w:sz="0" w:space="0" w:color="auto"/>
        <w:left w:val="none" w:sz="0" w:space="0" w:color="auto"/>
        <w:bottom w:val="none" w:sz="0" w:space="0" w:color="auto"/>
        <w:right w:val="none" w:sz="0" w:space="0" w:color="auto"/>
      </w:divBdr>
    </w:div>
    <w:div w:id="1607469814">
      <w:bodyDiv w:val="1"/>
      <w:marLeft w:val="0"/>
      <w:marRight w:val="0"/>
      <w:marTop w:val="0"/>
      <w:marBottom w:val="0"/>
      <w:divBdr>
        <w:top w:val="none" w:sz="0" w:space="0" w:color="auto"/>
        <w:left w:val="none" w:sz="0" w:space="0" w:color="auto"/>
        <w:bottom w:val="none" w:sz="0" w:space="0" w:color="auto"/>
        <w:right w:val="none" w:sz="0" w:space="0" w:color="auto"/>
      </w:divBdr>
    </w:div>
    <w:div w:id="1636064782">
      <w:bodyDiv w:val="1"/>
      <w:marLeft w:val="0"/>
      <w:marRight w:val="0"/>
      <w:marTop w:val="0"/>
      <w:marBottom w:val="0"/>
      <w:divBdr>
        <w:top w:val="none" w:sz="0" w:space="0" w:color="auto"/>
        <w:left w:val="none" w:sz="0" w:space="0" w:color="auto"/>
        <w:bottom w:val="none" w:sz="0" w:space="0" w:color="auto"/>
        <w:right w:val="none" w:sz="0" w:space="0" w:color="auto"/>
      </w:divBdr>
    </w:div>
    <w:div w:id="1668052984">
      <w:bodyDiv w:val="1"/>
      <w:marLeft w:val="0"/>
      <w:marRight w:val="0"/>
      <w:marTop w:val="0"/>
      <w:marBottom w:val="0"/>
      <w:divBdr>
        <w:top w:val="none" w:sz="0" w:space="0" w:color="auto"/>
        <w:left w:val="none" w:sz="0" w:space="0" w:color="auto"/>
        <w:bottom w:val="none" w:sz="0" w:space="0" w:color="auto"/>
        <w:right w:val="none" w:sz="0" w:space="0" w:color="auto"/>
      </w:divBdr>
    </w:div>
    <w:div w:id="1722049742">
      <w:bodyDiv w:val="1"/>
      <w:marLeft w:val="0"/>
      <w:marRight w:val="0"/>
      <w:marTop w:val="0"/>
      <w:marBottom w:val="0"/>
      <w:divBdr>
        <w:top w:val="none" w:sz="0" w:space="0" w:color="auto"/>
        <w:left w:val="none" w:sz="0" w:space="0" w:color="auto"/>
        <w:bottom w:val="none" w:sz="0" w:space="0" w:color="auto"/>
        <w:right w:val="none" w:sz="0" w:space="0" w:color="auto"/>
      </w:divBdr>
    </w:div>
    <w:div w:id="1817841631">
      <w:bodyDiv w:val="1"/>
      <w:marLeft w:val="0"/>
      <w:marRight w:val="0"/>
      <w:marTop w:val="0"/>
      <w:marBottom w:val="0"/>
      <w:divBdr>
        <w:top w:val="none" w:sz="0" w:space="0" w:color="auto"/>
        <w:left w:val="none" w:sz="0" w:space="0" w:color="auto"/>
        <w:bottom w:val="none" w:sz="0" w:space="0" w:color="auto"/>
        <w:right w:val="none" w:sz="0" w:space="0" w:color="auto"/>
      </w:divBdr>
    </w:div>
    <w:div w:id="1826894081">
      <w:bodyDiv w:val="1"/>
      <w:marLeft w:val="0"/>
      <w:marRight w:val="0"/>
      <w:marTop w:val="0"/>
      <w:marBottom w:val="0"/>
      <w:divBdr>
        <w:top w:val="none" w:sz="0" w:space="0" w:color="auto"/>
        <w:left w:val="none" w:sz="0" w:space="0" w:color="auto"/>
        <w:bottom w:val="none" w:sz="0" w:space="0" w:color="auto"/>
        <w:right w:val="none" w:sz="0" w:space="0" w:color="auto"/>
      </w:divBdr>
    </w:div>
    <w:div w:id="1833255258">
      <w:bodyDiv w:val="1"/>
      <w:marLeft w:val="0"/>
      <w:marRight w:val="0"/>
      <w:marTop w:val="0"/>
      <w:marBottom w:val="0"/>
      <w:divBdr>
        <w:top w:val="none" w:sz="0" w:space="0" w:color="auto"/>
        <w:left w:val="none" w:sz="0" w:space="0" w:color="auto"/>
        <w:bottom w:val="none" w:sz="0" w:space="0" w:color="auto"/>
        <w:right w:val="none" w:sz="0" w:space="0" w:color="auto"/>
      </w:divBdr>
    </w:div>
    <w:div w:id="1846821759">
      <w:bodyDiv w:val="1"/>
      <w:marLeft w:val="0"/>
      <w:marRight w:val="0"/>
      <w:marTop w:val="0"/>
      <w:marBottom w:val="0"/>
      <w:divBdr>
        <w:top w:val="none" w:sz="0" w:space="0" w:color="auto"/>
        <w:left w:val="none" w:sz="0" w:space="0" w:color="auto"/>
        <w:bottom w:val="none" w:sz="0" w:space="0" w:color="auto"/>
        <w:right w:val="none" w:sz="0" w:space="0" w:color="auto"/>
      </w:divBdr>
    </w:div>
    <w:div w:id="1856117031">
      <w:bodyDiv w:val="1"/>
      <w:marLeft w:val="0"/>
      <w:marRight w:val="0"/>
      <w:marTop w:val="0"/>
      <w:marBottom w:val="0"/>
      <w:divBdr>
        <w:top w:val="none" w:sz="0" w:space="0" w:color="auto"/>
        <w:left w:val="none" w:sz="0" w:space="0" w:color="auto"/>
        <w:bottom w:val="none" w:sz="0" w:space="0" w:color="auto"/>
        <w:right w:val="none" w:sz="0" w:space="0" w:color="auto"/>
      </w:divBdr>
    </w:div>
    <w:div w:id="1898709183">
      <w:bodyDiv w:val="1"/>
      <w:marLeft w:val="0"/>
      <w:marRight w:val="0"/>
      <w:marTop w:val="0"/>
      <w:marBottom w:val="0"/>
      <w:divBdr>
        <w:top w:val="none" w:sz="0" w:space="0" w:color="auto"/>
        <w:left w:val="none" w:sz="0" w:space="0" w:color="auto"/>
        <w:bottom w:val="none" w:sz="0" w:space="0" w:color="auto"/>
        <w:right w:val="none" w:sz="0" w:space="0" w:color="auto"/>
      </w:divBdr>
    </w:div>
    <w:div w:id="1907035285">
      <w:bodyDiv w:val="1"/>
      <w:marLeft w:val="0"/>
      <w:marRight w:val="0"/>
      <w:marTop w:val="0"/>
      <w:marBottom w:val="0"/>
      <w:divBdr>
        <w:top w:val="none" w:sz="0" w:space="0" w:color="auto"/>
        <w:left w:val="none" w:sz="0" w:space="0" w:color="auto"/>
        <w:bottom w:val="none" w:sz="0" w:space="0" w:color="auto"/>
        <w:right w:val="none" w:sz="0" w:space="0" w:color="auto"/>
      </w:divBdr>
    </w:div>
    <w:div w:id="1931351858">
      <w:bodyDiv w:val="1"/>
      <w:marLeft w:val="0"/>
      <w:marRight w:val="0"/>
      <w:marTop w:val="0"/>
      <w:marBottom w:val="0"/>
      <w:divBdr>
        <w:top w:val="none" w:sz="0" w:space="0" w:color="auto"/>
        <w:left w:val="none" w:sz="0" w:space="0" w:color="auto"/>
        <w:bottom w:val="none" w:sz="0" w:space="0" w:color="auto"/>
        <w:right w:val="none" w:sz="0" w:space="0" w:color="auto"/>
      </w:divBdr>
    </w:div>
    <w:div w:id="1953198961">
      <w:bodyDiv w:val="1"/>
      <w:marLeft w:val="0"/>
      <w:marRight w:val="0"/>
      <w:marTop w:val="0"/>
      <w:marBottom w:val="0"/>
      <w:divBdr>
        <w:top w:val="none" w:sz="0" w:space="0" w:color="auto"/>
        <w:left w:val="none" w:sz="0" w:space="0" w:color="auto"/>
        <w:bottom w:val="none" w:sz="0" w:space="0" w:color="auto"/>
        <w:right w:val="none" w:sz="0" w:space="0" w:color="auto"/>
      </w:divBdr>
    </w:div>
    <w:div w:id="1953706712">
      <w:bodyDiv w:val="1"/>
      <w:marLeft w:val="0"/>
      <w:marRight w:val="0"/>
      <w:marTop w:val="0"/>
      <w:marBottom w:val="0"/>
      <w:divBdr>
        <w:top w:val="none" w:sz="0" w:space="0" w:color="auto"/>
        <w:left w:val="none" w:sz="0" w:space="0" w:color="auto"/>
        <w:bottom w:val="none" w:sz="0" w:space="0" w:color="auto"/>
        <w:right w:val="none" w:sz="0" w:space="0" w:color="auto"/>
      </w:divBdr>
    </w:div>
    <w:div w:id="1962760138">
      <w:bodyDiv w:val="1"/>
      <w:marLeft w:val="0"/>
      <w:marRight w:val="0"/>
      <w:marTop w:val="0"/>
      <w:marBottom w:val="0"/>
      <w:divBdr>
        <w:top w:val="none" w:sz="0" w:space="0" w:color="auto"/>
        <w:left w:val="none" w:sz="0" w:space="0" w:color="auto"/>
        <w:bottom w:val="none" w:sz="0" w:space="0" w:color="auto"/>
        <w:right w:val="none" w:sz="0" w:space="0" w:color="auto"/>
      </w:divBdr>
    </w:div>
    <w:div w:id="1993870067">
      <w:bodyDiv w:val="1"/>
      <w:marLeft w:val="0"/>
      <w:marRight w:val="0"/>
      <w:marTop w:val="0"/>
      <w:marBottom w:val="0"/>
      <w:divBdr>
        <w:top w:val="none" w:sz="0" w:space="0" w:color="auto"/>
        <w:left w:val="none" w:sz="0" w:space="0" w:color="auto"/>
        <w:bottom w:val="none" w:sz="0" w:space="0" w:color="auto"/>
        <w:right w:val="none" w:sz="0" w:space="0" w:color="auto"/>
      </w:divBdr>
    </w:div>
    <w:div w:id="2018530392">
      <w:bodyDiv w:val="1"/>
      <w:marLeft w:val="0"/>
      <w:marRight w:val="0"/>
      <w:marTop w:val="0"/>
      <w:marBottom w:val="0"/>
      <w:divBdr>
        <w:top w:val="none" w:sz="0" w:space="0" w:color="auto"/>
        <w:left w:val="none" w:sz="0" w:space="0" w:color="auto"/>
        <w:bottom w:val="none" w:sz="0" w:space="0" w:color="auto"/>
        <w:right w:val="none" w:sz="0" w:space="0" w:color="auto"/>
      </w:divBdr>
    </w:div>
    <w:div w:id="2059547782">
      <w:bodyDiv w:val="1"/>
      <w:marLeft w:val="0"/>
      <w:marRight w:val="0"/>
      <w:marTop w:val="0"/>
      <w:marBottom w:val="0"/>
      <w:divBdr>
        <w:top w:val="none" w:sz="0" w:space="0" w:color="auto"/>
        <w:left w:val="none" w:sz="0" w:space="0" w:color="auto"/>
        <w:bottom w:val="none" w:sz="0" w:space="0" w:color="auto"/>
        <w:right w:val="none" w:sz="0" w:space="0" w:color="auto"/>
      </w:divBdr>
    </w:div>
    <w:div w:id="2066177021">
      <w:bodyDiv w:val="1"/>
      <w:marLeft w:val="0"/>
      <w:marRight w:val="0"/>
      <w:marTop w:val="0"/>
      <w:marBottom w:val="0"/>
      <w:divBdr>
        <w:top w:val="none" w:sz="0" w:space="0" w:color="auto"/>
        <w:left w:val="none" w:sz="0" w:space="0" w:color="auto"/>
        <w:bottom w:val="none" w:sz="0" w:space="0" w:color="auto"/>
        <w:right w:val="none" w:sz="0" w:space="0" w:color="auto"/>
      </w:divBdr>
    </w:div>
    <w:div w:id="2108185433">
      <w:bodyDiv w:val="1"/>
      <w:marLeft w:val="0"/>
      <w:marRight w:val="0"/>
      <w:marTop w:val="0"/>
      <w:marBottom w:val="0"/>
      <w:divBdr>
        <w:top w:val="none" w:sz="0" w:space="0" w:color="auto"/>
        <w:left w:val="none" w:sz="0" w:space="0" w:color="auto"/>
        <w:bottom w:val="none" w:sz="0" w:space="0" w:color="auto"/>
        <w:right w:val="none" w:sz="0" w:space="0" w:color="auto"/>
      </w:divBdr>
    </w:div>
    <w:div w:id="2113358324">
      <w:bodyDiv w:val="1"/>
      <w:marLeft w:val="0"/>
      <w:marRight w:val="0"/>
      <w:marTop w:val="0"/>
      <w:marBottom w:val="0"/>
      <w:divBdr>
        <w:top w:val="none" w:sz="0" w:space="0" w:color="auto"/>
        <w:left w:val="none" w:sz="0" w:space="0" w:color="auto"/>
        <w:bottom w:val="none" w:sz="0" w:space="0" w:color="auto"/>
        <w:right w:val="none" w:sz="0" w:space="0" w:color="auto"/>
      </w:divBdr>
    </w:div>
    <w:div w:id="2115862328">
      <w:bodyDiv w:val="1"/>
      <w:marLeft w:val="0"/>
      <w:marRight w:val="0"/>
      <w:marTop w:val="0"/>
      <w:marBottom w:val="0"/>
      <w:divBdr>
        <w:top w:val="none" w:sz="0" w:space="0" w:color="auto"/>
        <w:left w:val="none" w:sz="0" w:space="0" w:color="auto"/>
        <w:bottom w:val="none" w:sz="0" w:space="0" w:color="auto"/>
        <w:right w:val="none" w:sz="0" w:space="0" w:color="auto"/>
      </w:divBdr>
    </w:div>
    <w:div w:id="2117093923">
      <w:bodyDiv w:val="1"/>
      <w:marLeft w:val="0"/>
      <w:marRight w:val="0"/>
      <w:marTop w:val="0"/>
      <w:marBottom w:val="0"/>
      <w:divBdr>
        <w:top w:val="none" w:sz="0" w:space="0" w:color="auto"/>
        <w:left w:val="none" w:sz="0" w:space="0" w:color="auto"/>
        <w:bottom w:val="none" w:sz="0" w:space="0" w:color="auto"/>
        <w:right w:val="none" w:sz="0" w:space="0" w:color="auto"/>
      </w:divBdr>
    </w:div>
    <w:div w:id="2121412022">
      <w:bodyDiv w:val="1"/>
      <w:marLeft w:val="0"/>
      <w:marRight w:val="0"/>
      <w:marTop w:val="0"/>
      <w:marBottom w:val="0"/>
      <w:divBdr>
        <w:top w:val="none" w:sz="0" w:space="0" w:color="auto"/>
        <w:left w:val="none" w:sz="0" w:space="0" w:color="auto"/>
        <w:bottom w:val="none" w:sz="0" w:space="0" w:color="auto"/>
        <w:right w:val="none" w:sz="0" w:space="0" w:color="auto"/>
      </w:divBdr>
    </w:div>
    <w:div w:id="21258040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nube.hmu.com.ar/index.php/s/tXee2GjJCqTiPyw" TargetMode="Externa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adeus\Nextcloud\UES21\Plantilla%20de%20TP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esi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BxdkhaGz01udNDo5UlRuH4Qt/A==">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</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E030073-6319-4592-A707-9629370D2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de TPs.dotx</Template>
  <TotalTime>840</TotalTime>
  <Pages>1</Pages>
  <Words>2165</Words>
  <Characters>11912</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Pablo Alejandro Hamann</dc:creator>
  <cp:lastModifiedBy>Pablo Alejandro Hamann</cp:lastModifiedBy>
  <cp:revision>28</cp:revision>
  <dcterms:created xsi:type="dcterms:W3CDTF">2025-04-09T22:47:00Z</dcterms:created>
  <dcterms:modified xsi:type="dcterms:W3CDTF">2025-04-15T01:53:00Z</dcterms:modified>
</cp:coreProperties>
</file>